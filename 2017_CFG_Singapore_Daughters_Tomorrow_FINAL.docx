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DA20C" w14:textId="271A8EA6" w:rsidR="0079793E" w:rsidRPr="00810294" w:rsidRDefault="0096520C" w:rsidP="0079793E">
      <w:pPr>
        <w:tabs>
          <w:tab w:val="left" w:pos="6171"/>
        </w:tabs>
        <w:rPr>
          <w:rFonts w:ascii="AmplitudeTF" w:hAnsi="AmplitudeTF" w:cs="Arial"/>
          <w:bCs/>
          <w:color w:val="000000" w:themeColor="text1"/>
          <w:kern w:val="32"/>
          <w:sz w:val="22"/>
          <w:szCs w:val="20"/>
        </w:rPr>
      </w:pPr>
      <w:r>
        <w:rPr>
          <w:noProof/>
          <w:lang w:eastAsia="ja-JP"/>
        </w:rPr>
        <w:drawing>
          <wp:anchor distT="0" distB="0" distL="114300" distR="114300" simplePos="0" relativeHeight="251658240" behindDoc="0" locked="0" layoutInCell="1" allowOverlap="1" wp14:anchorId="10E96102" wp14:editId="37E29A14">
            <wp:simplePos x="0" y="0"/>
            <wp:positionH relativeFrom="column">
              <wp:posOffset>5103495</wp:posOffset>
            </wp:positionH>
            <wp:positionV relativeFrom="paragraph">
              <wp:posOffset>-276225</wp:posOffset>
            </wp:positionV>
            <wp:extent cx="990600" cy="1131570"/>
            <wp:effectExtent l="0" t="0" r="0" b="0"/>
            <wp:wrapSquare wrapText="bothSides"/>
            <wp:docPr id="15" name="Picture 15" descr="Daughters Of Tomo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ghters Of Tomo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93E" w:rsidRPr="00810294">
        <w:rPr>
          <w:rFonts w:ascii="AmplitudeTF" w:hAnsi="AmplitudeTF" w:cs="Arial"/>
          <w:bCs/>
          <w:color w:val="000000" w:themeColor="text1"/>
          <w:kern w:val="32"/>
          <w:sz w:val="24"/>
          <w:szCs w:val="32"/>
        </w:rPr>
        <w:t xml:space="preserve">Organization: </w:t>
      </w:r>
      <w:r>
        <w:rPr>
          <w:rFonts w:ascii="AmplitudeTF" w:hAnsi="AmplitudeTF" w:cs="Arial"/>
          <w:bCs/>
          <w:color w:val="000000" w:themeColor="text1"/>
          <w:kern w:val="32"/>
          <w:sz w:val="24"/>
          <w:szCs w:val="32"/>
        </w:rPr>
        <w:t>Daughters of Tomorrow (DOT)</w:t>
      </w:r>
      <w:r w:rsidR="0079793E" w:rsidRPr="00810294">
        <w:rPr>
          <w:rFonts w:ascii="AmplitudeTF" w:hAnsi="AmplitudeTF" w:cs="Arial"/>
          <w:bCs/>
          <w:color w:val="000000" w:themeColor="text1"/>
          <w:kern w:val="32"/>
          <w:sz w:val="24"/>
          <w:szCs w:val="32"/>
        </w:rPr>
        <w:tab/>
      </w:r>
      <w:r w:rsidR="0079793E" w:rsidRPr="00810294">
        <w:rPr>
          <w:rFonts w:ascii="AmplitudeTF" w:hAnsi="AmplitudeTF" w:cs="Arial"/>
          <w:bCs/>
          <w:color w:val="000000" w:themeColor="text1"/>
          <w:kern w:val="32"/>
          <w:sz w:val="24"/>
          <w:szCs w:val="32"/>
        </w:rPr>
        <w:br/>
      </w:r>
      <w:r w:rsidR="0079793E" w:rsidRPr="00810294">
        <w:rPr>
          <w:rFonts w:ascii="AmplitudeTF" w:hAnsi="AmplitudeTF" w:cs="Arial"/>
          <w:bCs/>
          <w:color w:val="000000" w:themeColor="text1"/>
          <w:kern w:val="32"/>
          <w:sz w:val="22"/>
          <w:szCs w:val="20"/>
        </w:rPr>
        <w:t>Website</w:t>
      </w:r>
      <w:r w:rsidR="0003069F" w:rsidRPr="00810294">
        <w:rPr>
          <w:rFonts w:ascii="AmplitudeTF" w:hAnsi="AmplitudeTF" w:cs="Arial"/>
          <w:bCs/>
          <w:color w:val="000000" w:themeColor="text1"/>
          <w:kern w:val="32"/>
          <w:sz w:val="22"/>
          <w:szCs w:val="20"/>
        </w:rPr>
        <w:t xml:space="preserve">: </w:t>
      </w:r>
      <w:r w:rsidRPr="0096520C">
        <w:rPr>
          <w:rFonts w:ascii="AmplitudeTF" w:hAnsi="AmplitudeTF" w:cs="Arial"/>
          <w:bCs/>
          <w:color w:val="000000" w:themeColor="text1"/>
          <w:kern w:val="32"/>
          <w:sz w:val="22"/>
        </w:rPr>
        <w:t xml:space="preserve">http://daughtersoftomorrow.org/ </w:t>
      </w:r>
      <w:r w:rsidR="00DA1273" w:rsidRPr="00810294">
        <w:rPr>
          <w:rFonts w:ascii="AmplitudeTF" w:hAnsi="AmplitudeTF" w:cs="Arial"/>
          <w:bCs/>
          <w:color w:val="000000" w:themeColor="text1"/>
          <w:kern w:val="32"/>
          <w:sz w:val="22"/>
          <w:szCs w:val="20"/>
        </w:rPr>
        <w:t xml:space="preserve"> </w:t>
      </w:r>
      <w:r>
        <w:rPr>
          <w:rFonts w:ascii="AmplitudeTF" w:hAnsi="AmplitudeTF" w:cs="Arial"/>
          <w:bCs/>
          <w:color w:val="000000" w:themeColor="text1"/>
          <w:kern w:val="32"/>
          <w:sz w:val="22"/>
          <w:szCs w:val="20"/>
        </w:rPr>
        <w:t xml:space="preserve"> </w:t>
      </w:r>
    </w:p>
    <w:p w14:paraId="3BDEA2BE" w14:textId="4BB14CFB" w:rsidR="0079793E" w:rsidRPr="00810294" w:rsidRDefault="0079793E" w:rsidP="0079793E">
      <w:pPr>
        <w:tabs>
          <w:tab w:val="left" w:pos="6171"/>
        </w:tabs>
        <w:rPr>
          <w:rFonts w:ascii="AmplitudeTF" w:hAnsi="AmplitudeTF" w:cs="Arial"/>
          <w:bCs/>
          <w:color w:val="000000" w:themeColor="text1"/>
          <w:kern w:val="32"/>
          <w:sz w:val="22"/>
          <w:szCs w:val="20"/>
        </w:rPr>
      </w:pPr>
      <w:r w:rsidRPr="00810294">
        <w:rPr>
          <w:rFonts w:ascii="AmplitudeTF" w:hAnsi="AmplitudeTF" w:cs="Arial"/>
          <w:bCs/>
          <w:color w:val="000000" w:themeColor="text1"/>
          <w:kern w:val="32"/>
          <w:sz w:val="22"/>
          <w:szCs w:val="20"/>
        </w:rPr>
        <w:t xml:space="preserve">Facebook: </w:t>
      </w:r>
      <w:r w:rsidR="0096520C" w:rsidRPr="0096520C">
        <w:rPr>
          <w:rFonts w:ascii="AmplitudeTF" w:hAnsi="AmplitudeTF" w:cs="Arial"/>
          <w:bCs/>
          <w:color w:val="000000" w:themeColor="text1"/>
          <w:kern w:val="32"/>
          <w:sz w:val="22"/>
        </w:rPr>
        <w:t>www.facebook.com/DaughtersOfTomorrow</w:t>
      </w:r>
      <w:r w:rsidR="00B80741" w:rsidRPr="00810294">
        <w:rPr>
          <w:rFonts w:ascii="AmplitudeTF" w:hAnsi="AmplitudeTF" w:cs="Arial"/>
          <w:bCs/>
          <w:color w:val="000000" w:themeColor="text1"/>
          <w:kern w:val="32"/>
          <w:sz w:val="22"/>
          <w:szCs w:val="20"/>
        </w:rPr>
        <w:t xml:space="preserve"> </w:t>
      </w:r>
    </w:p>
    <w:p w14:paraId="67161A94" w14:textId="3C7F015D" w:rsidR="00415C2C" w:rsidRPr="00810294" w:rsidRDefault="0079793E" w:rsidP="0003069F">
      <w:pPr>
        <w:tabs>
          <w:tab w:val="left" w:pos="6171"/>
        </w:tabs>
        <w:rPr>
          <w:rFonts w:ascii="AmplitudeTF" w:hAnsi="AmplitudeTF" w:cs="Arial"/>
          <w:bCs/>
          <w:color w:val="000000" w:themeColor="text1"/>
          <w:kern w:val="32"/>
          <w:sz w:val="22"/>
          <w:szCs w:val="20"/>
        </w:rPr>
      </w:pPr>
      <w:r w:rsidRPr="00810294">
        <w:rPr>
          <w:rFonts w:ascii="AmplitudeTF" w:hAnsi="AmplitudeTF" w:cs="Arial"/>
          <w:bCs/>
          <w:color w:val="000000" w:themeColor="text1"/>
          <w:kern w:val="32"/>
          <w:sz w:val="22"/>
          <w:szCs w:val="20"/>
        </w:rPr>
        <w:t xml:space="preserve">Twitter: </w:t>
      </w:r>
      <w:hyperlink r:id="rId13" w:history="1">
        <w:r w:rsidR="0096520C">
          <w:rPr>
            <w:rFonts w:ascii="AmplitudeTF" w:hAnsi="AmplitudeTF" w:cs="Arial"/>
            <w:bCs/>
            <w:color w:val="000000" w:themeColor="text1"/>
            <w:kern w:val="32"/>
            <w:sz w:val="22"/>
            <w:szCs w:val="20"/>
          </w:rPr>
          <w:t>@dotempower</w:t>
        </w:r>
      </w:hyperlink>
      <w:r w:rsidR="00B80741" w:rsidRPr="00810294">
        <w:rPr>
          <w:rFonts w:ascii="AmplitudeTF" w:hAnsi="AmplitudeTF" w:cs="Arial"/>
          <w:bCs/>
          <w:color w:val="000000" w:themeColor="text1"/>
          <w:kern w:val="32"/>
          <w:sz w:val="22"/>
          <w:szCs w:val="20"/>
        </w:rPr>
        <w:t xml:space="preserve"> </w:t>
      </w:r>
      <w:r w:rsidR="0003069F" w:rsidRPr="00810294">
        <w:rPr>
          <w:rFonts w:ascii="AmplitudeTF" w:hAnsi="AmplitudeTF" w:cs="Arial"/>
          <w:bCs/>
          <w:color w:val="000000" w:themeColor="text1"/>
          <w:kern w:val="32"/>
          <w:sz w:val="22"/>
          <w:szCs w:val="20"/>
        </w:rPr>
        <w:tab/>
      </w:r>
    </w:p>
    <w:p w14:paraId="54230212" w14:textId="46B9AC63" w:rsidR="00B41006" w:rsidRDefault="00B41006" w:rsidP="00454FF4">
      <w:pPr>
        <w:tabs>
          <w:tab w:val="left" w:pos="1440"/>
          <w:tab w:val="left" w:pos="1620"/>
          <w:tab w:val="left" w:pos="7200"/>
        </w:tabs>
        <w:rPr>
          <w:rFonts w:ascii="AmplitudeTF" w:eastAsia="SimSun" w:hAnsi="AmplitudeTF"/>
        </w:rPr>
      </w:pPr>
    </w:p>
    <w:tbl>
      <w:tblPr>
        <w:tblStyle w:val="TableGrid"/>
        <w:tblW w:w="19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170"/>
        <w:gridCol w:w="9693"/>
      </w:tblGrid>
      <w:tr w:rsidR="000E1454" w14:paraId="264E9417" w14:textId="77777777" w:rsidTr="00F472D3">
        <w:trPr>
          <w:gridAfter w:val="1"/>
          <w:wAfter w:w="9693" w:type="dxa"/>
        </w:trPr>
        <w:tc>
          <w:tcPr>
            <w:tcW w:w="10170" w:type="dxa"/>
            <w:shd w:val="clear" w:color="auto" w:fill="A6A6A6" w:themeFill="background1" w:themeFillShade="A6"/>
          </w:tcPr>
          <w:p w14:paraId="5E135271" w14:textId="77777777" w:rsidR="000E1454" w:rsidRPr="000E1454" w:rsidRDefault="0079793E" w:rsidP="000E1454">
            <w:pPr>
              <w:tabs>
                <w:tab w:val="left" w:pos="1440"/>
                <w:tab w:val="left" w:pos="1620"/>
                <w:tab w:val="left" w:pos="7200"/>
              </w:tabs>
              <w:spacing w:before="20"/>
              <w:rPr>
                <w:rFonts w:ascii="AmplitudeTF" w:eastAsia="SimSun" w:hAnsi="AmplitudeTF"/>
                <w:b/>
                <w:color w:val="FFFFFF" w:themeColor="background1"/>
              </w:rPr>
            </w:pPr>
            <w:r>
              <w:rPr>
                <w:rFonts w:ascii="AmplitudeTF" w:eastAsia="SimSun" w:hAnsi="AmplitudeTF"/>
                <w:b/>
                <w:color w:val="FFFFFF" w:themeColor="background1"/>
              </w:rPr>
              <w:t>Mission</w:t>
            </w:r>
          </w:p>
        </w:tc>
      </w:tr>
      <w:tr w:rsidR="00F472D3" w14:paraId="6F293D4C" w14:textId="77777777" w:rsidTr="00F472D3">
        <w:tc>
          <w:tcPr>
            <w:tcW w:w="10170" w:type="dxa"/>
          </w:tcPr>
          <w:p w14:paraId="2F94046F" w14:textId="1A5E54EB" w:rsidR="0096520C" w:rsidRPr="0096520C" w:rsidRDefault="0007279A" w:rsidP="00CD1E75">
            <w:pPr>
              <w:pStyle w:val="38bTablestylenumeric"/>
              <w:spacing w:before="93" w:line="264" w:lineRule="auto"/>
              <w:ind w:right="144"/>
              <w:rPr>
                <w:rFonts w:ascii="AmplitudeTF" w:hAnsi="AmplitudeTF"/>
                <w:bCs/>
                <w:color w:val="000000" w:themeColor="text1"/>
                <w:kern w:val="32"/>
                <w:sz w:val="20"/>
                <w:szCs w:val="32"/>
              </w:rPr>
            </w:pPr>
            <w:r w:rsidRPr="0007279A">
              <w:rPr>
                <w:rFonts w:ascii="AmplitudeTF" w:hAnsi="AmplitudeTF"/>
                <w:bCs/>
                <w:color w:val="000000" w:themeColor="text1"/>
                <w:kern w:val="32"/>
                <w:sz w:val="20"/>
                <w:szCs w:val="32"/>
              </w:rPr>
              <w:t>To facilitate livelihood opportunities for underprivileged women and support them in building &amp; sustaining financially independent and resilient families.</w:t>
            </w:r>
          </w:p>
        </w:tc>
        <w:tc>
          <w:tcPr>
            <w:tcW w:w="9693" w:type="dxa"/>
          </w:tcPr>
          <w:p w14:paraId="5C7AD423" w14:textId="77777777" w:rsidR="00F472D3" w:rsidRPr="002D3532" w:rsidRDefault="00F472D3" w:rsidP="00F472D3">
            <w:pPr>
              <w:pStyle w:val="38bTablestylenumeric"/>
              <w:keepNext w:val="0"/>
              <w:keepLines w:val="0"/>
              <w:spacing w:before="93" w:line="264" w:lineRule="auto"/>
              <w:ind w:left="144" w:right="144"/>
              <w:rPr>
                <w:rFonts w:ascii="AmplitudeTF" w:hAnsi="AmplitudeTF"/>
                <w:bCs/>
                <w:color w:val="000000" w:themeColor="text1"/>
                <w:kern w:val="32"/>
                <w:sz w:val="22"/>
                <w:szCs w:val="32"/>
              </w:rPr>
            </w:pPr>
          </w:p>
        </w:tc>
      </w:tr>
    </w:tbl>
    <w:p w14:paraId="1C216CBF" w14:textId="77777777" w:rsidR="000E1454" w:rsidRPr="008A340B" w:rsidRDefault="000E1454" w:rsidP="00454FF4">
      <w:pPr>
        <w:tabs>
          <w:tab w:val="left" w:pos="1440"/>
          <w:tab w:val="left" w:pos="1620"/>
          <w:tab w:val="left" w:pos="7200"/>
        </w:tabs>
        <w:rPr>
          <w:rFonts w:ascii="AmplitudeTF" w:eastAsia="SimSun" w:hAnsi="AmplitudeTF"/>
          <w:sz w:val="8"/>
        </w:rPr>
      </w:pPr>
    </w:p>
    <w:tbl>
      <w:tblPr>
        <w:tblStyle w:val="TableGrid"/>
        <w:tblW w:w="10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170"/>
        <w:gridCol w:w="466"/>
      </w:tblGrid>
      <w:tr w:rsidR="00E2135A" w:rsidRPr="000E1454" w14:paraId="52F7CEC5" w14:textId="77777777" w:rsidTr="00F472D3">
        <w:trPr>
          <w:trHeight w:val="226"/>
        </w:trPr>
        <w:tc>
          <w:tcPr>
            <w:tcW w:w="10170" w:type="dxa"/>
            <w:shd w:val="clear" w:color="auto" w:fill="A6A6A6" w:themeFill="background1" w:themeFillShade="A6"/>
          </w:tcPr>
          <w:p w14:paraId="495590A9" w14:textId="77777777" w:rsidR="00E2135A" w:rsidRPr="000E1454" w:rsidRDefault="0079793E" w:rsidP="000E1454">
            <w:pPr>
              <w:tabs>
                <w:tab w:val="left" w:pos="1440"/>
                <w:tab w:val="left" w:pos="1620"/>
                <w:tab w:val="left" w:pos="7200"/>
              </w:tabs>
              <w:spacing w:before="20"/>
              <w:rPr>
                <w:rFonts w:ascii="AmplitudeTF" w:eastAsia="SimSun" w:hAnsi="AmplitudeTF"/>
                <w:b/>
                <w:color w:val="FFFFFF" w:themeColor="background1"/>
              </w:rPr>
            </w:pPr>
            <w:r>
              <w:rPr>
                <w:rFonts w:ascii="AmplitudeTF" w:eastAsia="SimSun" w:hAnsi="AmplitudeTF"/>
                <w:b/>
                <w:color w:val="FFFFFF" w:themeColor="background1"/>
              </w:rPr>
              <w:t>Context</w:t>
            </w:r>
          </w:p>
        </w:tc>
        <w:tc>
          <w:tcPr>
            <w:tcW w:w="466" w:type="dxa"/>
          </w:tcPr>
          <w:p w14:paraId="729B82DA" w14:textId="77777777" w:rsidR="00E2135A" w:rsidRPr="000E1454" w:rsidRDefault="00E2135A" w:rsidP="00454FF4">
            <w:pPr>
              <w:tabs>
                <w:tab w:val="left" w:pos="1440"/>
                <w:tab w:val="left" w:pos="1620"/>
                <w:tab w:val="left" w:pos="7200"/>
              </w:tabs>
              <w:rPr>
                <w:rFonts w:ascii="AmplitudeTF" w:eastAsia="SimSun" w:hAnsi="AmplitudeTF"/>
                <w:b/>
                <w:color w:val="FFFFFF" w:themeColor="background1"/>
              </w:rPr>
            </w:pPr>
          </w:p>
        </w:tc>
      </w:tr>
      <w:tr w:rsidR="001806F1" w14:paraId="058E3340" w14:textId="77777777" w:rsidTr="00F472D3">
        <w:trPr>
          <w:trHeight w:val="226"/>
        </w:trPr>
        <w:tc>
          <w:tcPr>
            <w:tcW w:w="10170" w:type="dxa"/>
            <w:vMerge w:val="restart"/>
          </w:tcPr>
          <w:p w14:paraId="57EBCBAA" w14:textId="7306495B" w:rsidR="0096520C" w:rsidRPr="0096520C" w:rsidRDefault="0096520C" w:rsidP="0096520C">
            <w:pPr>
              <w:pStyle w:val="38bTablestylenumeric"/>
              <w:spacing w:before="93" w:line="264" w:lineRule="auto"/>
              <w:ind w:right="144"/>
              <w:rPr>
                <w:rFonts w:ascii="AmplitudeTF" w:hAnsi="AmplitudeTF"/>
                <w:bCs/>
                <w:color w:val="000000" w:themeColor="text1"/>
                <w:kern w:val="32"/>
                <w:sz w:val="20"/>
                <w:szCs w:val="32"/>
              </w:rPr>
            </w:pPr>
            <w:r w:rsidRPr="0096520C">
              <w:rPr>
                <w:rFonts w:ascii="AmplitudeTF" w:hAnsi="AmplitudeTF"/>
                <w:bCs/>
                <w:color w:val="000000" w:themeColor="text1"/>
                <w:kern w:val="32"/>
                <w:sz w:val="20"/>
                <w:szCs w:val="32"/>
              </w:rPr>
              <w:t xml:space="preserve">The main barrier in the back to work journey for most of the women served by DOT is the lack of flexible and affordable child-minding support. </w:t>
            </w:r>
            <w:r>
              <w:rPr>
                <w:rFonts w:ascii="AmplitudeTF" w:hAnsi="AmplitudeTF"/>
                <w:bCs/>
                <w:color w:val="000000" w:themeColor="text1"/>
                <w:kern w:val="32"/>
                <w:sz w:val="20"/>
                <w:szCs w:val="32"/>
              </w:rPr>
              <w:t xml:space="preserve"> </w:t>
            </w:r>
            <w:r w:rsidRPr="0096520C">
              <w:rPr>
                <w:rFonts w:ascii="AmplitudeTF" w:hAnsi="AmplitudeTF"/>
                <w:bCs/>
                <w:color w:val="000000" w:themeColor="text1"/>
                <w:kern w:val="32"/>
                <w:sz w:val="20"/>
                <w:szCs w:val="32"/>
              </w:rPr>
              <w:t>Many women have minimal support on this front from their families. The current childcare system in Singapore requires a parent/guardian to pick up the child by 7pm each day and there are no child-minding options for weekends and public holidays. In addition, if a child is unwell (e.g. Fever) they would not be allowed in school and the parent/guardian would have to seek alternative child-minding solutions for that period. Due to this limitation, many women have had to turn down some job opportunities because they were unable to find someone to help them care for their children whilst they are at work. Some women have also chosen to limit their earning capacity by taking on part-time jobs to work around the limits of childcare availability.</w:t>
            </w:r>
          </w:p>
          <w:p w14:paraId="0BF1124D" w14:textId="77777777" w:rsidR="0096520C" w:rsidRPr="0096520C" w:rsidRDefault="0096520C" w:rsidP="0096520C">
            <w:pPr>
              <w:pStyle w:val="38bTablestylenumeric"/>
              <w:spacing w:before="93" w:line="264" w:lineRule="auto"/>
              <w:ind w:right="144"/>
              <w:rPr>
                <w:rFonts w:ascii="AmplitudeTF" w:hAnsi="AmplitudeTF"/>
                <w:bCs/>
                <w:color w:val="000000" w:themeColor="text1"/>
                <w:kern w:val="32"/>
                <w:sz w:val="20"/>
                <w:szCs w:val="32"/>
              </w:rPr>
            </w:pPr>
            <w:r w:rsidRPr="0096520C">
              <w:rPr>
                <w:rFonts w:ascii="AmplitudeTF" w:hAnsi="AmplitudeTF"/>
                <w:bCs/>
                <w:color w:val="000000" w:themeColor="text1"/>
                <w:kern w:val="32"/>
                <w:sz w:val="20"/>
                <w:szCs w:val="32"/>
              </w:rPr>
              <w:t xml:space="preserve">There is no informal child-minding support network currently in place that women are able to tap into, based on geographical proximity to their residence. DOT currently has more than 600 women in their database, with a target to support 1000 women in their back-to-work journeys over the next 5 years. The service pool of low-income women that this application can potentially benefit is estimated conservatively at 25,000 across DOT’s network of social service center partners.  </w:t>
            </w:r>
          </w:p>
          <w:p w14:paraId="07C432DD" w14:textId="5F1D2296" w:rsidR="00F472D3" w:rsidRPr="008A340B" w:rsidRDefault="0096520C" w:rsidP="0096520C">
            <w:pPr>
              <w:pStyle w:val="38bTablestylenumeric"/>
              <w:spacing w:before="93" w:line="264" w:lineRule="auto"/>
              <w:ind w:right="144"/>
              <w:rPr>
                <w:rFonts w:ascii="AmplitudeTF" w:hAnsi="AmplitudeTF"/>
                <w:bCs/>
                <w:color w:val="000000" w:themeColor="text1"/>
                <w:kern w:val="32"/>
                <w:sz w:val="20"/>
                <w:szCs w:val="32"/>
              </w:rPr>
            </w:pPr>
            <w:r w:rsidRPr="0096520C">
              <w:rPr>
                <w:rFonts w:ascii="AmplitudeTF" w:hAnsi="AmplitudeTF"/>
                <w:bCs/>
                <w:color w:val="000000" w:themeColor="text1"/>
                <w:kern w:val="32"/>
                <w:sz w:val="20"/>
                <w:szCs w:val="32"/>
              </w:rPr>
              <w:t>Currently, there are no government regulations surrounding such informal child-minding or babysitting arrangements.</w:t>
            </w:r>
          </w:p>
        </w:tc>
        <w:tc>
          <w:tcPr>
            <w:tcW w:w="466" w:type="dxa"/>
          </w:tcPr>
          <w:p w14:paraId="0CDFECDB" w14:textId="77777777" w:rsidR="001806F1" w:rsidRPr="008646E7" w:rsidRDefault="001806F1" w:rsidP="001806F1">
            <w:pPr>
              <w:tabs>
                <w:tab w:val="left" w:pos="1440"/>
                <w:tab w:val="left" w:pos="1620"/>
                <w:tab w:val="left" w:pos="7200"/>
              </w:tabs>
              <w:rPr>
                <w:rFonts w:ascii="AmplitudeTF" w:hAnsi="AmplitudeTF" w:cs="Arial"/>
                <w:bCs/>
                <w:color w:val="000000" w:themeColor="text1"/>
                <w:kern w:val="32"/>
                <w:szCs w:val="32"/>
              </w:rPr>
            </w:pPr>
          </w:p>
        </w:tc>
      </w:tr>
      <w:tr w:rsidR="00E2135A" w14:paraId="3C54E378" w14:textId="77777777" w:rsidTr="00F472D3">
        <w:trPr>
          <w:trHeight w:val="251"/>
        </w:trPr>
        <w:tc>
          <w:tcPr>
            <w:tcW w:w="10170" w:type="dxa"/>
            <w:vMerge/>
          </w:tcPr>
          <w:p w14:paraId="3B50DFBD"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c>
          <w:tcPr>
            <w:tcW w:w="466" w:type="dxa"/>
          </w:tcPr>
          <w:p w14:paraId="28A4260F"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r>
      <w:tr w:rsidR="00E2135A" w14:paraId="4A5195B4" w14:textId="77777777" w:rsidTr="00F472D3">
        <w:trPr>
          <w:trHeight w:val="251"/>
        </w:trPr>
        <w:tc>
          <w:tcPr>
            <w:tcW w:w="10170" w:type="dxa"/>
            <w:vMerge/>
          </w:tcPr>
          <w:p w14:paraId="1FA73A27"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c>
          <w:tcPr>
            <w:tcW w:w="466" w:type="dxa"/>
          </w:tcPr>
          <w:p w14:paraId="6D6EAF8D"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r>
      <w:tr w:rsidR="00E2135A" w14:paraId="169FE07D" w14:textId="77777777" w:rsidTr="00F472D3">
        <w:trPr>
          <w:trHeight w:val="240"/>
        </w:trPr>
        <w:tc>
          <w:tcPr>
            <w:tcW w:w="10170" w:type="dxa"/>
            <w:vMerge/>
          </w:tcPr>
          <w:p w14:paraId="36E9005E"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c>
          <w:tcPr>
            <w:tcW w:w="466" w:type="dxa"/>
          </w:tcPr>
          <w:p w14:paraId="23BFF828"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r>
    </w:tbl>
    <w:p w14:paraId="0E73D99B" w14:textId="77777777" w:rsidR="000E1454" w:rsidRPr="008A340B" w:rsidRDefault="000E1454" w:rsidP="00454FF4">
      <w:pPr>
        <w:tabs>
          <w:tab w:val="left" w:pos="1440"/>
          <w:tab w:val="left" w:pos="1620"/>
          <w:tab w:val="left" w:pos="7200"/>
        </w:tabs>
        <w:rPr>
          <w:rFonts w:ascii="AmplitudeTF" w:eastAsia="SimSun" w:hAnsi="AmplitudeTF"/>
          <w:sz w:val="10"/>
        </w:rPr>
      </w:pP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170"/>
      </w:tblGrid>
      <w:tr w:rsidR="000E1454" w14:paraId="1231BA79" w14:textId="77777777" w:rsidTr="00821AE7">
        <w:trPr>
          <w:trHeight w:val="186"/>
        </w:trPr>
        <w:tc>
          <w:tcPr>
            <w:tcW w:w="10170" w:type="dxa"/>
            <w:shd w:val="clear" w:color="auto" w:fill="A6A6A6" w:themeFill="background1" w:themeFillShade="A6"/>
          </w:tcPr>
          <w:p w14:paraId="0D6FB9A6" w14:textId="77777777" w:rsidR="000E1454" w:rsidRPr="000E1454" w:rsidRDefault="0079793E" w:rsidP="00A502D5">
            <w:pPr>
              <w:tabs>
                <w:tab w:val="left" w:pos="1440"/>
                <w:tab w:val="left" w:pos="1620"/>
                <w:tab w:val="left" w:pos="7200"/>
              </w:tabs>
              <w:spacing w:before="20"/>
              <w:rPr>
                <w:rFonts w:ascii="AmplitudeTF" w:eastAsia="SimSun" w:hAnsi="AmplitudeTF"/>
                <w:b/>
                <w:color w:val="FFFFFF" w:themeColor="background1"/>
              </w:rPr>
            </w:pPr>
            <w:r>
              <w:rPr>
                <w:rFonts w:ascii="AmplitudeTF" w:eastAsia="SimSun" w:hAnsi="AmplitudeTF"/>
                <w:b/>
                <w:color w:val="FFFFFF" w:themeColor="background1"/>
              </w:rPr>
              <w:t>Challenge Statement</w:t>
            </w:r>
          </w:p>
        </w:tc>
      </w:tr>
      <w:tr w:rsidR="0079793E" w14:paraId="413EC647" w14:textId="77777777" w:rsidTr="00821AE7">
        <w:trPr>
          <w:trHeight w:val="1401"/>
        </w:trPr>
        <w:tc>
          <w:tcPr>
            <w:tcW w:w="10170" w:type="dxa"/>
          </w:tcPr>
          <w:p w14:paraId="1C512422" w14:textId="761C4A0A" w:rsidR="00415C2C" w:rsidRDefault="0096520C" w:rsidP="00CD1E75">
            <w:pPr>
              <w:pStyle w:val="38bTablestylenumeric"/>
              <w:keepNext w:val="0"/>
              <w:keepLines w:val="0"/>
              <w:spacing w:before="93" w:line="264" w:lineRule="auto"/>
              <w:ind w:right="144"/>
              <w:rPr>
                <w:rFonts w:ascii="AmplitudeTF" w:hAnsi="AmplitudeTF"/>
                <w:bCs/>
                <w:color w:val="000000" w:themeColor="text1"/>
                <w:kern w:val="32"/>
                <w:sz w:val="20"/>
                <w:szCs w:val="20"/>
              </w:rPr>
            </w:pPr>
            <w:r>
              <w:rPr>
                <w:rFonts w:ascii="AmplitudeTF" w:hAnsi="AmplitudeTF"/>
                <w:bCs/>
                <w:color w:val="000000" w:themeColor="text1"/>
                <w:kern w:val="32"/>
                <w:sz w:val="20"/>
                <w:szCs w:val="20"/>
              </w:rPr>
              <w:t xml:space="preserve">Create an app that matches mothers who wish to seek employment outside the home and have childcare needs (Group </w:t>
            </w:r>
            <w:r w:rsidRPr="0096520C">
              <w:rPr>
                <w:rFonts w:ascii="AmplitudeTF" w:hAnsi="AmplitudeTF"/>
                <w:bCs/>
                <w:color w:val="000000" w:themeColor="text1"/>
                <w:kern w:val="32"/>
                <w:sz w:val="20"/>
                <w:szCs w:val="20"/>
              </w:rPr>
              <w:t xml:space="preserve">A) to women who live within a set geographic proximity, who have the ability and willingness to assist in the child-minding for a small fee (Group B). </w:t>
            </w:r>
            <w:r>
              <w:rPr>
                <w:rFonts w:ascii="AmplitudeTF" w:hAnsi="AmplitudeTF"/>
                <w:bCs/>
                <w:color w:val="000000" w:themeColor="text1"/>
                <w:kern w:val="32"/>
                <w:sz w:val="20"/>
                <w:szCs w:val="20"/>
              </w:rPr>
              <w:t xml:space="preserve"> </w:t>
            </w:r>
            <w:r w:rsidRPr="0096520C">
              <w:rPr>
                <w:rFonts w:ascii="AmplitudeTF" w:hAnsi="AmplitudeTF"/>
                <w:bCs/>
                <w:color w:val="000000" w:themeColor="text1"/>
                <w:kern w:val="32"/>
                <w:sz w:val="20"/>
                <w:szCs w:val="20"/>
              </w:rPr>
              <w:t xml:space="preserve">Group B </w:t>
            </w:r>
            <w:r>
              <w:rPr>
                <w:rFonts w:ascii="AmplitudeTF" w:hAnsi="AmplitudeTF"/>
                <w:bCs/>
                <w:color w:val="000000" w:themeColor="text1"/>
                <w:kern w:val="32"/>
                <w:sz w:val="20"/>
                <w:szCs w:val="20"/>
              </w:rPr>
              <w:t>women</w:t>
            </w:r>
            <w:r w:rsidRPr="0096520C">
              <w:rPr>
                <w:rFonts w:ascii="AmplitudeTF" w:hAnsi="AmplitudeTF"/>
                <w:bCs/>
                <w:color w:val="000000" w:themeColor="text1"/>
                <w:kern w:val="32"/>
                <w:sz w:val="20"/>
                <w:szCs w:val="20"/>
              </w:rPr>
              <w:t xml:space="preserve"> should have the ability to choose timeslots during which they can provide their childcare services.</w:t>
            </w:r>
          </w:p>
          <w:p w14:paraId="533F06BE" w14:textId="68A9E678" w:rsidR="0096520C" w:rsidRDefault="0096520C" w:rsidP="0096520C">
            <w:pPr>
              <w:pStyle w:val="38bTablestylenumeric"/>
              <w:spacing w:before="93" w:line="264" w:lineRule="auto"/>
              <w:ind w:right="144"/>
              <w:rPr>
                <w:rFonts w:ascii="AmplitudeTF" w:hAnsi="AmplitudeTF"/>
                <w:bCs/>
                <w:color w:val="000000" w:themeColor="text1"/>
                <w:kern w:val="32"/>
                <w:sz w:val="20"/>
                <w:szCs w:val="20"/>
              </w:rPr>
            </w:pPr>
            <w:r w:rsidRPr="00F75972">
              <w:rPr>
                <w:rFonts w:ascii="AmplitudeTF" w:hAnsi="AmplitudeTF"/>
                <w:bCs/>
                <w:color w:val="000000" w:themeColor="text1"/>
                <w:kern w:val="32"/>
                <w:sz w:val="20"/>
                <w:szCs w:val="20"/>
              </w:rPr>
              <w:t>There should be a peer rating system in place so that the mothers who are placing their children in the alternate childcare option have basic background information of the women they are matched with.</w:t>
            </w:r>
            <w:r>
              <w:rPr>
                <w:rFonts w:ascii="AmplitudeTF" w:hAnsi="AmplitudeTF"/>
                <w:bCs/>
                <w:color w:val="000000" w:themeColor="text1"/>
                <w:kern w:val="32"/>
                <w:sz w:val="20"/>
                <w:szCs w:val="20"/>
              </w:rPr>
              <w:t xml:space="preserve"> </w:t>
            </w:r>
            <w:r>
              <w:rPr>
                <w:rFonts w:ascii="AmplitudeTF" w:hAnsi="AmplitudeTF"/>
                <w:bCs/>
                <w:color w:val="000000" w:themeColor="text1"/>
                <w:kern w:val="32"/>
                <w:sz w:val="20"/>
                <w:szCs w:val="20"/>
              </w:rPr>
              <w:t>Ratings/</w:t>
            </w:r>
            <w:r w:rsidRPr="00F75972">
              <w:rPr>
                <w:rFonts w:ascii="AmplitudeTF" w:hAnsi="AmplitudeTF"/>
                <w:bCs/>
                <w:color w:val="000000" w:themeColor="text1"/>
                <w:kern w:val="32"/>
                <w:sz w:val="20"/>
                <w:szCs w:val="20"/>
              </w:rPr>
              <w:t xml:space="preserve">reviews should also be given by the child-minder </w:t>
            </w:r>
            <w:r>
              <w:rPr>
                <w:rFonts w:ascii="AmplitudeTF" w:hAnsi="AmplitudeTF"/>
                <w:bCs/>
                <w:color w:val="000000" w:themeColor="text1"/>
                <w:kern w:val="32"/>
                <w:sz w:val="20"/>
                <w:szCs w:val="20"/>
              </w:rPr>
              <w:t>for</w:t>
            </w:r>
            <w:r w:rsidRPr="00F75972">
              <w:rPr>
                <w:rFonts w:ascii="AmplitudeTF" w:hAnsi="AmplitudeTF"/>
                <w:bCs/>
                <w:color w:val="000000" w:themeColor="text1"/>
                <w:kern w:val="32"/>
                <w:sz w:val="20"/>
                <w:szCs w:val="20"/>
              </w:rPr>
              <w:t xml:space="preserve"> the working mother in areas</w:t>
            </w:r>
            <w:r>
              <w:rPr>
                <w:rFonts w:ascii="AmplitudeTF" w:hAnsi="AmplitudeTF"/>
                <w:bCs/>
                <w:color w:val="000000" w:themeColor="text1"/>
                <w:kern w:val="32"/>
                <w:sz w:val="20"/>
                <w:szCs w:val="20"/>
              </w:rPr>
              <w:t xml:space="preserve"> such as promptness of payment and </w:t>
            </w:r>
            <w:r w:rsidRPr="00F75972">
              <w:rPr>
                <w:rFonts w:ascii="AmplitudeTF" w:hAnsi="AmplitudeTF"/>
                <w:bCs/>
                <w:color w:val="000000" w:themeColor="text1"/>
                <w:kern w:val="32"/>
                <w:sz w:val="20"/>
                <w:szCs w:val="20"/>
              </w:rPr>
              <w:t>issues with the children, so that their interests are also protected.</w:t>
            </w:r>
          </w:p>
          <w:p w14:paraId="7B90D592" w14:textId="77777777" w:rsidR="0096520C" w:rsidRPr="001F42F6" w:rsidRDefault="0096520C" w:rsidP="0096520C">
            <w:pPr>
              <w:pStyle w:val="38bTablestylenumeric"/>
              <w:spacing w:before="93" w:line="264" w:lineRule="auto"/>
              <w:ind w:right="144"/>
              <w:rPr>
                <w:rFonts w:ascii="AmplitudeTF" w:hAnsi="AmplitudeTF"/>
                <w:bCs/>
                <w:color w:val="000000" w:themeColor="text1"/>
                <w:kern w:val="32"/>
                <w:sz w:val="20"/>
                <w:szCs w:val="20"/>
              </w:rPr>
            </w:pPr>
            <w:r w:rsidRPr="001F42F6">
              <w:rPr>
                <w:rFonts w:ascii="AmplitudeTF" w:hAnsi="AmplitudeTF"/>
                <w:bCs/>
                <w:color w:val="000000" w:themeColor="text1"/>
                <w:kern w:val="32"/>
                <w:sz w:val="20"/>
                <w:szCs w:val="20"/>
              </w:rPr>
              <w:t>This application serves three primary constituents:</w:t>
            </w:r>
          </w:p>
          <w:p w14:paraId="550E8ABA" w14:textId="4BD0418A" w:rsidR="00F772F3" w:rsidRDefault="0096520C" w:rsidP="0096520C">
            <w:pPr>
              <w:pStyle w:val="38bTablestylenumeric"/>
              <w:keepNext w:val="0"/>
              <w:keepLines w:val="0"/>
              <w:numPr>
                <w:ilvl w:val="0"/>
                <w:numId w:val="17"/>
              </w:numPr>
              <w:spacing w:before="93" w:line="264" w:lineRule="auto"/>
              <w:ind w:right="144"/>
              <w:rPr>
                <w:rFonts w:ascii="AmplitudeTF" w:hAnsi="AmplitudeTF"/>
                <w:bCs/>
                <w:color w:val="000000" w:themeColor="text1"/>
                <w:kern w:val="32"/>
                <w:sz w:val="20"/>
                <w:szCs w:val="20"/>
              </w:rPr>
            </w:pPr>
            <w:r>
              <w:rPr>
                <w:rFonts w:ascii="AmplitudeTF" w:hAnsi="AmplitudeTF"/>
                <w:b/>
                <w:bCs/>
                <w:color w:val="000000" w:themeColor="text1"/>
                <w:kern w:val="32"/>
                <w:sz w:val="20"/>
                <w:szCs w:val="20"/>
              </w:rPr>
              <w:t>Group A</w:t>
            </w:r>
            <w:r w:rsidR="00F772F3">
              <w:rPr>
                <w:rFonts w:ascii="AmplitudeTF" w:hAnsi="AmplitudeTF"/>
                <w:bCs/>
                <w:color w:val="000000" w:themeColor="text1"/>
                <w:kern w:val="32"/>
                <w:sz w:val="20"/>
                <w:szCs w:val="20"/>
              </w:rPr>
              <w:t xml:space="preserve">: </w:t>
            </w:r>
            <w:r w:rsidRPr="0096520C">
              <w:rPr>
                <w:rFonts w:ascii="AmplitudeTF" w:hAnsi="AmplitudeTF"/>
                <w:bCs/>
                <w:color w:val="000000" w:themeColor="text1"/>
                <w:kern w:val="32"/>
                <w:sz w:val="20"/>
                <w:szCs w:val="20"/>
              </w:rPr>
              <w:t>Mothers who need childcare support and are willing to pay a small fee for the service</w:t>
            </w:r>
            <w:r w:rsidR="00EC220A">
              <w:rPr>
                <w:rFonts w:ascii="AmplitudeTF" w:hAnsi="AmplitudeTF"/>
                <w:bCs/>
                <w:color w:val="000000" w:themeColor="text1"/>
                <w:kern w:val="32"/>
                <w:sz w:val="20"/>
                <w:szCs w:val="20"/>
              </w:rPr>
              <w:t xml:space="preserve">. </w:t>
            </w:r>
          </w:p>
          <w:p w14:paraId="1E552DB6" w14:textId="5EB51127" w:rsidR="00F772F3" w:rsidRDefault="0096520C" w:rsidP="0096520C">
            <w:pPr>
              <w:pStyle w:val="38bTablestylenumeric"/>
              <w:keepNext w:val="0"/>
              <w:keepLines w:val="0"/>
              <w:numPr>
                <w:ilvl w:val="0"/>
                <w:numId w:val="17"/>
              </w:numPr>
              <w:spacing w:before="93" w:line="264" w:lineRule="auto"/>
              <w:ind w:right="144"/>
              <w:rPr>
                <w:rFonts w:ascii="AmplitudeTF" w:hAnsi="AmplitudeTF"/>
                <w:bCs/>
                <w:color w:val="000000" w:themeColor="text1"/>
                <w:kern w:val="32"/>
                <w:sz w:val="20"/>
                <w:szCs w:val="20"/>
              </w:rPr>
            </w:pPr>
            <w:r>
              <w:rPr>
                <w:rFonts w:ascii="AmplitudeTF" w:hAnsi="AmplitudeTF"/>
                <w:b/>
                <w:bCs/>
                <w:color w:val="000000" w:themeColor="text1"/>
                <w:kern w:val="32"/>
                <w:sz w:val="20"/>
                <w:szCs w:val="20"/>
              </w:rPr>
              <w:t>Group B</w:t>
            </w:r>
            <w:r w:rsidR="00F772F3">
              <w:rPr>
                <w:rFonts w:ascii="AmplitudeTF" w:hAnsi="AmplitudeTF"/>
                <w:bCs/>
                <w:color w:val="000000" w:themeColor="text1"/>
                <w:kern w:val="32"/>
                <w:sz w:val="20"/>
                <w:szCs w:val="20"/>
              </w:rPr>
              <w:t xml:space="preserve">: </w:t>
            </w:r>
            <w:r w:rsidRPr="0096520C">
              <w:rPr>
                <w:rFonts w:ascii="AmplitudeTF" w:hAnsi="AmplitudeTF"/>
                <w:bCs/>
                <w:color w:val="000000" w:themeColor="text1"/>
                <w:kern w:val="32"/>
                <w:sz w:val="20"/>
                <w:szCs w:val="20"/>
              </w:rPr>
              <w:t>Mothers who are willing to provide childcare support in return for a small</w:t>
            </w:r>
            <w:r w:rsidR="00DA1273">
              <w:rPr>
                <w:rFonts w:ascii="AmplitudeTF" w:hAnsi="AmplitudeTF"/>
                <w:bCs/>
                <w:color w:val="000000" w:themeColor="text1"/>
                <w:kern w:val="32"/>
                <w:sz w:val="20"/>
                <w:szCs w:val="20"/>
              </w:rPr>
              <w:t xml:space="preserve">. </w:t>
            </w:r>
          </w:p>
          <w:p w14:paraId="2F399190" w14:textId="5BE658E5" w:rsidR="00F772F3" w:rsidRDefault="0096520C" w:rsidP="0096520C">
            <w:pPr>
              <w:pStyle w:val="38bTablestylenumeric"/>
              <w:keepNext w:val="0"/>
              <w:keepLines w:val="0"/>
              <w:numPr>
                <w:ilvl w:val="0"/>
                <w:numId w:val="17"/>
              </w:numPr>
              <w:spacing w:before="93" w:line="264" w:lineRule="auto"/>
              <w:ind w:right="144"/>
              <w:rPr>
                <w:rFonts w:ascii="AmplitudeTF" w:hAnsi="AmplitudeTF"/>
                <w:bCs/>
                <w:color w:val="000000" w:themeColor="text1"/>
                <w:kern w:val="32"/>
                <w:sz w:val="20"/>
                <w:szCs w:val="20"/>
              </w:rPr>
            </w:pPr>
            <w:r w:rsidRPr="0096520C">
              <w:rPr>
                <w:rFonts w:ascii="AmplitudeTF" w:hAnsi="AmplitudeTF"/>
                <w:b/>
                <w:bCs/>
                <w:color w:val="000000" w:themeColor="text1"/>
                <w:kern w:val="32"/>
                <w:sz w:val="20"/>
                <w:szCs w:val="20"/>
              </w:rPr>
              <w:t>DOT Staff</w:t>
            </w:r>
            <w:r w:rsidR="00F772F3">
              <w:rPr>
                <w:rFonts w:ascii="AmplitudeTF" w:hAnsi="AmplitudeTF"/>
                <w:bCs/>
                <w:color w:val="000000" w:themeColor="text1"/>
                <w:kern w:val="32"/>
                <w:sz w:val="20"/>
                <w:szCs w:val="20"/>
              </w:rPr>
              <w:t>:</w:t>
            </w:r>
            <w:r w:rsidR="00DA1273">
              <w:rPr>
                <w:rFonts w:ascii="AmplitudeTF" w:hAnsi="AmplitudeTF"/>
                <w:bCs/>
                <w:color w:val="000000" w:themeColor="text1"/>
                <w:kern w:val="32"/>
                <w:sz w:val="20"/>
                <w:szCs w:val="20"/>
              </w:rPr>
              <w:t xml:space="preserve"> </w:t>
            </w:r>
            <w:r w:rsidRPr="0096520C">
              <w:rPr>
                <w:rFonts w:ascii="AmplitudeTF" w:hAnsi="AmplitudeTF"/>
                <w:bCs/>
                <w:color w:val="000000" w:themeColor="text1"/>
                <w:kern w:val="32"/>
                <w:sz w:val="20"/>
                <w:szCs w:val="20"/>
              </w:rPr>
              <w:t>Responsible for the operations and monitoring of the process.</w:t>
            </w:r>
          </w:p>
          <w:p w14:paraId="18ADE6B2" w14:textId="77777777" w:rsidR="0096520C" w:rsidRDefault="0096520C" w:rsidP="0096520C">
            <w:pPr>
              <w:pStyle w:val="38bTablestylenumeric"/>
              <w:spacing w:before="93" w:line="264" w:lineRule="auto"/>
              <w:ind w:right="144"/>
              <w:rPr>
                <w:rFonts w:ascii="AmplitudeTF" w:hAnsi="AmplitudeTF"/>
                <w:bCs/>
                <w:color w:val="000000" w:themeColor="text1"/>
                <w:kern w:val="32"/>
                <w:sz w:val="20"/>
                <w:szCs w:val="20"/>
              </w:rPr>
            </w:pPr>
            <w:r w:rsidRPr="001F42F6">
              <w:rPr>
                <w:rFonts w:ascii="AmplitudeTF" w:hAnsi="AmplitudeTF"/>
                <w:bCs/>
                <w:color w:val="000000" w:themeColor="text1"/>
                <w:kern w:val="32"/>
                <w:sz w:val="20"/>
                <w:szCs w:val="20"/>
              </w:rPr>
              <w:t xml:space="preserve">We know your time is limited at this event. You may decide to focus on a single constituency for your application build or a subset of the constituents. We are looking for creative ideas on how to </w:t>
            </w:r>
            <w:r>
              <w:rPr>
                <w:rFonts w:ascii="AmplitudeTF" w:hAnsi="AmplitudeTF"/>
                <w:bCs/>
                <w:color w:val="000000" w:themeColor="text1"/>
                <w:kern w:val="32"/>
                <w:sz w:val="20"/>
                <w:szCs w:val="20"/>
              </w:rPr>
              <w:t>enable</w:t>
            </w:r>
            <w:r w:rsidRPr="001F42F6">
              <w:rPr>
                <w:rFonts w:ascii="AmplitudeTF" w:hAnsi="AmplitudeTF"/>
                <w:bCs/>
                <w:color w:val="000000" w:themeColor="text1"/>
                <w:kern w:val="32"/>
                <w:sz w:val="20"/>
                <w:szCs w:val="20"/>
              </w:rPr>
              <w:t xml:space="preserve"> this process.</w:t>
            </w:r>
          </w:p>
          <w:p w14:paraId="60BC8BD2" w14:textId="77777777" w:rsidR="00821AE7" w:rsidRDefault="00821AE7" w:rsidP="0096520C">
            <w:pPr>
              <w:pStyle w:val="38bTablestylenumeric"/>
              <w:keepNext w:val="0"/>
              <w:keepLines w:val="0"/>
              <w:spacing w:before="93" w:line="264" w:lineRule="auto"/>
              <w:ind w:right="144"/>
              <w:rPr>
                <w:rFonts w:ascii="AmplitudeTF" w:hAnsi="AmplitudeTF"/>
                <w:bCs/>
                <w:color w:val="000000" w:themeColor="text1"/>
                <w:kern w:val="32"/>
                <w:sz w:val="20"/>
                <w:szCs w:val="20"/>
              </w:rPr>
            </w:pPr>
          </w:p>
          <w:p w14:paraId="0089CB09" w14:textId="611267F0" w:rsidR="0096520C" w:rsidRPr="00DA1273" w:rsidRDefault="0096520C" w:rsidP="0096520C">
            <w:pPr>
              <w:pStyle w:val="38bTablestylenumeric"/>
              <w:keepNext w:val="0"/>
              <w:keepLines w:val="0"/>
              <w:spacing w:before="93" w:line="264" w:lineRule="auto"/>
              <w:ind w:right="144"/>
              <w:rPr>
                <w:rFonts w:ascii="AmplitudeTF" w:hAnsi="AmplitudeTF"/>
                <w:bCs/>
                <w:color w:val="000000" w:themeColor="text1"/>
                <w:kern w:val="32"/>
                <w:sz w:val="20"/>
                <w:szCs w:val="20"/>
              </w:rPr>
            </w:pPr>
          </w:p>
        </w:tc>
      </w:tr>
    </w:tbl>
    <w:p w14:paraId="20495981" w14:textId="77777777" w:rsidR="000E1454" w:rsidRPr="008A340B" w:rsidRDefault="000E1454" w:rsidP="00454FF4">
      <w:pPr>
        <w:tabs>
          <w:tab w:val="left" w:pos="1440"/>
          <w:tab w:val="left" w:pos="1620"/>
          <w:tab w:val="left" w:pos="7200"/>
        </w:tabs>
        <w:rPr>
          <w:rFonts w:ascii="AmplitudeTF" w:eastAsia="SimSun" w:hAnsi="AmplitudeTF"/>
          <w:sz w:val="8"/>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205"/>
      </w:tblGrid>
      <w:tr w:rsidR="000E1454" w14:paraId="1EF65BBF" w14:textId="77777777" w:rsidTr="00F472D3">
        <w:trPr>
          <w:trHeight w:val="205"/>
        </w:trPr>
        <w:tc>
          <w:tcPr>
            <w:tcW w:w="10205" w:type="dxa"/>
            <w:shd w:val="clear" w:color="auto" w:fill="A6A6A6" w:themeFill="background1" w:themeFillShade="A6"/>
          </w:tcPr>
          <w:p w14:paraId="38FB6249" w14:textId="1E3452A3" w:rsidR="000E1454" w:rsidRPr="000E1454" w:rsidRDefault="0079793E" w:rsidP="00A502D5">
            <w:pPr>
              <w:tabs>
                <w:tab w:val="left" w:pos="1440"/>
                <w:tab w:val="left" w:pos="1620"/>
                <w:tab w:val="left" w:pos="7200"/>
              </w:tabs>
              <w:spacing w:before="20"/>
              <w:rPr>
                <w:rFonts w:ascii="AmplitudeTF" w:eastAsia="SimSun" w:hAnsi="AmplitudeTF"/>
                <w:b/>
                <w:color w:val="FFFFFF" w:themeColor="background1"/>
              </w:rPr>
            </w:pPr>
            <w:r>
              <w:rPr>
                <w:rFonts w:ascii="AmplitudeTF" w:eastAsia="SimSun" w:hAnsi="AmplitudeTF"/>
                <w:b/>
                <w:color w:val="FFFFFF" w:themeColor="background1"/>
              </w:rPr>
              <w:t>Technology Baseline</w:t>
            </w:r>
          </w:p>
        </w:tc>
      </w:tr>
    </w:tbl>
    <w:p w14:paraId="1FB17A26" w14:textId="77777777" w:rsidR="00117E9A" w:rsidRPr="00117E9A" w:rsidRDefault="00117E9A" w:rsidP="000E1454">
      <w:pPr>
        <w:tabs>
          <w:tab w:val="left" w:pos="1440"/>
          <w:tab w:val="left" w:pos="1620"/>
          <w:tab w:val="left" w:pos="7200"/>
        </w:tabs>
        <w:rPr>
          <w:rFonts w:ascii="AmplitudeTF" w:eastAsia="SimSun" w:hAnsi="AmplitudeTF"/>
          <w:sz w:val="8"/>
        </w:rPr>
      </w:pPr>
    </w:p>
    <w:p w14:paraId="3C8E3EED" w14:textId="58FB76C3" w:rsidR="00F772F3" w:rsidRDefault="0096520C" w:rsidP="0096520C">
      <w:pPr>
        <w:tabs>
          <w:tab w:val="left" w:pos="1440"/>
          <w:tab w:val="left" w:pos="1620"/>
          <w:tab w:val="left" w:pos="7200"/>
        </w:tabs>
        <w:rPr>
          <w:rFonts w:ascii="AmplitudeTF" w:eastAsia="SimSun" w:hAnsi="AmplitudeTF"/>
        </w:rPr>
      </w:pPr>
      <w:r w:rsidRPr="0096520C">
        <w:rPr>
          <w:rFonts w:ascii="AmplitudeTF" w:eastAsia="SimSun" w:hAnsi="AmplitudeTF"/>
        </w:rPr>
        <w:t>For the purpose of this coding challenge, you are not restricted to any specific technology. You can model your solution as a web application, mobile app, responsive app or other. In your roadmap, be prepared to discuss how you would go about approaching this solution if you had more time. In your proposed solutions, please also be prepared to discuss how you would protect the privacy of the participants who leverage your application</w:t>
      </w:r>
      <w:r>
        <w:rPr>
          <w:rFonts w:ascii="AmplitudeTF" w:eastAsia="SimSun" w:hAnsi="AmplitudeTF"/>
        </w:rPr>
        <w:t>.</w:t>
      </w:r>
      <w:bookmarkStart w:id="0" w:name="_GoBack"/>
      <w:bookmarkEnd w:id="0"/>
    </w:p>
    <w:sectPr w:rsidR="00F772F3" w:rsidSect="005F3254">
      <w:headerReference w:type="default" r:id="rId14"/>
      <w:footerReference w:type="default" r:id="rId15"/>
      <w:headerReference w:type="first" r:id="rId16"/>
      <w:footerReference w:type="first" r:id="rId17"/>
      <w:pgSz w:w="11909" w:h="16834" w:code="9"/>
      <w:pgMar w:top="2520" w:right="1008" w:bottom="1872" w:left="1008" w:header="10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33CA6" w14:textId="77777777" w:rsidR="00EB78DF" w:rsidRDefault="00EB78DF" w:rsidP="00B1413C">
      <w:r>
        <w:separator/>
      </w:r>
    </w:p>
  </w:endnote>
  <w:endnote w:type="continuationSeparator" w:id="0">
    <w:p w14:paraId="2AC42306" w14:textId="77777777" w:rsidR="00EB78DF" w:rsidRDefault="00EB78DF" w:rsidP="00B1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mplitudeTF">
    <w:panose1 w:val="02000506050000020004"/>
    <w:charset w:val="00"/>
    <w:family w:val="modern"/>
    <w:notTrueType/>
    <w:pitch w:val="variable"/>
    <w:sig w:usb0="800000EF" w:usb1="5000204A" w:usb2="00000000" w:usb3="00000000" w:csb0="00000001" w:csb1="00000000"/>
  </w:font>
  <w:font w:name="LF_Kai">
    <w:altName w:val="Arial Unicode MS"/>
    <w:charset w:val="86"/>
    <w:family w:val="script"/>
    <w:pitch w:val="fixed"/>
    <w:sig w:usb0="00000000" w:usb1="080E0000" w:usb2="00000010" w:usb3="00000000" w:csb0="001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C19E" w14:textId="77777777" w:rsidR="00EB78DF" w:rsidRDefault="00C85E8A">
    <w:pPr>
      <w:pStyle w:val="Footer"/>
    </w:pPr>
    <w:r w:rsidRPr="00B10C59">
      <w:rPr>
        <w:noProof/>
        <w:lang w:eastAsia="ja-JP"/>
      </w:rPr>
      <mc:AlternateContent>
        <mc:Choice Requires="wps">
          <w:drawing>
            <wp:anchor distT="0" distB="0" distL="114300" distR="114300" simplePos="0" relativeHeight="251665408" behindDoc="0" locked="0" layoutInCell="1" allowOverlap="1" wp14:anchorId="43D31E74" wp14:editId="154424FB">
              <wp:simplePos x="0" y="0"/>
              <wp:positionH relativeFrom="column">
                <wp:posOffset>-310721</wp:posOffset>
              </wp:positionH>
              <wp:positionV relativeFrom="paragraph">
                <wp:posOffset>-56515</wp:posOffset>
              </wp:positionV>
              <wp:extent cx="4818380" cy="400050"/>
              <wp:effectExtent l="0" t="0" r="0" b="0"/>
              <wp:wrapNone/>
              <wp:docPr id="14" name="TextBox 7"/>
              <wp:cNvGraphicFramePr/>
              <a:graphic xmlns:a="http://schemas.openxmlformats.org/drawingml/2006/main">
                <a:graphicData uri="http://schemas.microsoft.com/office/word/2010/wordprocessingShape">
                  <wps:wsp>
                    <wps:cNvSpPr txBox="1"/>
                    <wps:spPr>
                      <a:xfrm>
                        <a:off x="0" y="0"/>
                        <a:ext cx="4818380" cy="400050"/>
                      </a:xfrm>
                      <a:prstGeom prst="rect">
                        <a:avLst/>
                      </a:prstGeom>
                      <a:noFill/>
                    </wps:spPr>
                    <wps:txbx>
                      <w:txbxContent>
                        <w:p w14:paraId="29568E8D" w14:textId="77777777" w:rsidR="00B10C59" w:rsidRPr="00C85E8A" w:rsidRDefault="00C85E8A" w:rsidP="00C85E8A">
                          <w:pPr>
                            <w:pStyle w:val="NormalWeb"/>
                            <w:spacing w:before="0" w:beforeAutospacing="0" w:after="0" w:afterAutospacing="0"/>
                            <w:rPr>
                              <w:color w:val="0F2D51"/>
                              <w:sz w:val="20"/>
                            </w:rPr>
                          </w:pPr>
                          <w:r w:rsidRPr="00C85E8A">
                            <w:rPr>
                              <w:rFonts w:ascii="AmplitudeTF" w:hAnsi="AmplitudeTF" w:cstheme="minorBidi"/>
                              <w:b/>
                              <w:bCs/>
                              <w:color w:val="0F2D51"/>
                              <w:kern w:val="24"/>
                              <w:sz w:val="32"/>
                              <w:szCs w:val="40"/>
                            </w:rPr>
                            <w:t xml:space="preserve">Your career. Your way. </w:t>
                          </w:r>
                          <w:r w:rsidRPr="00BB2221">
                            <w:rPr>
                              <w:rFonts w:ascii="AmplitudeTF" w:hAnsi="AmplitudeTF" w:cstheme="minorBidi"/>
                              <w:b/>
                              <w:bCs/>
                              <w:color w:val="E73A2D"/>
                              <w:kern w:val="24"/>
                              <w:sz w:val="32"/>
                              <w:szCs w:val="40"/>
                            </w:rPr>
                            <w:t>jpmorganchase.com/</w:t>
                          </w:r>
                          <w:r w:rsidR="00C57A92">
                            <w:rPr>
                              <w:rFonts w:ascii="AmplitudeTF" w:hAnsi="AmplitudeTF" w:cstheme="minorBidi"/>
                              <w:b/>
                              <w:bCs/>
                              <w:color w:val="E73A2D"/>
                              <w:kern w:val="24"/>
                              <w:sz w:val="32"/>
                              <w:szCs w:val="40"/>
                            </w:rPr>
                            <w:t>tech</w:t>
                          </w:r>
                          <w:r w:rsidRPr="00BB2221">
                            <w:rPr>
                              <w:rFonts w:ascii="AmplitudeTF" w:hAnsi="AmplitudeTF" w:cstheme="minorBidi"/>
                              <w:b/>
                              <w:bCs/>
                              <w:color w:val="E73A2D"/>
                              <w:kern w:val="24"/>
                              <w:sz w:val="32"/>
                              <w:szCs w:val="40"/>
                            </w:rPr>
                            <w:t>careers</w:t>
                          </w:r>
                        </w:p>
                      </w:txbxContent>
                    </wps:txbx>
                    <wps:bodyPr vert="horz" wrap="square" lIns="0" tIns="45720" rIns="0" bIns="45720" rtlCol="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7" o:spid="_x0000_s1026" type="#_x0000_t202" style="position:absolute;left:0;text-align:left;margin-left:-24.45pt;margin-top:-4.45pt;width:379.4pt;height:3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" filled="f" stroked="f">
              <v:textbox style="mso-fit-shape-to-text:t" inset="0,,0">
                <w:txbxContent>
                  <w:p w14:paraId="29568E8D" w14:textId="77777777" w:rsidR="00B10C59" w:rsidRPr="00C85E8A" w:rsidRDefault="00C85E8A" w:rsidP="00C85E8A">
                    <w:pPr>
                      <w:pStyle w:val="NormalWeb"/>
                      <w:spacing w:before="0" w:beforeAutospacing="0" w:after="0" w:afterAutospacing="0"/>
                      <w:rPr>
                        <w:color w:val="0F2D51"/>
                        <w:sz w:val="20"/>
                      </w:rPr>
                    </w:pPr>
                    <w:r w:rsidRPr="00C85E8A">
                      <w:rPr>
                        <w:rFonts w:ascii="AmplitudeTF" w:hAnsi="AmplitudeTF" w:cstheme="minorBidi"/>
                        <w:b/>
                        <w:bCs/>
                        <w:color w:val="0F2D51"/>
                        <w:kern w:val="24"/>
                        <w:sz w:val="32"/>
                        <w:szCs w:val="40"/>
                      </w:rPr>
                      <w:t xml:space="preserve">Your career. Your way. </w:t>
                    </w:r>
                    <w:r w:rsidRPr="00BB2221">
                      <w:rPr>
                        <w:rFonts w:ascii="AmplitudeTF" w:hAnsi="AmplitudeTF" w:cstheme="minorBidi"/>
                        <w:b/>
                        <w:bCs/>
                        <w:color w:val="E73A2D"/>
                        <w:kern w:val="24"/>
                        <w:sz w:val="32"/>
                        <w:szCs w:val="40"/>
                      </w:rPr>
                      <w:t>jpmorganchase.com/</w:t>
                    </w:r>
                    <w:r w:rsidR="00C57A92">
                      <w:rPr>
                        <w:rFonts w:ascii="AmplitudeTF" w:hAnsi="AmplitudeTF" w:cstheme="minorBidi"/>
                        <w:b/>
                        <w:bCs/>
                        <w:color w:val="E73A2D"/>
                        <w:kern w:val="24"/>
                        <w:sz w:val="32"/>
                        <w:szCs w:val="40"/>
                      </w:rPr>
                      <w:t>tech</w:t>
                    </w:r>
                    <w:r w:rsidRPr="00BB2221">
                      <w:rPr>
                        <w:rFonts w:ascii="AmplitudeTF" w:hAnsi="AmplitudeTF" w:cstheme="minorBidi"/>
                        <w:b/>
                        <w:bCs/>
                        <w:color w:val="E73A2D"/>
                        <w:kern w:val="24"/>
                        <w:sz w:val="32"/>
                        <w:szCs w:val="40"/>
                      </w:rPr>
                      <w:t>careers</w:t>
                    </w:r>
                  </w:p>
                </w:txbxContent>
              </v:textbox>
            </v:shape>
          </w:pict>
        </mc:Fallback>
      </mc:AlternateContent>
    </w:r>
    <w:r w:rsidR="005A4495" w:rsidRPr="005A4495">
      <w:rPr>
        <w:rFonts w:ascii="Trebuchet MS" w:hAnsi="Trebuchet MS" w:cs="Times New Roman"/>
        <w:noProof/>
        <w:sz w:val="20"/>
        <w:lang w:eastAsia="ja-JP"/>
      </w:rPr>
      <w:drawing>
        <wp:anchor distT="0" distB="0" distL="114300" distR="114300" simplePos="0" relativeHeight="251667456" behindDoc="0" locked="1" layoutInCell="1" allowOverlap="1" wp14:anchorId="724B66AE" wp14:editId="51AF1593">
          <wp:simplePos x="0" y="0"/>
          <wp:positionH relativeFrom="column">
            <wp:posOffset>4876800</wp:posOffset>
          </wp:positionH>
          <wp:positionV relativeFrom="page">
            <wp:posOffset>10068560</wp:posOffset>
          </wp:positionV>
          <wp:extent cx="1764665" cy="318135"/>
          <wp:effectExtent l="0" t="0" r="6985" b="5715"/>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665" cy="318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8F6D42" w:rsidRPr="008F6D42">
      <w:rPr>
        <w:rFonts w:ascii="Trebuchet MS" w:hAnsi="Trebuchet MS" w:cs="Times New Roman"/>
        <w:noProof/>
        <w:sz w:val="20"/>
      </w:rPr>
      <w:t xml:space="preserve"> </w:t>
    </w:r>
    <w:r w:rsidR="0068257B" w:rsidRPr="0068257B">
      <w:rPr>
        <w:noProof/>
        <w:lang w:eastAsia="ja-JP"/>
      </w:rPr>
      <mc:AlternateContent>
        <mc:Choice Requires="wps">
          <w:drawing>
            <wp:anchor distT="0" distB="0" distL="114300" distR="114300" simplePos="0" relativeHeight="251662336" behindDoc="0" locked="1" layoutInCell="1" allowOverlap="1" wp14:anchorId="44DB85B0" wp14:editId="34A4903F">
              <wp:simplePos x="0" y="0"/>
              <wp:positionH relativeFrom="column">
                <wp:posOffset>-648335</wp:posOffset>
              </wp:positionH>
              <wp:positionV relativeFrom="page">
                <wp:posOffset>9796145</wp:posOffset>
              </wp:positionV>
              <wp:extent cx="7589520" cy="0"/>
              <wp:effectExtent l="0" t="19050" r="11430" b="19050"/>
              <wp:wrapNone/>
              <wp:docPr id="1" name="Straight Connector 8"/>
              <wp:cNvGraphicFramePr/>
              <a:graphic xmlns:a="http://schemas.openxmlformats.org/drawingml/2006/main">
                <a:graphicData uri="http://schemas.microsoft.com/office/word/2010/wordprocessingShape">
                  <wps:wsp>
                    <wps:cNvCnPr/>
                    <wps:spPr>
                      <a:xfrm>
                        <a:off x="0" y="0"/>
                        <a:ext cx="7589520" cy="0"/>
                      </a:xfrm>
                      <a:prstGeom prst="line">
                        <a:avLst/>
                      </a:prstGeom>
                      <a:ln w="41275">
                        <a:solidFill>
                          <a:srgbClr val="E73A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3089CC2"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51.05pt,771.35pt" to="546.55pt,7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" strokecolor="#e73a2d" strokeweight="3.25pt">
              <w10:wrap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EB603" w14:textId="77777777" w:rsidR="00EB78DF" w:rsidRDefault="00F541A2">
    <w:pPr>
      <w:pStyle w:val="Footer"/>
    </w:pPr>
    <w:r>
      <w:rPr>
        <w:noProof/>
        <w:lang w:eastAsia="ja-JP"/>
      </w:rPr>
      <w:drawing>
        <wp:anchor distT="0" distB="0" distL="114300" distR="114300" simplePos="0" relativeHeight="251658240" behindDoc="0" locked="0" layoutInCell="1" allowOverlap="1" wp14:anchorId="1C3B481E" wp14:editId="294A7AD2">
          <wp:simplePos x="0" y="0"/>
          <wp:positionH relativeFrom="column">
            <wp:posOffset>5087620</wp:posOffset>
          </wp:positionH>
          <wp:positionV relativeFrom="paragraph">
            <wp:posOffset>6350</wp:posOffset>
          </wp:positionV>
          <wp:extent cx="1016000" cy="215900"/>
          <wp:effectExtent l="19050" t="0" r="0" b="0"/>
          <wp:wrapNone/>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1"/>
                  <a:srcRect/>
                  <a:stretch>
                    <a:fillRect/>
                  </a:stretch>
                </pic:blipFill>
                <pic:spPr bwMode="auto">
                  <a:xfrm>
                    <a:off x="0" y="0"/>
                    <a:ext cx="1016000" cy="2159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92382" w14:textId="77777777" w:rsidR="00EB78DF" w:rsidRDefault="00EB78DF" w:rsidP="00B1413C">
      <w:r>
        <w:separator/>
      </w:r>
    </w:p>
  </w:footnote>
  <w:footnote w:type="continuationSeparator" w:id="0">
    <w:p w14:paraId="4A1B905A" w14:textId="77777777" w:rsidR="00EB78DF" w:rsidRDefault="00EB78DF" w:rsidP="00B14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6E12D" w14:textId="77777777" w:rsidR="00EB78DF" w:rsidRDefault="003D5163">
    <w:pPr>
      <w:pStyle w:val="Header"/>
    </w:pPr>
    <w:r>
      <w:rPr>
        <w:noProof/>
        <w:lang w:eastAsia="ja-JP"/>
      </w:rPr>
      <w:drawing>
        <wp:anchor distT="0" distB="0" distL="114300" distR="114300" simplePos="0" relativeHeight="251660288" behindDoc="1" locked="1" layoutInCell="1" allowOverlap="1" wp14:anchorId="00E4745B" wp14:editId="57506F85">
          <wp:simplePos x="0" y="0"/>
          <wp:positionH relativeFrom="column">
            <wp:posOffset>-633730</wp:posOffset>
          </wp:positionH>
          <wp:positionV relativeFrom="page">
            <wp:posOffset>-12700</wp:posOffset>
          </wp:positionV>
          <wp:extent cx="7576820" cy="114490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hare\Presentations\Advanced Graphics\Confs &amp; Events\Global China Summit 2016\Letterhead\Graphics\1976039-003 Global China Summit 2016_Letterhead.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6820"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49824C" w14:textId="77777777" w:rsidR="00F51552" w:rsidRDefault="00F515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FEF39" w14:textId="77777777" w:rsidR="00EB78DF" w:rsidRPr="00FC616E" w:rsidRDefault="00F541A2">
    <w:pPr>
      <w:pStyle w:val="Header"/>
    </w:pPr>
    <w:r>
      <w:rPr>
        <w:noProof/>
        <w:lang w:eastAsia="ja-JP"/>
      </w:rPr>
      <w:drawing>
        <wp:anchor distT="0" distB="0" distL="114300" distR="114300" simplePos="0" relativeHeight="251657216" behindDoc="1" locked="0" layoutInCell="1" allowOverlap="1" wp14:anchorId="283E9C87" wp14:editId="0507A024">
          <wp:simplePos x="0" y="0"/>
          <wp:positionH relativeFrom="column">
            <wp:posOffset>5441315</wp:posOffset>
          </wp:positionH>
          <wp:positionV relativeFrom="paragraph">
            <wp:posOffset>-448310</wp:posOffset>
          </wp:positionV>
          <wp:extent cx="972185" cy="193040"/>
          <wp:effectExtent l="19050" t="0" r="0" b="0"/>
          <wp:wrapNone/>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1"/>
                  <a:srcRect/>
                  <a:stretch>
                    <a:fillRect/>
                  </a:stretch>
                </pic:blipFill>
                <pic:spPr bwMode="auto">
                  <a:xfrm>
                    <a:off x="0" y="0"/>
                    <a:ext cx="972185" cy="193040"/>
                  </a:xfrm>
                  <a:prstGeom prst="rect">
                    <a:avLst/>
                  </a:prstGeom>
                  <a:noFill/>
                  <a:ln w="9525">
                    <a:noFill/>
                    <a:miter lim="800000"/>
                    <a:headEnd/>
                    <a:tailEnd/>
                  </a:ln>
                </pic:spPr>
              </pic:pic>
            </a:graphicData>
          </a:graphic>
        </wp:anchor>
      </w:drawing>
    </w:r>
    <w:r>
      <w:rPr>
        <w:noProof/>
        <w:lang w:eastAsia="ja-JP"/>
      </w:rPr>
      <w:drawing>
        <wp:anchor distT="0" distB="0" distL="114300" distR="114300" simplePos="0" relativeHeight="251655168" behindDoc="1" locked="0" layoutInCell="1" allowOverlap="1" wp14:anchorId="1097484B" wp14:editId="16BD161A">
          <wp:simplePos x="0" y="0"/>
          <wp:positionH relativeFrom="column">
            <wp:posOffset>-923290</wp:posOffset>
          </wp:positionH>
          <wp:positionV relativeFrom="paragraph">
            <wp:posOffset>-647700</wp:posOffset>
          </wp:positionV>
          <wp:extent cx="7580630" cy="1580515"/>
          <wp:effectExtent l="19050" t="0" r="1270" b="0"/>
          <wp:wrapNone/>
          <wp:docPr id="1053" name="Picture 1053" descr="190890-052 India Conf 08_Masthead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190890-052 India Conf 08_Masthead (CMYK)"/>
                  <pic:cNvPicPr>
                    <a:picLocks noChangeAspect="1" noChangeArrowheads="1"/>
                  </pic:cNvPicPr>
                </pic:nvPicPr>
                <pic:blipFill>
                  <a:blip r:embed="rId2"/>
                  <a:srcRect/>
                  <a:stretch>
                    <a:fillRect/>
                  </a:stretch>
                </pic:blipFill>
                <pic:spPr bwMode="auto">
                  <a:xfrm>
                    <a:off x="0" y="0"/>
                    <a:ext cx="7580630" cy="1580515"/>
                  </a:xfrm>
                  <a:prstGeom prst="rect">
                    <a:avLst/>
                  </a:prstGeom>
                  <a:noFill/>
                  <a:ln w="9525">
                    <a:noFill/>
                    <a:miter lim="800000"/>
                    <a:headEnd/>
                    <a:tailEnd/>
                  </a:ln>
                </pic:spPr>
              </pic:pic>
            </a:graphicData>
          </a:graphic>
        </wp:anchor>
      </w:drawing>
    </w:r>
    <w:r w:rsidR="00DA607C">
      <w:rPr>
        <w:noProof/>
        <w:lang w:eastAsia="ja-JP"/>
      </w:rPr>
      <mc:AlternateContent>
        <mc:Choice Requires="wpc">
          <w:drawing>
            <wp:anchor distT="0" distB="0" distL="114300" distR="114300" simplePos="0" relativeHeight="251656192" behindDoc="0" locked="0" layoutInCell="1" allowOverlap="1" wp14:anchorId="6F05A767" wp14:editId="46F410F4">
              <wp:simplePos x="0" y="0"/>
              <wp:positionH relativeFrom="column">
                <wp:posOffset>2895600</wp:posOffset>
              </wp:positionH>
              <wp:positionV relativeFrom="paragraph">
                <wp:posOffset>4998720</wp:posOffset>
              </wp:positionV>
              <wp:extent cx="874395" cy="179705"/>
              <wp:effectExtent l="0" t="7620" r="1905" b="3175"/>
              <wp:wrapNone/>
              <wp:docPr id="883" name="Canvas 8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Freeform 885"/>
                      <wps:cNvSpPr>
                        <a:spLocks/>
                      </wps:cNvSpPr>
                      <wps:spPr bwMode="auto">
                        <a:xfrm>
                          <a:off x="0" y="0"/>
                          <a:ext cx="88868" cy="128815"/>
                        </a:xfrm>
                        <a:custGeom>
                          <a:avLst/>
                          <a:gdLst>
                            <a:gd name="T0" fmla="*/ 703 w 1685"/>
                            <a:gd name="T1" fmla="*/ 83 h 2441"/>
                            <a:gd name="T2" fmla="*/ 1015 w 1685"/>
                            <a:gd name="T3" fmla="*/ 1755 h 2441"/>
                            <a:gd name="T4" fmla="*/ 1008 w 1685"/>
                            <a:gd name="T5" fmla="*/ 1877 h 2441"/>
                            <a:gd name="T6" fmla="*/ 995 w 1685"/>
                            <a:gd name="T7" fmla="*/ 1982 h 2441"/>
                            <a:gd name="T8" fmla="*/ 974 w 1685"/>
                            <a:gd name="T9" fmla="*/ 2072 h 2441"/>
                            <a:gd name="T10" fmla="*/ 945 w 1685"/>
                            <a:gd name="T11" fmla="*/ 2146 h 2441"/>
                            <a:gd name="T12" fmla="*/ 909 w 1685"/>
                            <a:gd name="T13" fmla="*/ 2206 h 2441"/>
                            <a:gd name="T14" fmla="*/ 865 w 1685"/>
                            <a:gd name="T15" fmla="*/ 2255 h 2441"/>
                            <a:gd name="T16" fmla="*/ 812 w 1685"/>
                            <a:gd name="T17" fmla="*/ 2290 h 2441"/>
                            <a:gd name="T18" fmla="*/ 751 w 1685"/>
                            <a:gd name="T19" fmla="*/ 2314 h 2441"/>
                            <a:gd name="T20" fmla="*/ 682 w 1685"/>
                            <a:gd name="T21" fmla="*/ 2330 h 2441"/>
                            <a:gd name="T22" fmla="*/ 604 w 1685"/>
                            <a:gd name="T23" fmla="*/ 2336 h 2441"/>
                            <a:gd name="T24" fmla="*/ 542 w 1685"/>
                            <a:gd name="T25" fmla="*/ 2335 h 2441"/>
                            <a:gd name="T26" fmla="*/ 498 w 1685"/>
                            <a:gd name="T27" fmla="*/ 2327 h 2441"/>
                            <a:gd name="T28" fmla="*/ 462 w 1685"/>
                            <a:gd name="T29" fmla="*/ 2312 h 2441"/>
                            <a:gd name="T30" fmla="*/ 431 w 1685"/>
                            <a:gd name="T31" fmla="*/ 2294 h 2441"/>
                            <a:gd name="T32" fmla="*/ 407 w 1685"/>
                            <a:gd name="T33" fmla="*/ 2272 h 2441"/>
                            <a:gd name="T34" fmla="*/ 388 w 1685"/>
                            <a:gd name="T35" fmla="*/ 2246 h 2441"/>
                            <a:gd name="T36" fmla="*/ 375 w 1685"/>
                            <a:gd name="T37" fmla="*/ 2219 h 2441"/>
                            <a:gd name="T38" fmla="*/ 358 w 1685"/>
                            <a:gd name="T39" fmla="*/ 2165 h 2441"/>
                            <a:gd name="T40" fmla="*/ 354 w 1685"/>
                            <a:gd name="T41" fmla="*/ 2117 h 2441"/>
                            <a:gd name="T42" fmla="*/ 352 w 1685"/>
                            <a:gd name="T43" fmla="*/ 2025 h 2441"/>
                            <a:gd name="T44" fmla="*/ 343 w 1685"/>
                            <a:gd name="T45" fmla="*/ 1948 h 2441"/>
                            <a:gd name="T46" fmla="*/ 334 w 1685"/>
                            <a:gd name="T47" fmla="*/ 1917 h 2441"/>
                            <a:gd name="T48" fmla="*/ 320 w 1685"/>
                            <a:gd name="T49" fmla="*/ 1890 h 2441"/>
                            <a:gd name="T50" fmla="*/ 302 w 1685"/>
                            <a:gd name="T51" fmla="*/ 1867 h 2441"/>
                            <a:gd name="T52" fmla="*/ 278 w 1685"/>
                            <a:gd name="T53" fmla="*/ 1851 h 2441"/>
                            <a:gd name="T54" fmla="*/ 248 w 1685"/>
                            <a:gd name="T55" fmla="*/ 1838 h 2441"/>
                            <a:gd name="T56" fmla="*/ 211 w 1685"/>
                            <a:gd name="T57" fmla="*/ 1832 h 2441"/>
                            <a:gd name="T58" fmla="*/ 167 w 1685"/>
                            <a:gd name="T59" fmla="*/ 1831 h 2441"/>
                            <a:gd name="T60" fmla="*/ 127 w 1685"/>
                            <a:gd name="T61" fmla="*/ 1837 h 2441"/>
                            <a:gd name="T62" fmla="*/ 94 w 1685"/>
                            <a:gd name="T63" fmla="*/ 1852 h 2441"/>
                            <a:gd name="T64" fmla="*/ 67 w 1685"/>
                            <a:gd name="T65" fmla="*/ 1870 h 2441"/>
                            <a:gd name="T66" fmla="*/ 46 w 1685"/>
                            <a:gd name="T67" fmla="*/ 1893 h 2441"/>
                            <a:gd name="T68" fmla="*/ 30 w 1685"/>
                            <a:gd name="T69" fmla="*/ 1919 h 2441"/>
                            <a:gd name="T70" fmla="*/ 9 w 1685"/>
                            <a:gd name="T71" fmla="*/ 1973 h 2441"/>
                            <a:gd name="T72" fmla="*/ 1 w 1685"/>
                            <a:gd name="T73" fmla="*/ 2022 h 2441"/>
                            <a:gd name="T74" fmla="*/ 0 w 1685"/>
                            <a:gd name="T75" fmla="*/ 2067 h 2441"/>
                            <a:gd name="T76" fmla="*/ 8 w 1685"/>
                            <a:gd name="T77" fmla="*/ 2127 h 2441"/>
                            <a:gd name="T78" fmla="*/ 26 w 1685"/>
                            <a:gd name="T79" fmla="*/ 2183 h 2441"/>
                            <a:gd name="T80" fmla="*/ 54 w 1685"/>
                            <a:gd name="T81" fmla="*/ 2237 h 2441"/>
                            <a:gd name="T82" fmla="*/ 92 w 1685"/>
                            <a:gd name="T83" fmla="*/ 2284 h 2441"/>
                            <a:gd name="T84" fmla="*/ 143 w 1685"/>
                            <a:gd name="T85" fmla="*/ 2328 h 2441"/>
                            <a:gd name="T86" fmla="*/ 205 w 1685"/>
                            <a:gd name="T87" fmla="*/ 2364 h 2441"/>
                            <a:gd name="T88" fmla="*/ 278 w 1685"/>
                            <a:gd name="T89" fmla="*/ 2395 h 2441"/>
                            <a:gd name="T90" fmla="*/ 365 w 1685"/>
                            <a:gd name="T91" fmla="*/ 2417 h 2441"/>
                            <a:gd name="T92" fmla="*/ 465 w 1685"/>
                            <a:gd name="T93" fmla="*/ 2433 h 2441"/>
                            <a:gd name="T94" fmla="*/ 579 w 1685"/>
                            <a:gd name="T95" fmla="*/ 2440 h 2441"/>
                            <a:gd name="T96" fmla="*/ 716 w 1685"/>
                            <a:gd name="T97" fmla="*/ 2439 h 2441"/>
                            <a:gd name="T98" fmla="*/ 845 w 1685"/>
                            <a:gd name="T99" fmla="*/ 2427 h 2441"/>
                            <a:gd name="T100" fmla="*/ 960 w 1685"/>
                            <a:gd name="T101" fmla="*/ 2404 h 2441"/>
                            <a:gd name="T102" fmla="*/ 1058 w 1685"/>
                            <a:gd name="T103" fmla="*/ 2368 h 2441"/>
                            <a:gd name="T104" fmla="*/ 1142 w 1685"/>
                            <a:gd name="T105" fmla="*/ 2318 h 2441"/>
                            <a:gd name="T106" fmla="*/ 1212 w 1685"/>
                            <a:gd name="T107" fmla="*/ 2253 h 2441"/>
                            <a:gd name="T108" fmla="*/ 1267 w 1685"/>
                            <a:gd name="T109" fmla="*/ 2173 h 2441"/>
                            <a:gd name="T110" fmla="*/ 1309 w 1685"/>
                            <a:gd name="T111" fmla="*/ 2075 h 2441"/>
                            <a:gd name="T112" fmla="*/ 1339 w 1685"/>
                            <a:gd name="T113" fmla="*/ 1959 h 2441"/>
                            <a:gd name="T114" fmla="*/ 1355 w 1685"/>
                            <a:gd name="T115" fmla="*/ 1824 h 2441"/>
                            <a:gd name="T116" fmla="*/ 1362 w 1685"/>
                            <a:gd name="T117" fmla="*/ 1667 h 2441"/>
                            <a:gd name="T118" fmla="*/ 1685 w 1685"/>
                            <a:gd name="T119" fmla="*/ 0 h 2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685" h="2441">
                              <a:moveTo>
                                <a:pt x="1685" y="0"/>
                              </a:moveTo>
                              <a:lnTo>
                                <a:pt x="703" y="0"/>
                              </a:lnTo>
                              <a:lnTo>
                                <a:pt x="703" y="83"/>
                              </a:lnTo>
                              <a:lnTo>
                                <a:pt x="1016" y="83"/>
                              </a:lnTo>
                              <a:lnTo>
                                <a:pt x="1016" y="1710"/>
                              </a:lnTo>
                              <a:lnTo>
                                <a:pt x="1015" y="1755"/>
                              </a:lnTo>
                              <a:lnTo>
                                <a:pt x="1013" y="1798"/>
                              </a:lnTo>
                              <a:lnTo>
                                <a:pt x="1011" y="1838"/>
                              </a:lnTo>
                              <a:lnTo>
                                <a:pt x="1008" y="1877"/>
                              </a:lnTo>
                              <a:lnTo>
                                <a:pt x="1005" y="1914"/>
                              </a:lnTo>
                              <a:lnTo>
                                <a:pt x="1000" y="1950"/>
                              </a:lnTo>
                              <a:lnTo>
                                <a:pt x="995" y="1982"/>
                              </a:lnTo>
                              <a:lnTo>
                                <a:pt x="989" y="2014"/>
                              </a:lnTo>
                              <a:lnTo>
                                <a:pt x="983" y="2044"/>
                              </a:lnTo>
                              <a:lnTo>
                                <a:pt x="974" y="2072"/>
                              </a:lnTo>
                              <a:lnTo>
                                <a:pt x="966" y="2099"/>
                              </a:lnTo>
                              <a:lnTo>
                                <a:pt x="956" y="2123"/>
                              </a:lnTo>
                              <a:lnTo>
                                <a:pt x="945" y="2146"/>
                              </a:lnTo>
                              <a:lnTo>
                                <a:pt x="934" y="2168"/>
                              </a:lnTo>
                              <a:lnTo>
                                <a:pt x="923" y="2188"/>
                              </a:lnTo>
                              <a:lnTo>
                                <a:pt x="909" y="2206"/>
                              </a:lnTo>
                              <a:lnTo>
                                <a:pt x="896" y="2224"/>
                              </a:lnTo>
                              <a:lnTo>
                                <a:pt x="880" y="2239"/>
                              </a:lnTo>
                              <a:lnTo>
                                <a:pt x="865" y="2255"/>
                              </a:lnTo>
                              <a:lnTo>
                                <a:pt x="848" y="2267"/>
                              </a:lnTo>
                              <a:lnTo>
                                <a:pt x="831" y="2279"/>
                              </a:lnTo>
                              <a:lnTo>
                                <a:pt x="812" y="2290"/>
                              </a:lnTo>
                              <a:lnTo>
                                <a:pt x="793" y="2299"/>
                              </a:lnTo>
                              <a:lnTo>
                                <a:pt x="773" y="2307"/>
                              </a:lnTo>
                              <a:lnTo>
                                <a:pt x="751" y="2314"/>
                              </a:lnTo>
                              <a:lnTo>
                                <a:pt x="729" y="2320"/>
                              </a:lnTo>
                              <a:lnTo>
                                <a:pt x="707" y="2326"/>
                              </a:lnTo>
                              <a:lnTo>
                                <a:pt x="682" y="2330"/>
                              </a:lnTo>
                              <a:lnTo>
                                <a:pt x="657" y="2333"/>
                              </a:lnTo>
                              <a:lnTo>
                                <a:pt x="631" y="2335"/>
                              </a:lnTo>
                              <a:lnTo>
                                <a:pt x="604" y="2336"/>
                              </a:lnTo>
                              <a:lnTo>
                                <a:pt x="576" y="2336"/>
                              </a:lnTo>
                              <a:lnTo>
                                <a:pt x="559" y="2336"/>
                              </a:lnTo>
                              <a:lnTo>
                                <a:pt x="542" y="2335"/>
                              </a:lnTo>
                              <a:lnTo>
                                <a:pt x="527" y="2333"/>
                              </a:lnTo>
                              <a:lnTo>
                                <a:pt x="512" y="2330"/>
                              </a:lnTo>
                              <a:lnTo>
                                <a:pt x="498" y="2327"/>
                              </a:lnTo>
                              <a:lnTo>
                                <a:pt x="486" y="2323"/>
                              </a:lnTo>
                              <a:lnTo>
                                <a:pt x="473" y="2318"/>
                              </a:lnTo>
                              <a:lnTo>
                                <a:pt x="462" y="2312"/>
                              </a:lnTo>
                              <a:lnTo>
                                <a:pt x="450" y="2307"/>
                              </a:lnTo>
                              <a:lnTo>
                                <a:pt x="440" y="2301"/>
                              </a:lnTo>
                              <a:lnTo>
                                <a:pt x="431" y="2294"/>
                              </a:lnTo>
                              <a:lnTo>
                                <a:pt x="423" y="2286"/>
                              </a:lnTo>
                              <a:lnTo>
                                <a:pt x="414" y="2279"/>
                              </a:lnTo>
                              <a:lnTo>
                                <a:pt x="407" y="2272"/>
                              </a:lnTo>
                              <a:lnTo>
                                <a:pt x="400" y="2264"/>
                              </a:lnTo>
                              <a:lnTo>
                                <a:pt x="395" y="2255"/>
                              </a:lnTo>
                              <a:lnTo>
                                <a:pt x="388" y="2246"/>
                              </a:lnTo>
                              <a:lnTo>
                                <a:pt x="383" y="2238"/>
                              </a:lnTo>
                              <a:lnTo>
                                <a:pt x="379" y="2229"/>
                              </a:lnTo>
                              <a:lnTo>
                                <a:pt x="375" y="2219"/>
                              </a:lnTo>
                              <a:lnTo>
                                <a:pt x="368" y="2201"/>
                              </a:lnTo>
                              <a:lnTo>
                                <a:pt x="363" y="2183"/>
                              </a:lnTo>
                              <a:lnTo>
                                <a:pt x="358" y="2165"/>
                              </a:lnTo>
                              <a:lnTo>
                                <a:pt x="356" y="2148"/>
                              </a:lnTo>
                              <a:lnTo>
                                <a:pt x="355" y="2132"/>
                              </a:lnTo>
                              <a:lnTo>
                                <a:pt x="354" y="2117"/>
                              </a:lnTo>
                              <a:lnTo>
                                <a:pt x="354" y="2084"/>
                              </a:lnTo>
                              <a:lnTo>
                                <a:pt x="354" y="2054"/>
                              </a:lnTo>
                              <a:lnTo>
                                <a:pt x="352" y="2025"/>
                              </a:lnTo>
                              <a:lnTo>
                                <a:pt x="350" y="1998"/>
                              </a:lnTo>
                              <a:lnTo>
                                <a:pt x="347" y="1972"/>
                              </a:lnTo>
                              <a:lnTo>
                                <a:pt x="343" y="1948"/>
                              </a:lnTo>
                              <a:lnTo>
                                <a:pt x="340" y="1937"/>
                              </a:lnTo>
                              <a:lnTo>
                                <a:pt x="337" y="1927"/>
                              </a:lnTo>
                              <a:lnTo>
                                <a:pt x="334" y="1917"/>
                              </a:lnTo>
                              <a:lnTo>
                                <a:pt x="330" y="1907"/>
                              </a:lnTo>
                              <a:lnTo>
                                <a:pt x="324" y="1898"/>
                              </a:lnTo>
                              <a:lnTo>
                                <a:pt x="320" y="1890"/>
                              </a:lnTo>
                              <a:lnTo>
                                <a:pt x="314" y="1882"/>
                              </a:lnTo>
                              <a:lnTo>
                                <a:pt x="308" y="1874"/>
                              </a:lnTo>
                              <a:lnTo>
                                <a:pt x="302" y="1867"/>
                              </a:lnTo>
                              <a:lnTo>
                                <a:pt x="294" y="1861"/>
                              </a:lnTo>
                              <a:lnTo>
                                <a:pt x="286" y="1856"/>
                              </a:lnTo>
                              <a:lnTo>
                                <a:pt x="278" y="1851"/>
                              </a:lnTo>
                              <a:lnTo>
                                <a:pt x="269" y="1845"/>
                              </a:lnTo>
                              <a:lnTo>
                                <a:pt x="258" y="1841"/>
                              </a:lnTo>
                              <a:lnTo>
                                <a:pt x="248" y="1838"/>
                              </a:lnTo>
                              <a:lnTo>
                                <a:pt x="237" y="1835"/>
                              </a:lnTo>
                              <a:lnTo>
                                <a:pt x="224" y="1833"/>
                              </a:lnTo>
                              <a:lnTo>
                                <a:pt x="211" y="1832"/>
                              </a:lnTo>
                              <a:lnTo>
                                <a:pt x="197" y="1831"/>
                              </a:lnTo>
                              <a:lnTo>
                                <a:pt x="182" y="1830"/>
                              </a:lnTo>
                              <a:lnTo>
                                <a:pt x="167" y="1831"/>
                              </a:lnTo>
                              <a:lnTo>
                                <a:pt x="153" y="1832"/>
                              </a:lnTo>
                              <a:lnTo>
                                <a:pt x="139" y="1834"/>
                              </a:lnTo>
                              <a:lnTo>
                                <a:pt x="127" y="1837"/>
                              </a:lnTo>
                              <a:lnTo>
                                <a:pt x="116" y="1841"/>
                              </a:lnTo>
                              <a:lnTo>
                                <a:pt x="104" y="1845"/>
                              </a:lnTo>
                              <a:lnTo>
                                <a:pt x="94" y="1852"/>
                              </a:lnTo>
                              <a:lnTo>
                                <a:pt x="85" y="1857"/>
                              </a:lnTo>
                              <a:lnTo>
                                <a:pt x="75" y="1863"/>
                              </a:lnTo>
                              <a:lnTo>
                                <a:pt x="67" y="1870"/>
                              </a:lnTo>
                              <a:lnTo>
                                <a:pt x="60" y="1877"/>
                              </a:lnTo>
                              <a:lnTo>
                                <a:pt x="53" y="1885"/>
                              </a:lnTo>
                              <a:lnTo>
                                <a:pt x="46" y="1893"/>
                              </a:lnTo>
                              <a:lnTo>
                                <a:pt x="40" y="1901"/>
                              </a:lnTo>
                              <a:lnTo>
                                <a:pt x="35" y="1910"/>
                              </a:lnTo>
                              <a:lnTo>
                                <a:pt x="30" y="1919"/>
                              </a:lnTo>
                              <a:lnTo>
                                <a:pt x="22" y="1937"/>
                              </a:lnTo>
                              <a:lnTo>
                                <a:pt x="14" y="1956"/>
                              </a:lnTo>
                              <a:lnTo>
                                <a:pt x="9" y="1973"/>
                              </a:lnTo>
                              <a:lnTo>
                                <a:pt x="5" y="1991"/>
                              </a:lnTo>
                              <a:lnTo>
                                <a:pt x="3" y="2007"/>
                              </a:lnTo>
                              <a:lnTo>
                                <a:pt x="1" y="2022"/>
                              </a:lnTo>
                              <a:lnTo>
                                <a:pt x="0" y="2035"/>
                              </a:lnTo>
                              <a:lnTo>
                                <a:pt x="0" y="2045"/>
                              </a:lnTo>
                              <a:lnTo>
                                <a:pt x="0" y="2067"/>
                              </a:lnTo>
                              <a:lnTo>
                                <a:pt x="2" y="2087"/>
                              </a:lnTo>
                              <a:lnTo>
                                <a:pt x="4" y="2107"/>
                              </a:lnTo>
                              <a:lnTo>
                                <a:pt x="8" y="2127"/>
                              </a:lnTo>
                              <a:lnTo>
                                <a:pt x="13" y="2146"/>
                              </a:lnTo>
                              <a:lnTo>
                                <a:pt x="19" y="2165"/>
                              </a:lnTo>
                              <a:lnTo>
                                <a:pt x="26" y="2183"/>
                              </a:lnTo>
                              <a:lnTo>
                                <a:pt x="34" y="2202"/>
                              </a:lnTo>
                              <a:lnTo>
                                <a:pt x="43" y="2219"/>
                              </a:lnTo>
                              <a:lnTo>
                                <a:pt x="54" y="2237"/>
                              </a:lnTo>
                              <a:lnTo>
                                <a:pt x="65" y="2253"/>
                              </a:lnTo>
                              <a:lnTo>
                                <a:pt x="79" y="2269"/>
                              </a:lnTo>
                              <a:lnTo>
                                <a:pt x="92" y="2284"/>
                              </a:lnTo>
                              <a:lnTo>
                                <a:pt x="107" y="2300"/>
                              </a:lnTo>
                              <a:lnTo>
                                <a:pt x="125" y="2313"/>
                              </a:lnTo>
                              <a:lnTo>
                                <a:pt x="143" y="2328"/>
                              </a:lnTo>
                              <a:lnTo>
                                <a:pt x="162" y="2340"/>
                              </a:lnTo>
                              <a:lnTo>
                                <a:pt x="182" y="2352"/>
                              </a:lnTo>
                              <a:lnTo>
                                <a:pt x="205" y="2364"/>
                              </a:lnTo>
                              <a:lnTo>
                                <a:pt x="227" y="2375"/>
                              </a:lnTo>
                              <a:lnTo>
                                <a:pt x="252" y="2385"/>
                              </a:lnTo>
                              <a:lnTo>
                                <a:pt x="278" y="2395"/>
                              </a:lnTo>
                              <a:lnTo>
                                <a:pt x="306" y="2403"/>
                              </a:lnTo>
                              <a:lnTo>
                                <a:pt x="335" y="2410"/>
                              </a:lnTo>
                              <a:lnTo>
                                <a:pt x="365" y="2417"/>
                              </a:lnTo>
                              <a:lnTo>
                                <a:pt x="397" y="2423"/>
                              </a:lnTo>
                              <a:lnTo>
                                <a:pt x="430" y="2429"/>
                              </a:lnTo>
                              <a:lnTo>
                                <a:pt x="465" y="2433"/>
                              </a:lnTo>
                              <a:lnTo>
                                <a:pt x="501" y="2437"/>
                              </a:lnTo>
                              <a:lnTo>
                                <a:pt x="539" y="2439"/>
                              </a:lnTo>
                              <a:lnTo>
                                <a:pt x="579" y="2440"/>
                              </a:lnTo>
                              <a:lnTo>
                                <a:pt x="620" y="2441"/>
                              </a:lnTo>
                              <a:lnTo>
                                <a:pt x="668" y="2440"/>
                              </a:lnTo>
                              <a:lnTo>
                                <a:pt x="716" y="2439"/>
                              </a:lnTo>
                              <a:lnTo>
                                <a:pt x="760" y="2436"/>
                              </a:lnTo>
                              <a:lnTo>
                                <a:pt x="804" y="2432"/>
                              </a:lnTo>
                              <a:lnTo>
                                <a:pt x="845" y="2427"/>
                              </a:lnTo>
                              <a:lnTo>
                                <a:pt x="885" y="2420"/>
                              </a:lnTo>
                              <a:lnTo>
                                <a:pt x="924" y="2413"/>
                              </a:lnTo>
                              <a:lnTo>
                                <a:pt x="960" y="2404"/>
                              </a:lnTo>
                              <a:lnTo>
                                <a:pt x="994" y="2394"/>
                              </a:lnTo>
                              <a:lnTo>
                                <a:pt x="1027" y="2381"/>
                              </a:lnTo>
                              <a:lnTo>
                                <a:pt x="1058" y="2368"/>
                              </a:lnTo>
                              <a:lnTo>
                                <a:pt x="1088" y="2352"/>
                              </a:lnTo>
                              <a:lnTo>
                                <a:pt x="1116" y="2336"/>
                              </a:lnTo>
                              <a:lnTo>
                                <a:pt x="1142" y="2318"/>
                              </a:lnTo>
                              <a:lnTo>
                                <a:pt x="1166" y="2299"/>
                              </a:lnTo>
                              <a:lnTo>
                                <a:pt x="1190" y="2277"/>
                              </a:lnTo>
                              <a:lnTo>
                                <a:pt x="1212" y="2253"/>
                              </a:lnTo>
                              <a:lnTo>
                                <a:pt x="1231" y="2229"/>
                              </a:lnTo>
                              <a:lnTo>
                                <a:pt x="1250" y="2202"/>
                              </a:lnTo>
                              <a:lnTo>
                                <a:pt x="1267" y="2173"/>
                              </a:lnTo>
                              <a:lnTo>
                                <a:pt x="1282" y="2142"/>
                              </a:lnTo>
                              <a:lnTo>
                                <a:pt x="1297" y="2110"/>
                              </a:lnTo>
                              <a:lnTo>
                                <a:pt x="1309" y="2075"/>
                              </a:lnTo>
                              <a:lnTo>
                                <a:pt x="1320" y="2039"/>
                              </a:lnTo>
                              <a:lnTo>
                                <a:pt x="1330" y="2000"/>
                              </a:lnTo>
                              <a:lnTo>
                                <a:pt x="1339" y="1959"/>
                              </a:lnTo>
                              <a:lnTo>
                                <a:pt x="1346" y="1917"/>
                              </a:lnTo>
                              <a:lnTo>
                                <a:pt x="1351" y="1871"/>
                              </a:lnTo>
                              <a:lnTo>
                                <a:pt x="1355" y="1824"/>
                              </a:lnTo>
                              <a:lnTo>
                                <a:pt x="1359" y="1773"/>
                              </a:lnTo>
                              <a:lnTo>
                                <a:pt x="1361" y="1722"/>
                              </a:lnTo>
                              <a:lnTo>
                                <a:pt x="1362" y="1667"/>
                              </a:lnTo>
                              <a:lnTo>
                                <a:pt x="1362" y="83"/>
                              </a:lnTo>
                              <a:lnTo>
                                <a:pt x="1685" y="83"/>
                              </a:lnTo>
                              <a:lnTo>
                                <a:pt x="16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86"/>
                      <wps:cNvSpPr>
                        <a:spLocks/>
                      </wps:cNvSpPr>
                      <wps:spPr bwMode="auto">
                        <a:xfrm>
                          <a:off x="82520" y="109731"/>
                          <a:ext cx="20630" cy="19084"/>
                        </a:xfrm>
                        <a:custGeom>
                          <a:avLst/>
                          <a:gdLst>
                            <a:gd name="T0" fmla="*/ 172 w 387"/>
                            <a:gd name="T1" fmla="*/ 1 h 381"/>
                            <a:gd name="T2" fmla="*/ 135 w 387"/>
                            <a:gd name="T3" fmla="*/ 8 h 381"/>
                            <a:gd name="T4" fmla="*/ 101 w 387"/>
                            <a:gd name="T5" fmla="*/ 21 h 381"/>
                            <a:gd name="T6" fmla="*/ 70 w 387"/>
                            <a:gd name="T7" fmla="*/ 42 h 381"/>
                            <a:gd name="T8" fmla="*/ 43 w 387"/>
                            <a:gd name="T9" fmla="*/ 70 h 381"/>
                            <a:gd name="T10" fmla="*/ 27 w 387"/>
                            <a:gd name="T11" fmla="*/ 93 h 381"/>
                            <a:gd name="T12" fmla="*/ 18 w 387"/>
                            <a:gd name="T13" fmla="*/ 109 h 381"/>
                            <a:gd name="T14" fmla="*/ 7 w 387"/>
                            <a:gd name="T15" fmla="*/ 135 h 381"/>
                            <a:gd name="T16" fmla="*/ 0 w 387"/>
                            <a:gd name="T17" fmla="*/ 172 h 381"/>
                            <a:gd name="T18" fmla="*/ 0 w 387"/>
                            <a:gd name="T19" fmla="*/ 212 h 381"/>
                            <a:gd name="T20" fmla="*/ 7 w 387"/>
                            <a:gd name="T21" fmla="*/ 248 h 381"/>
                            <a:gd name="T22" fmla="*/ 18 w 387"/>
                            <a:gd name="T23" fmla="*/ 274 h 381"/>
                            <a:gd name="T24" fmla="*/ 27 w 387"/>
                            <a:gd name="T25" fmla="*/ 289 h 381"/>
                            <a:gd name="T26" fmla="*/ 43 w 387"/>
                            <a:gd name="T27" fmla="*/ 312 h 381"/>
                            <a:gd name="T28" fmla="*/ 64 w 387"/>
                            <a:gd name="T29" fmla="*/ 333 h 381"/>
                            <a:gd name="T30" fmla="*/ 78 w 387"/>
                            <a:gd name="T31" fmla="*/ 345 h 381"/>
                            <a:gd name="T32" fmla="*/ 102 w 387"/>
                            <a:gd name="T33" fmla="*/ 359 h 381"/>
                            <a:gd name="T34" fmla="*/ 136 w 387"/>
                            <a:gd name="T35" fmla="*/ 373 h 381"/>
                            <a:gd name="T36" fmla="*/ 174 w 387"/>
                            <a:gd name="T37" fmla="*/ 380 h 381"/>
                            <a:gd name="T38" fmla="*/ 213 w 387"/>
                            <a:gd name="T39" fmla="*/ 380 h 381"/>
                            <a:gd name="T40" fmla="*/ 250 w 387"/>
                            <a:gd name="T41" fmla="*/ 373 h 381"/>
                            <a:gd name="T42" fmla="*/ 285 w 387"/>
                            <a:gd name="T43" fmla="*/ 359 h 381"/>
                            <a:gd name="T44" fmla="*/ 316 w 387"/>
                            <a:gd name="T45" fmla="*/ 339 h 381"/>
                            <a:gd name="T46" fmla="*/ 345 w 387"/>
                            <a:gd name="T47" fmla="*/ 312 h 381"/>
                            <a:gd name="T48" fmla="*/ 366 w 387"/>
                            <a:gd name="T49" fmla="*/ 282 h 381"/>
                            <a:gd name="T50" fmla="*/ 379 w 387"/>
                            <a:gd name="T51" fmla="*/ 248 h 381"/>
                            <a:gd name="T52" fmla="*/ 386 w 387"/>
                            <a:gd name="T53" fmla="*/ 212 h 381"/>
                            <a:gd name="T54" fmla="*/ 386 w 387"/>
                            <a:gd name="T55" fmla="*/ 172 h 381"/>
                            <a:gd name="T56" fmla="*/ 379 w 387"/>
                            <a:gd name="T57" fmla="*/ 135 h 381"/>
                            <a:gd name="T58" fmla="*/ 366 w 387"/>
                            <a:gd name="T59" fmla="*/ 101 h 381"/>
                            <a:gd name="T60" fmla="*/ 345 w 387"/>
                            <a:gd name="T61" fmla="*/ 70 h 381"/>
                            <a:gd name="T62" fmla="*/ 317 w 387"/>
                            <a:gd name="T63" fmla="*/ 42 h 381"/>
                            <a:gd name="T64" fmla="*/ 286 w 387"/>
                            <a:gd name="T65" fmla="*/ 21 h 381"/>
                            <a:gd name="T66" fmla="*/ 251 w 387"/>
                            <a:gd name="T67" fmla="*/ 8 h 381"/>
                            <a:gd name="T68" fmla="*/ 214 w 387"/>
                            <a:gd name="T69" fmla="*/ 1 h 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87" h="381">
                              <a:moveTo>
                                <a:pt x="193" y="0"/>
                              </a:moveTo>
                              <a:lnTo>
                                <a:pt x="172" y="1"/>
                              </a:lnTo>
                              <a:lnTo>
                                <a:pt x="154" y="3"/>
                              </a:lnTo>
                              <a:lnTo>
                                <a:pt x="135" y="8"/>
                              </a:lnTo>
                              <a:lnTo>
                                <a:pt x="118" y="13"/>
                              </a:lnTo>
                              <a:lnTo>
                                <a:pt x="101" y="21"/>
                              </a:lnTo>
                              <a:lnTo>
                                <a:pt x="86" y="31"/>
                              </a:lnTo>
                              <a:lnTo>
                                <a:pt x="70" y="42"/>
                              </a:lnTo>
                              <a:lnTo>
                                <a:pt x="57" y="55"/>
                              </a:lnTo>
                              <a:lnTo>
                                <a:pt x="43" y="70"/>
                              </a:lnTo>
                              <a:lnTo>
                                <a:pt x="32" y="85"/>
                              </a:lnTo>
                              <a:lnTo>
                                <a:pt x="27" y="93"/>
                              </a:lnTo>
                              <a:lnTo>
                                <a:pt x="22" y="101"/>
                              </a:lnTo>
                              <a:lnTo>
                                <a:pt x="18" y="109"/>
                              </a:lnTo>
                              <a:lnTo>
                                <a:pt x="13" y="117"/>
                              </a:lnTo>
                              <a:lnTo>
                                <a:pt x="7" y="135"/>
                              </a:lnTo>
                              <a:lnTo>
                                <a:pt x="3" y="152"/>
                              </a:lnTo>
                              <a:lnTo>
                                <a:pt x="0" y="172"/>
                              </a:lnTo>
                              <a:lnTo>
                                <a:pt x="0" y="192"/>
                              </a:lnTo>
                              <a:lnTo>
                                <a:pt x="0" y="212"/>
                              </a:lnTo>
                              <a:lnTo>
                                <a:pt x="3" y="231"/>
                              </a:lnTo>
                              <a:lnTo>
                                <a:pt x="7" y="248"/>
                              </a:lnTo>
                              <a:lnTo>
                                <a:pt x="13" y="266"/>
                              </a:lnTo>
                              <a:lnTo>
                                <a:pt x="18" y="274"/>
                              </a:lnTo>
                              <a:lnTo>
                                <a:pt x="22" y="282"/>
                              </a:lnTo>
                              <a:lnTo>
                                <a:pt x="27" y="289"/>
                              </a:lnTo>
                              <a:lnTo>
                                <a:pt x="32" y="297"/>
                              </a:lnTo>
                              <a:lnTo>
                                <a:pt x="43" y="312"/>
                              </a:lnTo>
                              <a:lnTo>
                                <a:pt x="57" y="325"/>
                              </a:lnTo>
                              <a:lnTo>
                                <a:pt x="64" y="333"/>
                              </a:lnTo>
                              <a:lnTo>
                                <a:pt x="71" y="339"/>
                              </a:lnTo>
                              <a:lnTo>
                                <a:pt x="78" y="345"/>
                              </a:lnTo>
                              <a:lnTo>
                                <a:pt x="87" y="350"/>
                              </a:lnTo>
                              <a:lnTo>
                                <a:pt x="102" y="359"/>
                              </a:lnTo>
                              <a:lnTo>
                                <a:pt x="120" y="368"/>
                              </a:lnTo>
                              <a:lnTo>
                                <a:pt x="136" y="373"/>
                              </a:lnTo>
                              <a:lnTo>
                                <a:pt x="155" y="377"/>
                              </a:lnTo>
                              <a:lnTo>
                                <a:pt x="174" y="380"/>
                              </a:lnTo>
                              <a:lnTo>
                                <a:pt x="193" y="381"/>
                              </a:lnTo>
                              <a:lnTo>
                                <a:pt x="213" y="380"/>
                              </a:lnTo>
                              <a:lnTo>
                                <a:pt x="232" y="377"/>
                              </a:lnTo>
                              <a:lnTo>
                                <a:pt x="250" y="373"/>
                              </a:lnTo>
                              <a:lnTo>
                                <a:pt x="268" y="368"/>
                              </a:lnTo>
                              <a:lnTo>
                                <a:pt x="285" y="359"/>
                              </a:lnTo>
                              <a:lnTo>
                                <a:pt x="301" y="350"/>
                              </a:lnTo>
                              <a:lnTo>
                                <a:pt x="316" y="339"/>
                              </a:lnTo>
                              <a:lnTo>
                                <a:pt x="332" y="325"/>
                              </a:lnTo>
                              <a:lnTo>
                                <a:pt x="345" y="312"/>
                              </a:lnTo>
                              <a:lnTo>
                                <a:pt x="356" y="297"/>
                              </a:lnTo>
                              <a:lnTo>
                                <a:pt x="366" y="282"/>
                              </a:lnTo>
                              <a:lnTo>
                                <a:pt x="373" y="266"/>
                              </a:lnTo>
                              <a:lnTo>
                                <a:pt x="379" y="248"/>
                              </a:lnTo>
                              <a:lnTo>
                                <a:pt x="384" y="231"/>
                              </a:lnTo>
                              <a:lnTo>
                                <a:pt x="386" y="212"/>
                              </a:lnTo>
                              <a:lnTo>
                                <a:pt x="387" y="192"/>
                              </a:lnTo>
                              <a:lnTo>
                                <a:pt x="386" y="172"/>
                              </a:lnTo>
                              <a:lnTo>
                                <a:pt x="384" y="152"/>
                              </a:lnTo>
                              <a:lnTo>
                                <a:pt x="379" y="135"/>
                              </a:lnTo>
                              <a:lnTo>
                                <a:pt x="373" y="117"/>
                              </a:lnTo>
                              <a:lnTo>
                                <a:pt x="366" y="101"/>
                              </a:lnTo>
                              <a:lnTo>
                                <a:pt x="356" y="84"/>
                              </a:lnTo>
                              <a:lnTo>
                                <a:pt x="345" y="70"/>
                              </a:lnTo>
                              <a:lnTo>
                                <a:pt x="332" y="55"/>
                              </a:lnTo>
                              <a:lnTo>
                                <a:pt x="317" y="42"/>
                              </a:lnTo>
                              <a:lnTo>
                                <a:pt x="302" y="31"/>
                              </a:lnTo>
                              <a:lnTo>
                                <a:pt x="286" y="21"/>
                              </a:lnTo>
                              <a:lnTo>
                                <a:pt x="269" y="13"/>
                              </a:lnTo>
                              <a:lnTo>
                                <a:pt x="251" y="8"/>
                              </a:lnTo>
                              <a:lnTo>
                                <a:pt x="232" y="3"/>
                              </a:lnTo>
                              <a:lnTo>
                                <a:pt x="214" y="1"/>
                              </a:lnTo>
                              <a:lnTo>
                                <a:pt x="19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87"/>
                      <wps:cNvSpPr>
                        <a:spLocks/>
                      </wps:cNvSpPr>
                      <wps:spPr bwMode="auto">
                        <a:xfrm>
                          <a:off x="193605" y="109731"/>
                          <a:ext cx="20630" cy="19084"/>
                        </a:xfrm>
                        <a:custGeom>
                          <a:avLst/>
                          <a:gdLst>
                            <a:gd name="T0" fmla="*/ 173 w 388"/>
                            <a:gd name="T1" fmla="*/ 1 h 381"/>
                            <a:gd name="T2" fmla="*/ 136 w 388"/>
                            <a:gd name="T3" fmla="*/ 8 h 381"/>
                            <a:gd name="T4" fmla="*/ 102 w 388"/>
                            <a:gd name="T5" fmla="*/ 21 h 381"/>
                            <a:gd name="T6" fmla="*/ 71 w 388"/>
                            <a:gd name="T7" fmla="*/ 42 h 381"/>
                            <a:gd name="T8" fmla="*/ 43 w 388"/>
                            <a:gd name="T9" fmla="*/ 70 h 381"/>
                            <a:gd name="T10" fmla="*/ 22 w 388"/>
                            <a:gd name="T11" fmla="*/ 101 h 381"/>
                            <a:gd name="T12" fmla="*/ 8 w 388"/>
                            <a:gd name="T13" fmla="*/ 135 h 381"/>
                            <a:gd name="T14" fmla="*/ 2 w 388"/>
                            <a:gd name="T15" fmla="*/ 172 h 381"/>
                            <a:gd name="T16" fmla="*/ 2 w 388"/>
                            <a:gd name="T17" fmla="*/ 212 h 381"/>
                            <a:gd name="T18" fmla="*/ 8 w 388"/>
                            <a:gd name="T19" fmla="*/ 248 h 381"/>
                            <a:gd name="T20" fmla="*/ 18 w 388"/>
                            <a:gd name="T21" fmla="*/ 274 h 381"/>
                            <a:gd name="T22" fmla="*/ 26 w 388"/>
                            <a:gd name="T23" fmla="*/ 289 h 381"/>
                            <a:gd name="T24" fmla="*/ 37 w 388"/>
                            <a:gd name="T25" fmla="*/ 305 h 381"/>
                            <a:gd name="T26" fmla="*/ 49 w 388"/>
                            <a:gd name="T27" fmla="*/ 318 h 381"/>
                            <a:gd name="T28" fmla="*/ 71 w 388"/>
                            <a:gd name="T29" fmla="*/ 339 h 381"/>
                            <a:gd name="T30" fmla="*/ 103 w 388"/>
                            <a:gd name="T31" fmla="*/ 359 h 381"/>
                            <a:gd name="T32" fmla="*/ 137 w 388"/>
                            <a:gd name="T33" fmla="*/ 373 h 381"/>
                            <a:gd name="T34" fmla="*/ 173 w 388"/>
                            <a:gd name="T35" fmla="*/ 380 h 381"/>
                            <a:gd name="T36" fmla="*/ 212 w 388"/>
                            <a:gd name="T37" fmla="*/ 380 h 381"/>
                            <a:gd name="T38" fmla="*/ 251 w 388"/>
                            <a:gd name="T39" fmla="*/ 373 h 381"/>
                            <a:gd name="T40" fmla="*/ 285 w 388"/>
                            <a:gd name="T41" fmla="*/ 359 h 381"/>
                            <a:gd name="T42" fmla="*/ 317 w 388"/>
                            <a:gd name="T43" fmla="*/ 339 h 381"/>
                            <a:gd name="T44" fmla="*/ 346 w 388"/>
                            <a:gd name="T45" fmla="*/ 312 h 381"/>
                            <a:gd name="T46" fmla="*/ 366 w 388"/>
                            <a:gd name="T47" fmla="*/ 282 h 381"/>
                            <a:gd name="T48" fmla="*/ 380 w 388"/>
                            <a:gd name="T49" fmla="*/ 248 h 381"/>
                            <a:gd name="T50" fmla="*/ 387 w 388"/>
                            <a:gd name="T51" fmla="*/ 212 h 381"/>
                            <a:gd name="T52" fmla="*/ 387 w 388"/>
                            <a:gd name="T53" fmla="*/ 172 h 381"/>
                            <a:gd name="T54" fmla="*/ 380 w 388"/>
                            <a:gd name="T55" fmla="*/ 135 h 381"/>
                            <a:gd name="T56" fmla="*/ 366 w 388"/>
                            <a:gd name="T57" fmla="*/ 101 h 381"/>
                            <a:gd name="T58" fmla="*/ 346 w 388"/>
                            <a:gd name="T59" fmla="*/ 70 h 381"/>
                            <a:gd name="T60" fmla="*/ 317 w 388"/>
                            <a:gd name="T61" fmla="*/ 42 h 381"/>
                            <a:gd name="T62" fmla="*/ 286 w 388"/>
                            <a:gd name="T63" fmla="*/ 21 h 381"/>
                            <a:gd name="T64" fmla="*/ 251 w 388"/>
                            <a:gd name="T65" fmla="*/ 8 h 381"/>
                            <a:gd name="T66" fmla="*/ 213 w 388"/>
                            <a:gd name="T67" fmla="*/ 1 h 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88" h="381">
                              <a:moveTo>
                                <a:pt x="193" y="0"/>
                              </a:moveTo>
                              <a:lnTo>
                                <a:pt x="173" y="1"/>
                              </a:lnTo>
                              <a:lnTo>
                                <a:pt x="153" y="3"/>
                              </a:lnTo>
                              <a:lnTo>
                                <a:pt x="136" y="8"/>
                              </a:lnTo>
                              <a:lnTo>
                                <a:pt x="118" y="13"/>
                              </a:lnTo>
                              <a:lnTo>
                                <a:pt x="102" y="21"/>
                              </a:lnTo>
                              <a:lnTo>
                                <a:pt x="85" y="31"/>
                              </a:lnTo>
                              <a:lnTo>
                                <a:pt x="71" y="42"/>
                              </a:lnTo>
                              <a:lnTo>
                                <a:pt x="56" y="55"/>
                              </a:lnTo>
                              <a:lnTo>
                                <a:pt x="43" y="70"/>
                              </a:lnTo>
                              <a:lnTo>
                                <a:pt x="31" y="85"/>
                              </a:lnTo>
                              <a:lnTo>
                                <a:pt x="22" y="101"/>
                              </a:lnTo>
                              <a:lnTo>
                                <a:pt x="14" y="117"/>
                              </a:lnTo>
                              <a:lnTo>
                                <a:pt x="8" y="135"/>
                              </a:lnTo>
                              <a:lnTo>
                                <a:pt x="4" y="152"/>
                              </a:lnTo>
                              <a:lnTo>
                                <a:pt x="2" y="172"/>
                              </a:lnTo>
                              <a:lnTo>
                                <a:pt x="0" y="192"/>
                              </a:lnTo>
                              <a:lnTo>
                                <a:pt x="2" y="212"/>
                              </a:lnTo>
                              <a:lnTo>
                                <a:pt x="4" y="231"/>
                              </a:lnTo>
                              <a:lnTo>
                                <a:pt x="8" y="248"/>
                              </a:lnTo>
                              <a:lnTo>
                                <a:pt x="14" y="266"/>
                              </a:lnTo>
                              <a:lnTo>
                                <a:pt x="18" y="274"/>
                              </a:lnTo>
                              <a:lnTo>
                                <a:pt x="22" y="282"/>
                              </a:lnTo>
                              <a:lnTo>
                                <a:pt x="26" y="289"/>
                              </a:lnTo>
                              <a:lnTo>
                                <a:pt x="31" y="297"/>
                              </a:lnTo>
                              <a:lnTo>
                                <a:pt x="37" y="305"/>
                              </a:lnTo>
                              <a:lnTo>
                                <a:pt x="43" y="312"/>
                              </a:lnTo>
                              <a:lnTo>
                                <a:pt x="49" y="318"/>
                              </a:lnTo>
                              <a:lnTo>
                                <a:pt x="56" y="325"/>
                              </a:lnTo>
                              <a:lnTo>
                                <a:pt x="71" y="339"/>
                              </a:lnTo>
                              <a:lnTo>
                                <a:pt x="86" y="350"/>
                              </a:lnTo>
                              <a:lnTo>
                                <a:pt x="103" y="359"/>
                              </a:lnTo>
                              <a:lnTo>
                                <a:pt x="119" y="368"/>
                              </a:lnTo>
                              <a:lnTo>
                                <a:pt x="137" y="373"/>
                              </a:lnTo>
                              <a:lnTo>
                                <a:pt x="154" y="377"/>
                              </a:lnTo>
                              <a:lnTo>
                                <a:pt x="173" y="380"/>
                              </a:lnTo>
                              <a:lnTo>
                                <a:pt x="193" y="381"/>
                              </a:lnTo>
                              <a:lnTo>
                                <a:pt x="212" y="380"/>
                              </a:lnTo>
                              <a:lnTo>
                                <a:pt x="232" y="377"/>
                              </a:lnTo>
                              <a:lnTo>
                                <a:pt x="251" y="373"/>
                              </a:lnTo>
                              <a:lnTo>
                                <a:pt x="268" y="368"/>
                              </a:lnTo>
                              <a:lnTo>
                                <a:pt x="285" y="359"/>
                              </a:lnTo>
                              <a:lnTo>
                                <a:pt x="301" y="350"/>
                              </a:lnTo>
                              <a:lnTo>
                                <a:pt x="317" y="339"/>
                              </a:lnTo>
                              <a:lnTo>
                                <a:pt x="332" y="325"/>
                              </a:lnTo>
                              <a:lnTo>
                                <a:pt x="346" y="312"/>
                              </a:lnTo>
                              <a:lnTo>
                                <a:pt x="357" y="297"/>
                              </a:lnTo>
                              <a:lnTo>
                                <a:pt x="366" y="282"/>
                              </a:lnTo>
                              <a:lnTo>
                                <a:pt x="374" y="266"/>
                              </a:lnTo>
                              <a:lnTo>
                                <a:pt x="380" y="248"/>
                              </a:lnTo>
                              <a:lnTo>
                                <a:pt x="385" y="231"/>
                              </a:lnTo>
                              <a:lnTo>
                                <a:pt x="387" y="212"/>
                              </a:lnTo>
                              <a:lnTo>
                                <a:pt x="388" y="192"/>
                              </a:lnTo>
                              <a:lnTo>
                                <a:pt x="387" y="172"/>
                              </a:lnTo>
                              <a:lnTo>
                                <a:pt x="385" y="152"/>
                              </a:lnTo>
                              <a:lnTo>
                                <a:pt x="380" y="135"/>
                              </a:lnTo>
                              <a:lnTo>
                                <a:pt x="374" y="117"/>
                              </a:lnTo>
                              <a:lnTo>
                                <a:pt x="366" y="101"/>
                              </a:lnTo>
                              <a:lnTo>
                                <a:pt x="357" y="84"/>
                              </a:lnTo>
                              <a:lnTo>
                                <a:pt x="346" y="70"/>
                              </a:lnTo>
                              <a:lnTo>
                                <a:pt x="332" y="55"/>
                              </a:lnTo>
                              <a:lnTo>
                                <a:pt x="317" y="42"/>
                              </a:lnTo>
                              <a:lnTo>
                                <a:pt x="302" y="31"/>
                              </a:lnTo>
                              <a:lnTo>
                                <a:pt x="286" y="21"/>
                              </a:lnTo>
                              <a:lnTo>
                                <a:pt x="268" y="13"/>
                              </a:lnTo>
                              <a:lnTo>
                                <a:pt x="251" y="8"/>
                              </a:lnTo>
                              <a:lnTo>
                                <a:pt x="232" y="3"/>
                              </a:lnTo>
                              <a:lnTo>
                                <a:pt x="213" y="1"/>
                              </a:lnTo>
                              <a:lnTo>
                                <a:pt x="19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88"/>
                      <wps:cNvSpPr>
                        <a:spLocks noEditPoints="1"/>
                      </wps:cNvSpPr>
                      <wps:spPr bwMode="auto">
                        <a:xfrm>
                          <a:off x="117432" y="0"/>
                          <a:ext cx="101563" cy="125634"/>
                        </a:xfrm>
                        <a:custGeom>
                          <a:avLst/>
                          <a:gdLst>
                            <a:gd name="T0" fmla="*/ 868 w 1899"/>
                            <a:gd name="T1" fmla="*/ 92 h 2380"/>
                            <a:gd name="T2" fmla="*/ 1063 w 1899"/>
                            <a:gd name="T3" fmla="*/ 103 h 2380"/>
                            <a:gd name="T4" fmla="*/ 1220 w 1899"/>
                            <a:gd name="T5" fmla="*/ 135 h 2380"/>
                            <a:gd name="T6" fmla="*/ 1341 w 1899"/>
                            <a:gd name="T7" fmla="*/ 187 h 2380"/>
                            <a:gd name="T8" fmla="*/ 1433 w 1899"/>
                            <a:gd name="T9" fmla="*/ 258 h 2380"/>
                            <a:gd name="T10" fmla="*/ 1497 w 1899"/>
                            <a:gd name="T11" fmla="*/ 346 h 2380"/>
                            <a:gd name="T12" fmla="*/ 1539 w 1899"/>
                            <a:gd name="T13" fmla="*/ 451 h 2380"/>
                            <a:gd name="T14" fmla="*/ 1562 w 1899"/>
                            <a:gd name="T15" fmla="*/ 573 h 2380"/>
                            <a:gd name="T16" fmla="*/ 1568 w 1899"/>
                            <a:gd name="T17" fmla="*/ 709 h 2380"/>
                            <a:gd name="T18" fmla="*/ 1557 w 1899"/>
                            <a:gd name="T19" fmla="*/ 844 h 2380"/>
                            <a:gd name="T20" fmla="*/ 1525 w 1899"/>
                            <a:gd name="T21" fmla="*/ 961 h 2380"/>
                            <a:gd name="T22" fmla="*/ 1473 w 1899"/>
                            <a:gd name="T23" fmla="*/ 1061 h 2380"/>
                            <a:gd name="T24" fmla="*/ 1398 w 1899"/>
                            <a:gd name="T25" fmla="*/ 1143 h 2380"/>
                            <a:gd name="T26" fmla="*/ 1302 w 1899"/>
                            <a:gd name="T27" fmla="*/ 1207 h 2380"/>
                            <a:gd name="T28" fmla="*/ 1185 w 1899"/>
                            <a:gd name="T29" fmla="*/ 1252 h 2380"/>
                            <a:gd name="T30" fmla="*/ 1047 w 1899"/>
                            <a:gd name="T31" fmla="*/ 1280 h 2380"/>
                            <a:gd name="T32" fmla="*/ 887 w 1899"/>
                            <a:gd name="T33" fmla="*/ 1289 h 2380"/>
                            <a:gd name="T34" fmla="*/ 338 w 1899"/>
                            <a:gd name="T35" fmla="*/ 83 h 2380"/>
                            <a:gd name="T36" fmla="*/ 335 w 1899"/>
                            <a:gd name="T37" fmla="*/ 2054 h 2380"/>
                            <a:gd name="T38" fmla="*/ 320 w 1899"/>
                            <a:gd name="T39" fmla="*/ 2120 h 2380"/>
                            <a:gd name="T40" fmla="*/ 301 w 1899"/>
                            <a:gd name="T41" fmla="*/ 2160 h 2380"/>
                            <a:gd name="T42" fmla="*/ 278 w 1899"/>
                            <a:gd name="T43" fmla="*/ 2191 h 2380"/>
                            <a:gd name="T44" fmla="*/ 247 w 1899"/>
                            <a:gd name="T45" fmla="*/ 2216 h 2380"/>
                            <a:gd name="T46" fmla="*/ 180 w 1899"/>
                            <a:gd name="T47" fmla="*/ 2249 h 2380"/>
                            <a:gd name="T48" fmla="*/ 90 w 1899"/>
                            <a:gd name="T49" fmla="*/ 2267 h 2380"/>
                            <a:gd name="T50" fmla="*/ 0 w 1899"/>
                            <a:gd name="T51" fmla="*/ 2380 h 2380"/>
                            <a:gd name="T52" fmla="*/ 975 w 1899"/>
                            <a:gd name="T53" fmla="*/ 2270 h 2380"/>
                            <a:gd name="T54" fmla="*/ 874 w 1899"/>
                            <a:gd name="T55" fmla="*/ 2257 h 2380"/>
                            <a:gd name="T56" fmla="*/ 795 w 1899"/>
                            <a:gd name="T57" fmla="*/ 2225 h 2380"/>
                            <a:gd name="T58" fmla="*/ 761 w 1899"/>
                            <a:gd name="T59" fmla="*/ 2200 h 2380"/>
                            <a:gd name="T60" fmla="*/ 735 w 1899"/>
                            <a:gd name="T61" fmla="*/ 2171 h 2380"/>
                            <a:gd name="T62" fmla="*/ 716 w 1899"/>
                            <a:gd name="T63" fmla="*/ 2136 h 2380"/>
                            <a:gd name="T64" fmla="*/ 697 w 1899"/>
                            <a:gd name="T65" fmla="*/ 2073 h 2380"/>
                            <a:gd name="T66" fmla="*/ 690 w 1899"/>
                            <a:gd name="T67" fmla="*/ 1985 h 2380"/>
                            <a:gd name="T68" fmla="*/ 1080 w 1899"/>
                            <a:gd name="T69" fmla="*/ 1376 h 2380"/>
                            <a:gd name="T70" fmla="*/ 1310 w 1899"/>
                            <a:gd name="T71" fmla="*/ 1350 h 2380"/>
                            <a:gd name="T72" fmla="*/ 1497 w 1899"/>
                            <a:gd name="T73" fmla="*/ 1299 h 2380"/>
                            <a:gd name="T74" fmla="*/ 1643 w 1899"/>
                            <a:gd name="T75" fmla="*/ 1227 h 2380"/>
                            <a:gd name="T76" fmla="*/ 1753 w 1899"/>
                            <a:gd name="T77" fmla="*/ 1134 h 2380"/>
                            <a:gd name="T78" fmla="*/ 1828 w 1899"/>
                            <a:gd name="T79" fmla="*/ 1025 h 2380"/>
                            <a:gd name="T80" fmla="*/ 1876 w 1899"/>
                            <a:gd name="T81" fmla="*/ 900 h 2380"/>
                            <a:gd name="T82" fmla="*/ 1897 w 1899"/>
                            <a:gd name="T83" fmla="*/ 760 h 2380"/>
                            <a:gd name="T84" fmla="*/ 1898 w 1899"/>
                            <a:gd name="T85" fmla="*/ 613 h 2380"/>
                            <a:gd name="T86" fmla="*/ 1883 w 1899"/>
                            <a:gd name="T87" fmla="*/ 474 h 2380"/>
                            <a:gd name="T88" fmla="*/ 1847 w 1899"/>
                            <a:gd name="T89" fmla="*/ 349 h 2380"/>
                            <a:gd name="T90" fmla="*/ 1785 w 1899"/>
                            <a:gd name="T91" fmla="*/ 240 h 2380"/>
                            <a:gd name="T92" fmla="*/ 1690 w 1899"/>
                            <a:gd name="T93" fmla="*/ 149 h 2380"/>
                            <a:gd name="T94" fmla="*/ 1556 w 1899"/>
                            <a:gd name="T95" fmla="*/ 78 h 2380"/>
                            <a:gd name="T96" fmla="*/ 1379 w 1899"/>
                            <a:gd name="T97" fmla="*/ 29 h 2380"/>
                            <a:gd name="T98" fmla="*/ 1152 w 1899"/>
                            <a:gd name="T99" fmla="*/ 3 h 2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99" h="2380">
                              <a:moveTo>
                                <a:pt x="887" y="1289"/>
                              </a:moveTo>
                              <a:lnTo>
                                <a:pt x="690" y="1289"/>
                              </a:lnTo>
                              <a:lnTo>
                                <a:pt x="690" y="94"/>
                              </a:lnTo>
                              <a:lnTo>
                                <a:pt x="868" y="92"/>
                              </a:lnTo>
                              <a:lnTo>
                                <a:pt x="921" y="93"/>
                              </a:lnTo>
                              <a:lnTo>
                                <a:pt x="971" y="95"/>
                              </a:lnTo>
                              <a:lnTo>
                                <a:pt x="1018" y="98"/>
                              </a:lnTo>
                              <a:lnTo>
                                <a:pt x="1063" y="103"/>
                              </a:lnTo>
                              <a:lnTo>
                                <a:pt x="1106" y="109"/>
                              </a:lnTo>
                              <a:lnTo>
                                <a:pt x="1146" y="116"/>
                              </a:lnTo>
                              <a:lnTo>
                                <a:pt x="1183" y="125"/>
                              </a:lnTo>
                              <a:lnTo>
                                <a:pt x="1220" y="135"/>
                              </a:lnTo>
                              <a:lnTo>
                                <a:pt x="1254" y="146"/>
                              </a:lnTo>
                              <a:lnTo>
                                <a:pt x="1285" y="159"/>
                              </a:lnTo>
                              <a:lnTo>
                                <a:pt x="1315" y="172"/>
                              </a:lnTo>
                              <a:lnTo>
                                <a:pt x="1341" y="187"/>
                              </a:lnTo>
                              <a:lnTo>
                                <a:pt x="1367" y="203"/>
                              </a:lnTo>
                              <a:lnTo>
                                <a:pt x="1391" y="219"/>
                              </a:lnTo>
                              <a:lnTo>
                                <a:pt x="1413" y="238"/>
                              </a:lnTo>
                              <a:lnTo>
                                <a:pt x="1433" y="258"/>
                              </a:lnTo>
                              <a:lnTo>
                                <a:pt x="1452" y="278"/>
                              </a:lnTo>
                              <a:lnTo>
                                <a:pt x="1469" y="300"/>
                              </a:lnTo>
                              <a:lnTo>
                                <a:pt x="1484" y="323"/>
                              </a:lnTo>
                              <a:lnTo>
                                <a:pt x="1497" y="346"/>
                              </a:lnTo>
                              <a:lnTo>
                                <a:pt x="1510" y="371"/>
                              </a:lnTo>
                              <a:lnTo>
                                <a:pt x="1521" y="397"/>
                              </a:lnTo>
                              <a:lnTo>
                                <a:pt x="1531" y="423"/>
                              </a:lnTo>
                              <a:lnTo>
                                <a:pt x="1539" y="451"/>
                              </a:lnTo>
                              <a:lnTo>
                                <a:pt x="1546" y="481"/>
                              </a:lnTo>
                              <a:lnTo>
                                <a:pt x="1552" y="510"/>
                              </a:lnTo>
                              <a:lnTo>
                                <a:pt x="1557" y="541"/>
                              </a:lnTo>
                              <a:lnTo>
                                <a:pt x="1562" y="573"/>
                              </a:lnTo>
                              <a:lnTo>
                                <a:pt x="1565" y="606"/>
                              </a:lnTo>
                              <a:lnTo>
                                <a:pt x="1567" y="639"/>
                              </a:lnTo>
                              <a:lnTo>
                                <a:pt x="1568" y="674"/>
                              </a:lnTo>
                              <a:lnTo>
                                <a:pt x="1568" y="709"/>
                              </a:lnTo>
                              <a:lnTo>
                                <a:pt x="1567" y="745"/>
                              </a:lnTo>
                              <a:lnTo>
                                <a:pt x="1566" y="779"/>
                              </a:lnTo>
                              <a:lnTo>
                                <a:pt x="1562" y="812"/>
                              </a:lnTo>
                              <a:lnTo>
                                <a:pt x="1557" y="844"/>
                              </a:lnTo>
                              <a:lnTo>
                                <a:pt x="1551" y="876"/>
                              </a:lnTo>
                              <a:lnTo>
                                <a:pt x="1544" y="906"/>
                              </a:lnTo>
                              <a:lnTo>
                                <a:pt x="1536" y="935"/>
                              </a:lnTo>
                              <a:lnTo>
                                <a:pt x="1525" y="961"/>
                              </a:lnTo>
                              <a:lnTo>
                                <a:pt x="1514" y="988"/>
                              </a:lnTo>
                              <a:lnTo>
                                <a:pt x="1502" y="1014"/>
                              </a:lnTo>
                              <a:lnTo>
                                <a:pt x="1487" y="1039"/>
                              </a:lnTo>
                              <a:lnTo>
                                <a:pt x="1473" y="1061"/>
                              </a:lnTo>
                              <a:lnTo>
                                <a:pt x="1455" y="1084"/>
                              </a:lnTo>
                              <a:lnTo>
                                <a:pt x="1438" y="1105"/>
                              </a:lnTo>
                              <a:lnTo>
                                <a:pt x="1418" y="1124"/>
                              </a:lnTo>
                              <a:lnTo>
                                <a:pt x="1398" y="1143"/>
                              </a:lnTo>
                              <a:lnTo>
                                <a:pt x="1376" y="1161"/>
                              </a:lnTo>
                              <a:lnTo>
                                <a:pt x="1353" y="1178"/>
                              </a:lnTo>
                              <a:lnTo>
                                <a:pt x="1328" y="1193"/>
                              </a:lnTo>
                              <a:lnTo>
                                <a:pt x="1302" y="1207"/>
                              </a:lnTo>
                              <a:lnTo>
                                <a:pt x="1275" y="1220"/>
                              </a:lnTo>
                              <a:lnTo>
                                <a:pt x="1246" y="1232"/>
                              </a:lnTo>
                              <a:lnTo>
                                <a:pt x="1216" y="1243"/>
                              </a:lnTo>
                              <a:lnTo>
                                <a:pt x="1185" y="1252"/>
                              </a:lnTo>
                              <a:lnTo>
                                <a:pt x="1152" y="1261"/>
                              </a:lnTo>
                              <a:lnTo>
                                <a:pt x="1118" y="1268"/>
                              </a:lnTo>
                              <a:lnTo>
                                <a:pt x="1083" y="1275"/>
                              </a:lnTo>
                              <a:lnTo>
                                <a:pt x="1047" y="1280"/>
                              </a:lnTo>
                              <a:lnTo>
                                <a:pt x="1009" y="1284"/>
                              </a:lnTo>
                              <a:lnTo>
                                <a:pt x="970" y="1287"/>
                              </a:lnTo>
                              <a:lnTo>
                                <a:pt x="928" y="1289"/>
                              </a:lnTo>
                              <a:lnTo>
                                <a:pt x="887" y="1289"/>
                              </a:lnTo>
                              <a:close/>
                              <a:moveTo>
                                <a:pt x="1018" y="0"/>
                              </a:moveTo>
                              <a:lnTo>
                                <a:pt x="56" y="0"/>
                              </a:lnTo>
                              <a:lnTo>
                                <a:pt x="56" y="83"/>
                              </a:lnTo>
                              <a:lnTo>
                                <a:pt x="338" y="83"/>
                              </a:lnTo>
                              <a:lnTo>
                                <a:pt x="338" y="1939"/>
                              </a:lnTo>
                              <a:lnTo>
                                <a:pt x="338" y="1988"/>
                              </a:lnTo>
                              <a:lnTo>
                                <a:pt x="337" y="2025"/>
                              </a:lnTo>
                              <a:lnTo>
                                <a:pt x="335" y="2054"/>
                              </a:lnTo>
                              <a:lnTo>
                                <a:pt x="332" y="2075"/>
                              </a:lnTo>
                              <a:lnTo>
                                <a:pt x="329" y="2092"/>
                              </a:lnTo>
                              <a:lnTo>
                                <a:pt x="324" y="2106"/>
                              </a:lnTo>
                              <a:lnTo>
                                <a:pt x="320" y="2120"/>
                              </a:lnTo>
                              <a:lnTo>
                                <a:pt x="313" y="2134"/>
                              </a:lnTo>
                              <a:lnTo>
                                <a:pt x="310" y="2143"/>
                              </a:lnTo>
                              <a:lnTo>
                                <a:pt x="306" y="2151"/>
                              </a:lnTo>
                              <a:lnTo>
                                <a:pt x="301" y="2160"/>
                              </a:lnTo>
                              <a:lnTo>
                                <a:pt x="296" y="2168"/>
                              </a:lnTo>
                              <a:lnTo>
                                <a:pt x="291" y="2175"/>
                              </a:lnTo>
                              <a:lnTo>
                                <a:pt x="285" y="2183"/>
                              </a:lnTo>
                              <a:lnTo>
                                <a:pt x="278" y="2191"/>
                              </a:lnTo>
                              <a:lnTo>
                                <a:pt x="271" y="2197"/>
                              </a:lnTo>
                              <a:lnTo>
                                <a:pt x="264" y="2204"/>
                              </a:lnTo>
                              <a:lnTo>
                                <a:pt x="256" y="2210"/>
                              </a:lnTo>
                              <a:lnTo>
                                <a:pt x="247" y="2216"/>
                              </a:lnTo>
                              <a:lnTo>
                                <a:pt x="238" y="2222"/>
                              </a:lnTo>
                              <a:lnTo>
                                <a:pt x="218" y="2233"/>
                              </a:lnTo>
                              <a:lnTo>
                                <a:pt x="198" y="2242"/>
                              </a:lnTo>
                              <a:lnTo>
                                <a:pt x="180" y="2249"/>
                              </a:lnTo>
                              <a:lnTo>
                                <a:pt x="161" y="2255"/>
                              </a:lnTo>
                              <a:lnTo>
                                <a:pt x="139" y="2260"/>
                              </a:lnTo>
                              <a:lnTo>
                                <a:pt x="116" y="2264"/>
                              </a:lnTo>
                              <a:lnTo>
                                <a:pt x="90" y="2267"/>
                              </a:lnTo>
                              <a:lnTo>
                                <a:pt x="62" y="2270"/>
                              </a:lnTo>
                              <a:lnTo>
                                <a:pt x="32" y="2272"/>
                              </a:lnTo>
                              <a:lnTo>
                                <a:pt x="0" y="2273"/>
                              </a:lnTo>
                              <a:lnTo>
                                <a:pt x="0" y="2380"/>
                              </a:lnTo>
                              <a:lnTo>
                                <a:pt x="1036" y="2380"/>
                              </a:lnTo>
                              <a:lnTo>
                                <a:pt x="1036" y="2273"/>
                              </a:lnTo>
                              <a:lnTo>
                                <a:pt x="1004" y="2272"/>
                              </a:lnTo>
                              <a:lnTo>
                                <a:pt x="975" y="2270"/>
                              </a:lnTo>
                              <a:lnTo>
                                <a:pt x="947" y="2268"/>
                              </a:lnTo>
                              <a:lnTo>
                                <a:pt x="920" y="2264"/>
                              </a:lnTo>
                              <a:lnTo>
                                <a:pt x="896" y="2261"/>
                              </a:lnTo>
                              <a:lnTo>
                                <a:pt x="874" y="2257"/>
                              </a:lnTo>
                              <a:lnTo>
                                <a:pt x="855" y="2251"/>
                              </a:lnTo>
                              <a:lnTo>
                                <a:pt x="837" y="2245"/>
                              </a:lnTo>
                              <a:lnTo>
                                <a:pt x="816" y="2236"/>
                              </a:lnTo>
                              <a:lnTo>
                                <a:pt x="795" y="2225"/>
                              </a:lnTo>
                              <a:lnTo>
                                <a:pt x="786" y="2219"/>
                              </a:lnTo>
                              <a:lnTo>
                                <a:pt x="777" y="2213"/>
                              </a:lnTo>
                              <a:lnTo>
                                <a:pt x="769" y="2207"/>
                              </a:lnTo>
                              <a:lnTo>
                                <a:pt x="761" y="2200"/>
                              </a:lnTo>
                              <a:lnTo>
                                <a:pt x="754" y="2194"/>
                              </a:lnTo>
                              <a:lnTo>
                                <a:pt x="746" y="2186"/>
                              </a:lnTo>
                              <a:lnTo>
                                <a:pt x="740" y="2178"/>
                              </a:lnTo>
                              <a:lnTo>
                                <a:pt x="735" y="2171"/>
                              </a:lnTo>
                              <a:lnTo>
                                <a:pt x="730" y="2163"/>
                              </a:lnTo>
                              <a:lnTo>
                                <a:pt x="725" y="2155"/>
                              </a:lnTo>
                              <a:lnTo>
                                <a:pt x="721" y="2145"/>
                              </a:lnTo>
                              <a:lnTo>
                                <a:pt x="716" y="2136"/>
                              </a:lnTo>
                              <a:lnTo>
                                <a:pt x="710" y="2121"/>
                              </a:lnTo>
                              <a:lnTo>
                                <a:pt x="705" y="2106"/>
                              </a:lnTo>
                              <a:lnTo>
                                <a:pt x="700" y="2090"/>
                              </a:lnTo>
                              <a:lnTo>
                                <a:pt x="697" y="2073"/>
                              </a:lnTo>
                              <a:lnTo>
                                <a:pt x="694" y="2055"/>
                              </a:lnTo>
                              <a:lnTo>
                                <a:pt x="692" y="2034"/>
                              </a:lnTo>
                              <a:lnTo>
                                <a:pt x="691" y="2011"/>
                              </a:lnTo>
                              <a:lnTo>
                                <a:pt x="690" y="1985"/>
                              </a:lnTo>
                              <a:lnTo>
                                <a:pt x="690" y="1381"/>
                              </a:lnTo>
                              <a:lnTo>
                                <a:pt x="947" y="1380"/>
                              </a:lnTo>
                              <a:lnTo>
                                <a:pt x="1015" y="1379"/>
                              </a:lnTo>
                              <a:lnTo>
                                <a:pt x="1080" y="1376"/>
                              </a:lnTo>
                              <a:lnTo>
                                <a:pt x="1142" y="1372"/>
                              </a:lnTo>
                              <a:lnTo>
                                <a:pt x="1201" y="1366"/>
                              </a:lnTo>
                              <a:lnTo>
                                <a:pt x="1257" y="1359"/>
                              </a:lnTo>
                              <a:lnTo>
                                <a:pt x="1310" y="1350"/>
                              </a:lnTo>
                              <a:lnTo>
                                <a:pt x="1361" y="1340"/>
                              </a:lnTo>
                              <a:lnTo>
                                <a:pt x="1410" y="1327"/>
                              </a:lnTo>
                              <a:lnTo>
                                <a:pt x="1454" y="1314"/>
                              </a:lnTo>
                              <a:lnTo>
                                <a:pt x="1497" y="1299"/>
                              </a:lnTo>
                              <a:lnTo>
                                <a:pt x="1537" y="1284"/>
                              </a:lnTo>
                              <a:lnTo>
                                <a:pt x="1575" y="1266"/>
                              </a:lnTo>
                              <a:lnTo>
                                <a:pt x="1610" y="1247"/>
                              </a:lnTo>
                              <a:lnTo>
                                <a:pt x="1643" y="1227"/>
                              </a:lnTo>
                              <a:lnTo>
                                <a:pt x="1673" y="1206"/>
                              </a:lnTo>
                              <a:lnTo>
                                <a:pt x="1702" y="1183"/>
                              </a:lnTo>
                              <a:lnTo>
                                <a:pt x="1728" y="1159"/>
                              </a:lnTo>
                              <a:lnTo>
                                <a:pt x="1753" y="1134"/>
                              </a:lnTo>
                              <a:lnTo>
                                <a:pt x="1774" y="1109"/>
                              </a:lnTo>
                              <a:lnTo>
                                <a:pt x="1794" y="1082"/>
                              </a:lnTo>
                              <a:lnTo>
                                <a:pt x="1812" y="1054"/>
                              </a:lnTo>
                              <a:lnTo>
                                <a:pt x="1828" y="1025"/>
                              </a:lnTo>
                              <a:lnTo>
                                <a:pt x="1843" y="995"/>
                              </a:lnTo>
                              <a:lnTo>
                                <a:pt x="1855" y="964"/>
                              </a:lnTo>
                              <a:lnTo>
                                <a:pt x="1866" y="933"/>
                              </a:lnTo>
                              <a:lnTo>
                                <a:pt x="1876" y="900"/>
                              </a:lnTo>
                              <a:lnTo>
                                <a:pt x="1883" y="867"/>
                              </a:lnTo>
                              <a:lnTo>
                                <a:pt x="1889" y="832"/>
                              </a:lnTo>
                              <a:lnTo>
                                <a:pt x="1893" y="796"/>
                              </a:lnTo>
                              <a:lnTo>
                                <a:pt x="1897" y="760"/>
                              </a:lnTo>
                              <a:lnTo>
                                <a:pt x="1898" y="724"/>
                              </a:lnTo>
                              <a:lnTo>
                                <a:pt x="1899" y="687"/>
                              </a:lnTo>
                              <a:lnTo>
                                <a:pt x="1899" y="650"/>
                              </a:lnTo>
                              <a:lnTo>
                                <a:pt x="1898" y="613"/>
                              </a:lnTo>
                              <a:lnTo>
                                <a:pt x="1895" y="577"/>
                              </a:lnTo>
                              <a:lnTo>
                                <a:pt x="1892" y="542"/>
                              </a:lnTo>
                              <a:lnTo>
                                <a:pt x="1888" y="507"/>
                              </a:lnTo>
                              <a:lnTo>
                                <a:pt x="1883" y="474"/>
                              </a:lnTo>
                              <a:lnTo>
                                <a:pt x="1876" y="441"/>
                              </a:lnTo>
                              <a:lnTo>
                                <a:pt x="1867" y="409"/>
                              </a:lnTo>
                              <a:lnTo>
                                <a:pt x="1858" y="378"/>
                              </a:lnTo>
                              <a:lnTo>
                                <a:pt x="1847" y="349"/>
                              </a:lnTo>
                              <a:lnTo>
                                <a:pt x="1834" y="320"/>
                              </a:lnTo>
                              <a:lnTo>
                                <a:pt x="1819" y="293"/>
                              </a:lnTo>
                              <a:lnTo>
                                <a:pt x="1802" y="266"/>
                              </a:lnTo>
                              <a:lnTo>
                                <a:pt x="1785" y="240"/>
                              </a:lnTo>
                              <a:lnTo>
                                <a:pt x="1764" y="215"/>
                              </a:lnTo>
                              <a:lnTo>
                                <a:pt x="1741" y="192"/>
                              </a:lnTo>
                              <a:lnTo>
                                <a:pt x="1716" y="170"/>
                              </a:lnTo>
                              <a:lnTo>
                                <a:pt x="1690" y="149"/>
                              </a:lnTo>
                              <a:lnTo>
                                <a:pt x="1660" y="130"/>
                              </a:lnTo>
                              <a:lnTo>
                                <a:pt x="1628" y="111"/>
                              </a:lnTo>
                              <a:lnTo>
                                <a:pt x="1594" y="94"/>
                              </a:lnTo>
                              <a:lnTo>
                                <a:pt x="1556" y="78"/>
                              </a:lnTo>
                              <a:lnTo>
                                <a:pt x="1516" y="64"/>
                              </a:lnTo>
                              <a:lnTo>
                                <a:pt x="1474" y="50"/>
                              </a:lnTo>
                              <a:lnTo>
                                <a:pt x="1428" y="39"/>
                              </a:lnTo>
                              <a:lnTo>
                                <a:pt x="1379" y="29"/>
                              </a:lnTo>
                              <a:lnTo>
                                <a:pt x="1327" y="21"/>
                              </a:lnTo>
                              <a:lnTo>
                                <a:pt x="1272" y="13"/>
                              </a:lnTo>
                              <a:lnTo>
                                <a:pt x="1213" y="7"/>
                              </a:lnTo>
                              <a:lnTo>
                                <a:pt x="1152" y="3"/>
                              </a:lnTo>
                              <a:lnTo>
                                <a:pt x="1087" y="1"/>
                              </a:lnTo>
                              <a:lnTo>
                                <a:pt x="101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89"/>
                      <wps:cNvSpPr>
                        <a:spLocks/>
                      </wps:cNvSpPr>
                      <wps:spPr bwMode="auto">
                        <a:xfrm>
                          <a:off x="236452" y="0"/>
                          <a:ext cx="153932" cy="125634"/>
                        </a:xfrm>
                        <a:custGeom>
                          <a:avLst/>
                          <a:gdLst>
                            <a:gd name="T0" fmla="*/ 2601 w 2891"/>
                            <a:gd name="T1" fmla="*/ 2075 h 2380"/>
                            <a:gd name="T2" fmla="*/ 2594 w 2891"/>
                            <a:gd name="T3" fmla="*/ 1991 h 2380"/>
                            <a:gd name="T4" fmla="*/ 2843 w 2891"/>
                            <a:gd name="T5" fmla="*/ 0 h 2380"/>
                            <a:gd name="T6" fmla="*/ 2164 w 2891"/>
                            <a:gd name="T7" fmla="*/ 176 h 2380"/>
                            <a:gd name="T8" fmla="*/ 1933 w 2891"/>
                            <a:gd name="T9" fmla="*/ 749 h 2380"/>
                            <a:gd name="T10" fmla="*/ 1670 w 2891"/>
                            <a:gd name="T11" fmla="*/ 1401 h 2380"/>
                            <a:gd name="T12" fmla="*/ 1510 w 2891"/>
                            <a:gd name="T13" fmla="*/ 1799 h 2380"/>
                            <a:gd name="T14" fmla="*/ 1490 w 2891"/>
                            <a:gd name="T15" fmla="*/ 1829 h 2380"/>
                            <a:gd name="T16" fmla="*/ 1472 w 2891"/>
                            <a:gd name="T17" fmla="*/ 1824 h 2380"/>
                            <a:gd name="T18" fmla="*/ 1397 w 2891"/>
                            <a:gd name="T19" fmla="*/ 1653 h 2380"/>
                            <a:gd name="T20" fmla="*/ 1154 w 2891"/>
                            <a:gd name="T21" fmla="*/ 1086 h 2380"/>
                            <a:gd name="T22" fmla="*/ 873 w 2891"/>
                            <a:gd name="T23" fmla="*/ 432 h 2380"/>
                            <a:gd name="T24" fmla="*/ 700 w 2891"/>
                            <a:gd name="T25" fmla="*/ 24 h 2380"/>
                            <a:gd name="T26" fmla="*/ 294 w 2891"/>
                            <a:gd name="T27" fmla="*/ 84 h 2380"/>
                            <a:gd name="T28" fmla="*/ 292 w 2891"/>
                            <a:gd name="T29" fmla="*/ 1946 h 2380"/>
                            <a:gd name="T30" fmla="*/ 288 w 2891"/>
                            <a:gd name="T31" fmla="*/ 2054 h 2380"/>
                            <a:gd name="T32" fmla="*/ 278 w 2891"/>
                            <a:gd name="T33" fmla="*/ 2109 h 2380"/>
                            <a:gd name="T34" fmla="*/ 255 w 2891"/>
                            <a:gd name="T35" fmla="*/ 2165 h 2380"/>
                            <a:gd name="T36" fmla="*/ 215 w 2891"/>
                            <a:gd name="T37" fmla="*/ 2211 h 2380"/>
                            <a:gd name="T38" fmla="*/ 156 w 2891"/>
                            <a:gd name="T39" fmla="*/ 2247 h 2380"/>
                            <a:gd name="T40" fmla="*/ 97 w 2891"/>
                            <a:gd name="T41" fmla="*/ 2264 h 2380"/>
                            <a:gd name="T42" fmla="*/ 21 w 2891"/>
                            <a:gd name="T43" fmla="*/ 2272 h 2380"/>
                            <a:gd name="T44" fmla="*/ 686 w 2891"/>
                            <a:gd name="T45" fmla="*/ 2273 h 2380"/>
                            <a:gd name="T46" fmla="*/ 620 w 2891"/>
                            <a:gd name="T47" fmla="*/ 2267 h 2380"/>
                            <a:gd name="T48" fmla="*/ 537 w 2891"/>
                            <a:gd name="T49" fmla="*/ 2240 h 2380"/>
                            <a:gd name="T50" fmla="*/ 481 w 2891"/>
                            <a:gd name="T51" fmla="*/ 2203 h 2380"/>
                            <a:gd name="T52" fmla="*/ 446 w 2891"/>
                            <a:gd name="T53" fmla="*/ 2152 h 2380"/>
                            <a:gd name="T54" fmla="*/ 425 w 2891"/>
                            <a:gd name="T55" fmla="*/ 2095 h 2380"/>
                            <a:gd name="T56" fmla="*/ 418 w 2891"/>
                            <a:gd name="T57" fmla="*/ 2035 h 2380"/>
                            <a:gd name="T58" fmla="*/ 413 w 2891"/>
                            <a:gd name="T59" fmla="*/ 1920 h 2380"/>
                            <a:gd name="T60" fmla="*/ 451 w 2891"/>
                            <a:gd name="T61" fmla="*/ 333 h 2380"/>
                            <a:gd name="T62" fmla="*/ 587 w 2891"/>
                            <a:gd name="T63" fmla="*/ 650 h 2380"/>
                            <a:gd name="T64" fmla="*/ 887 w 2891"/>
                            <a:gd name="T65" fmla="*/ 1349 h 2380"/>
                            <a:gd name="T66" fmla="*/ 1189 w 2891"/>
                            <a:gd name="T67" fmla="*/ 2052 h 2380"/>
                            <a:gd name="T68" fmla="*/ 1330 w 2891"/>
                            <a:gd name="T69" fmla="*/ 2380 h 2380"/>
                            <a:gd name="T70" fmla="*/ 2247 w 2891"/>
                            <a:gd name="T71" fmla="*/ 1966 h 2380"/>
                            <a:gd name="T72" fmla="*/ 2241 w 2891"/>
                            <a:gd name="T73" fmla="*/ 2060 h 2380"/>
                            <a:gd name="T74" fmla="*/ 2226 w 2891"/>
                            <a:gd name="T75" fmla="*/ 2132 h 2380"/>
                            <a:gd name="T76" fmla="*/ 2188 w 2891"/>
                            <a:gd name="T77" fmla="*/ 2197 h 2380"/>
                            <a:gd name="T78" fmla="*/ 2124 w 2891"/>
                            <a:gd name="T79" fmla="*/ 2243 h 2380"/>
                            <a:gd name="T80" fmla="*/ 2052 w 2891"/>
                            <a:gd name="T81" fmla="*/ 2264 h 2380"/>
                            <a:gd name="T82" fmla="*/ 1952 w 2891"/>
                            <a:gd name="T83" fmla="*/ 2273 h 2380"/>
                            <a:gd name="T84" fmla="*/ 2863 w 2891"/>
                            <a:gd name="T85" fmla="*/ 2272 h 2380"/>
                            <a:gd name="T86" fmla="*/ 2770 w 2891"/>
                            <a:gd name="T87" fmla="*/ 2259 h 2380"/>
                            <a:gd name="T88" fmla="*/ 2699 w 2891"/>
                            <a:gd name="T89" fmla="*/ 2231 h 2380"/>
                            <a:gd name="T90" fmla="*/ 2658 w 2891"/>
                            <a:gd name="T91" fmla="*/ 2200 h 2380"/>
                            <a:gd name="T92" fmla="*/ 2633 w 2891"/>
                            <a:gd name="T93" fmla="*/ 2171 h 2380"/>
                            <a:gd name="T94" fmla="*/ 2616 w 2891"/>
                            <a:gd name="T95" fmla="*/ 2137 h 2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891" h="2380">
                              <a:moveTo>
                                <a:pt x="2613" y="2128"/>
                              </a:moveTo>
                              <a:lnTo>
                                <a:pt x="2608" y="2111"/>
                              </a:lnTo>
                              <a:lnTo>
                                <a:pt x="2604" y="2094"/>
                              </a:lnTo>
                              <a:lnTo>
                                <a:pt x="2601" y="2075"/>
                              </a:lnTo>
                              <a:lnTo>
                                <a:pt x="2598" y="2056"/>
                              </a:lnTo>
                              <a:lnTo>
                                <a:pt x="2596" y="2035"/>
                              </a:lnTo>
                              <a:lnTo>
                                <a:pt x="2595" y="2013"/>
                              </a:lnTo>
                              <a:lnTo>
                                <a:pt x="2594" y="1991"/>
                              </a:lnTo>
                              <a:lnTo>
                                <a:pt x="2594" y="1966"/>
                              </a:lnTo>
                              <a:lnTo>
                                <a:pt x="2594" y="83"/>
                              </a:lnTo>
                              <a:lnTo>
                                <a:pt x="2843" y="83"/>
                              </a:lnTo>
                              <a:lnTo>
                                <a:pt x="2843" y="0"/>
                              </a:lnTo>
                              <a:lnTo>
                                <a:pt x="2235" y="0"/>
                              </a:lnTo>
                              <a:lnTo>
                                <a:pt x="2226" y="24"/>
                              </a:lnTo>
                              <a:lnTo>
                                <a:pt x="2201" y="84"/>
                              </a:lnTo>
                              <a:lnTo>
                                <a:pt x="2164" y="176"/>
                              </a:lnTo>
                              <a:lnTo>
                                <a:pt x="2117" y="294"/>
                              </a:lnTo>
                              <a:lnTo>
                                <a:pt x="2062" y="432"/>
                              </a:lnTo>
                              <a:lnTo>
                                <a:pt x="2000" y="585"/>
                              </a:lnTo>
                              <a:lnTo>
                                <a:pt x="1933" y="749"/>
                              </a:lnTo>
                              <a:lnTo>
                                <a:pt x="1865" y="918"/>
                              </a:lnTo>
                              <a:lnTo>
                                <a:pt x="1797" y="1086"/>
                              </a:lnTo>
                              <a:lnTo>
                                <a:pt x="1732" y="1249"/>
                              </a:lnTo>
                              <a:lnTo>
                                <a:pt x="1670" y="1401"/>
                              </a:lnTo>
                              <a:lnTo>
                                <a:pt x="1615" y="1538"/>
                              </a:lnTo>
                              <a:lnTo>
                                <a:pt x="1569" y="1653"/>
                              </a:lnTo>
                              <a:lnTo>
                                <a:pt x="1534" y="1741"/>
                              </a:lnTo>
                              <a:lnTo>
                                <a:pt x="1510" y="1799"/>
                              </a:lnTo>
                              <a:lnTo>
                                <a:pt x="1503" y="1819"/>
                              </a:lnTo>
                              <a:lnTo>
                                <a:pt x="1500" y="1824"/>
                              </a:lnTo>
                              <a:lnTo>
                                <a:pt x="1495" y="1827"/>
                              </a:lnTo>
                              <a:lnTo>
                                <a:pt x="1490" y="1829"/>
                              </a:lnTo>
                              <a:lnTo>
                                <a:pt x="1486" y="1830"/>
                              </a:lnTo>
                              <a:lnTo>
                                <a:pt x="1480" y="1829"/>
                              </a:lnTo>
                              <a:lnTo>
                                <a:pt x="1475" y="1827"/>
                              </a:lnTo>
                              <a:lnTo>
                                <a:pt x="1472" y="1824"/>
                              </a:lnTo>
                              <a:lnTo>
                                <a:pt x="1469" y="1819"/>
                              </a:lnTo>
                              <a:lnTo>
                                <a:pt x="1459" y="1799"/>
                              </a:lnTo>
                              <a:lnTo>
                                <a:pt x="1436" y="1741"/>
                              </a:lnTo>
                              <a:lnTo>
                                <a:pt x="1397" y="1653"/>
                              </a:lnTo>
                              <a:lnTo>
                                <a:pt x="1348" y="1538"/>
                              </a:lnTo>
                              <a:lnTo>
                                <a:pt x="1290" y="1401"/>
                              </a:lnTo>
                              <a:lnTo>
                                <a:pt x="1225" y="1249"/>
                              </a:lnTo>
                              <a:lnTo>
                                <a:pt x="1154" y="1086"/>
                              </a:lnTo>
                              <a:lnTo>
                                <a:pt x="1082" y="918"/>
                              </a:lnTo>
                              <a:lnTo>
                                <a:pt x="1010" y="749"/>
                              </a:lnTo>
                              <a:lnTo>
                                <a:pt x="940" y="585"/>
                              </a:lnTo>
                              <a:lnTo>
                                <a:pt x="873" y="432"/>
                              </a:lnTo>
                              <a:lnTo>
                                <a:pt x="815" y="294"/>
                              </a:lnTo>
                              <a:lnTo>
                                <a:pt x="765" y="176"/>
                              </a:lnTo>
                              <a:lnTo>
                                <a:pt x="726" y="84"/>
                              </a:lnTo>
                              <a:lnTo>
                                <a:pt x="700" y="24"/>
                              </a:lnTo>
                              <a:lnTo>
                                <a:pt x="690" y="0"/>
                              </a:lnTo>
                              <a:lnTo>
                                <a:pt x="14" y="0"/>
                              </a:lnTo>
                              <a:lnTo>
                                <a:pt x="14" y="84"/>
                              </a:lnTo>
                              <a:lnTo>
                                <a:pt x="294" y="84"/>
                              </a:lnTo>
                              <a:lnTo>
                                <a:pt x="294" y="1893"/>
                              </a:lnTo>
                              <a:lnTo>
                                <a:pt x="294" y="1900"/>
                              </a:lnTo>
                              <a:lnTo>
                                <a:pt x="293" y="1920"/>
                              </a:lnTo>
                              <a:lnTo>
                                <a:pt x="292" y="1946"/>
                              </a:lnTo>
                              <a:lnTo>
                                <a:pt x="291" y="1976"/>
                              </a:lnTo>
                              <a:lnTo>
                                <a:pt x="290" y="2007"/>
                              </a:lnTo>
                              <a:lnTo>
                                <a:pt x="289" y="2035"/>
                              </a:lnTo>
                              <a:lnTo>
                                <a:pt x="288" y="2054"/>
                              </a:lnTo>
                              <a:lnTo>
                                <a:pt x="288" y="2061"/>
                              </a:lnTo>
                              <a:lnTo>
                                <a:pt x="286" y="2077"/>
                              </a:lnTo>
                              <a:lnTo>
                                <a:pt x="283" y="2094"/>
                              </a:lnTo>
                              <a:lnTo>
                                <a:pt x="278" y="2109"/>
                              </a:lnTo>
                              <a:lnTo>
                                <a:pt x="274" y="2124"/>
                              </a:lnTo>
                              <a:lnTo>
                                <a:pt x="268" y="2138"/>
                              </a:lnTo>
                              <a:lnTo>
                                <a:pt x="262" y="2151"/>
                              </a:lnTo>
                              <a:lnTo>
                                <a:pt x="255" y="2165"/>
                              </a:lnTo>
                              <a:lnTo>
                                <a:pt x="247" y="2177"/>
                              </a:lnTo>
                              <a:lnTo>
                                <a:pt x="238" y="2190"/>
                              </a:lnTo>
                              <a:lnTo>
                                <a:pt x="228" y="2201"/>
                              </a:lnTo>
                              <a:lnTo>
                                <a:pt x="215" y="2211"/>
                              </a:lnTo>
                              <a:lnTo>
                                <a:pt x="203" y="2222"/>
                              </a:lnTo>
                              <a:lnTo>
                                <a:pt x="189" y="2231"/>
                              </a:lnTo>
                              <a:lnTo>
                                <a:pt x="173" y="2239"/>
                              </a:lnTo>
                              <a:lnTo>
                                <a:pt x="156" y="2247"/>
                              </a:lnTo>
                              <a:lnTo>
                                <a:pt x="139" y="2253"/>
                              </a:lnTo>
                              <a:lnTo>
                                <a:pt x="127" y="2258"/>
                              </a:lnTo>
                              <a:lnTo>
                                <a:pt x="112" y="2261"/>
                              </a:lnTo>
                              <a:lnTo>
                                <a:pt x="97" y="2264"/>
                              </a:lnTo>
                              <a:lnTo>
                                <a:pt x="80" y="2267"/>
                              </a:lnTo>
                              <a:lnTo>
                                <a:pt x="61" y="2269"/>
                              </a:lnTo>
                              <a:lnTo>
                                <a:pt x="42" y="2270"/>
                              </a:lnTo>
                              <a:lnTo>
                                <a:pt x="21" y="2272"/>
                              </a:lnTo>
                              <a:lnTo>
                                <a:pt x="0" y="2272"/>
                              </a:lnTo>
                              <a:lnTo>
                                <a:pt x="0" y="2380"/>
                              </a:lnTo>
                              <a:lnTo>
                                <a:pt x="686" y="2380"/>
                              </a:lnTo>
                              <a:lnTo>
                                <a:pt x="686" y="2273"/>
                              </a:lnTo>
                              <a:lnTo>
                                <a:pt x="667" y="2273"/>
                              </a:lnTo>
                              <a:lnTo>
                                <a:pt x="649" y="2271"/>
                              </a:lnTo>
                              <a:lnTo>
                                <a:pt x="634" y="2269"/>
                              </a:lnTo>
                              <a:lnTo>
                                <a:pt x="620" y="2267"/>
                              </a:lnTo>
                              <a:lnTo>
                                <a:pt x="596" y="2262"/>
                              </a:lnTo>
                              <a:lnTo>
                                <a:pt x="571" y="2253"/>
                              </a:lnTo>
                              <a:lnTo>
                                <a:pt x="553" y="2247"/>
                              </a:lnTo>
                              <a:lnTo>
                                <a:pt x="537" y="2240"/>
                              </a:lnTo>
                              <a:lnTo>
                                <a:pt x="520" y="2232"/>
                              </a:lnTo>
                              <a:lnTo>
                                <a:pt x="507" y="2224"/>
                              </a:lnTo>
                              <a:lnTo>
                                <a:pt x="493" y="2213"/>
                              </a:lnTo>
                              <a:lnTo>
                                <a:pt x="481" y="2203"/>
                              </a:lnTo>
                              <a:lnTo>
                                <a:pt x="470" y="2191"/>
                              </a:lnTo>
                              <a:lnTo>
                                <a:pt x="460" y="2178"/>
                              </a:lnTo>
                              <a:lnTo>
                                <a:pt x="452" y="2166"/>
                              </a:lnTo>
                              <a:lnTo>
                                <a:pt x="446" y="2152"/>
                              </a:lnTo>
                              <a:lnTo>
                                <a:pt x="439" y="2139"/>
                              </a:lnTo>
                              <a:lnTo>
                                <a:pt x="433" y="2125"/>
                              </a:lnTo>
                              <a:lnTo>
                                <a:pt x="428" y="2110"/>
                              </a:lnTo>
                              <a:lnTo>
                                <a:pt x="425" y="2095"/>
                              </a:lnTo>
                              <a:lnTo>
                                <a:pt x="422" y="2078"/>
                              </a:lnTo>
                              <a:lnTo>
                                <a:pt x="419" y="2061"/>
                              </a:lnTo>
                              <a:lnTo>
                                <a:pt x="419" y="2054"/>
                              </a:lnTo>
                              <a:lnTo>
                                <a:pt x="418" y="2035"/>
                              </a:lnTo>
                              <a:lnTo>
                                <a:pt x="417" y="2008"/>
                              </a:lnTo>
                              <a:lnTo>
                                <a:pt x="416" y="1977"/>
                              </a:lnTo>
                              <a:lnTo>
                                <a:pt x="414" y="1946"/>
                              </a:lnTo>
                              <a:lnTo>
                                <a:pt x="413" y="1920"/>
                              </a:lnTo>
                              <a:lnTo>
                                <a:pt x="412" y="1900"/>
                              </a:lnTo>
                              <a:lnTo>
                                <a:pt x="412" y="1893"/>
                              </a:lnTo>
                              <a:lnTo>
                                <a:pt x="412" y="333"/>
                              </a:lnTo>
                              <a:lnTo>
                                <a:pt x="451" y="333"/>
                              </a:lnTo>
                              <a:lnTo>
                                <a:pt x="461" y="355"/>
                              </a:lnTo>
                              <a:lnTo>
                                <a:pt x="489" y="420"/>
                              </a:lnTo>
                              <a:lnTo>
                                <a:pt x="532" y="520"/>
                              </a:lnTo>
                              <a:lnTo>
                                <a:pt x="587" y="650"/>
                              </a:lnTo>
                              <a:lnTo>
                                <a:pt x="653" y="804"/>
                              </a:lnTo>
                              <a:lnTo>
                                <a:pt x="727" y="975"/>
                              </a:lnTo>
                              <a:lnTo>
                                <a:pt x="805" y="1159"/>
                              </a:lnTo>
                              <a:lnTo>
                                <a:pt x="887" y="1349"/>
                              </a:lnTo>
                              <a:lnTo>
                                <a:pt x="969" y="1538"/>
                              </a:lnTo>
                              <a:lnTo>
                                <a:pt x="1048" y="1723"/>
                              </a:lnTo>
                              <a:lnTo>
                                <a:pt x="1122" y="1896"/>
                              </a:lnTo>
                              <a:lnTo>
                                <a:pt x="1189" y="2052"/>
                              </a:lnTo>
                              <a:lnTo>
                                <a:pt x="1245" y="2183"/>
                              </a:lnTo>
                              <a:lnTo>
                                <a:pt x="1290" y="2286"/>
                              </a:lnTo>
                              <a:lnTo>
                                <a:pt x="1319" y="2353"/>
                              </a:lnTo>
                              <a:lnTo>
                                <a:pt x="1330" y="2380"/>
                              </a:lnTo>
                              <a:lnTo>
                                <a:pt x="1402" y="2380"/>
                              </a:lnTo>
                              <a:lnTo>
                                <a:pt x="2226" y="355"/>
                              </a:lnTo>
                              <a:lnTo>
                                <a:pt x="2247" y="355"/>
                              </a:lnTo>
                              <a:lnTo>
                                <a:pt x="2247" y="1966"/>
                              </a:lnTo>
                              <a:lnTo>
                                <a:pt x="2247" y="1992"/>
                              </a:lnTo>
                              <a:lnTo>
                                <a:pt x="2245" y="2015"/>
                              </a:lnTo>
                              <a:lnTo>
                                <a:pt x="2243" y="2038"/>
                              </a:lnTo>
                              <a:lnTo>
                                <a:pt x="2241" y="2060"/>
                              </a:lnTo>
                              <a:lnTo>
                                <a:pt x="2238" y="2080"/>
                              </a:lnTo>
                              <a:lnTo>
                                <a:pt x="2235" y="2099"/>
                              </a:lnTo>
                              <a:lnTo>
                                <a:pt x="2230" y="2116"/>
                              </a:lnTo>
                              <a:lnTo>
                                <a:pt x="2226" y="2132"/>
                              </a:lnTo>
                              <a:lnTo>
                                <a:pt x="2219" y="2150"/>
                              </a:lnTo>
                              <a:lnTo>
                                <a:pt x="2210" y="2167"/>
                              </a:lnTo>
                              <a:lnTo>
                                <a:pt x="2199" y="2182"/>
                              </a:lnTo>
                              <a:lnTo>
                                <a:pt x="2188" y="2197"/>
                              </a:lnTo>
                              <a:lnTo>
                                <a:pt x="2174" y="2210"/>
                              </a:lnTo>
                              <a:lnTo>
                                <a:pt x="2159" y="2223"/>
                              </a:lnTo>
                              <a:lnTo>
                                <a:pt x="2141" y="2234"/>
                              </a:lnTo>
                              <a:lnTo>
                                <a:pt x="2124" y="2243"/>
                              </a:lnTo>
                              <a:lnTo>
                                <a:pt x="2108" y="2249"/>
                              </a:lnTo>
                              <a:lnTo>
                                <a:pt x="2092" y="2256"/>
                              </a:lnTo>
                              <a:lnTo>
                                <a:pt x="2073" y="2260"/>
                              </a:lnTo>
                              <a:lnTo>
                                <a:pt x="2052" y="2264"/>
                              </a:lnTo>
                              <a:lnTo>
                                <a:pt x="2030" y="2267"/>
                              </a:lnTo>
                              <a:lnTo>
                                <a:pt x="2006" y="2270"/>
                              </a:lnTo>
                              <a:lnTo>
                                <a:pt x="1980" y="2272"/>
                              </a:lnTo>
                              <a:lnTo>
                                <a:pt x="1952" y="2273"/>
                              </a:lnTo>
                              <a:lnTo>
                                <a:pt x="1952" y="2380"/>
                              </a:lnTo>
                              <a:lnTo>
                                <a:pt x="2891" y="2380"/>
                              </a:lnTo>
                              <a:lnTo>
                                <a:pt x="2891" y="2273"/>
                              </a:lnTo>
                              <a:lnTo>
                                <a:pt x="2863" y="2272"/>
                              </a:lnTo>
                              <a:lnTo>
                                <a:pt x="2837" y="2269"/>
                              </a:lnTo>
                              <a:lnTo>
                                <a:pt x="2814" y="2267"/>
                              </a:lnTo>
                              <a:lnTo>
                                <a:pt x="2791" y="2263"/>
                              </a:lnTo>
                              <a:lnTo>
                                <a:pt x="2770" y="2259"/>
                              </a:lnTo>
                              <a:lnTo>
                                <a:pt x="2752" y="2253"/>
                              </a:lnTo>
                              <a:lnTo>
                                <a:pt x="2734" y="2248"/>
                              </a:lnTo>
                              <a:lnTo>
                                <a:pt x="2719" y="2242"/>
                              </a:lnTo>
                              <a:lnTo>
                                <a:pt x="2699" y="2231"/>
                              </a:lnTo>
                              <a:lnTo>
                                <a:pt x="2681" y="2219"/>
                              </a:lnTo>
                              <a:lnTo>
                                <a:pt x="2673" y="2213"/>
                              </a:lnTo>
                              <a:lnTo>
                                <a:pt x="2665" y="2207"/>
                              </a:lnTo>
                              <a:lnTo>
                                <a:pt x="2658" y="2200"/>
                              </a:lnTo>
                              <a:lnTo>
                                <a:pt x="2651" y="2194"/>
                              </a:lnTo>
                              <a:lnTo>
                                <a:pt x="2644" y="2186"/>
                              </a:lnTo>
                              <a:lnTo>
                                <a:pt x="2639" y="2178"/>
                              </a:lnTo>
                              <a:lnTo>
                                <a:pt x="2633" y="2171"/>
                              </a:lnTo>
                              <a:lnTo>
                                <a:pt x="2629" y="2163"/>
                              </a:lnTo>
                              <a:lnTo>
                                <a:pt x="2624" y="2155"/>
                              </a:lnTo>
                              <a:lnTo>
                                <a:pt x="2619" y="2146"/>
                              </a:lnTo>
                              <a:lnTo>
                                <a:pt x="2616" y="2137"/>
                              </a:lnTo>
                              <a:lnTo>
                                <a:pt x="2613" y="21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90"/>
                      <wps:cNvSpPr>
                        <a:spLocks noEditPoints="1"/>
                      </wps:cNvSpPr>
                      <wps:spPr bwMode="auto">
                        <a:xfrm>
                          <a:off x="398318" y="33397"/>
                          <a:ext cx="85694" cy="97009"/>
                        </a:xfrm>
                        <a:custGeom>
                          <a:avLst/>
                          <a:gdLst>
                            <a:gd name="T0" fmla="*/ 710 w 1622"/>
                            <a:gd name="T1" fmla="*/ 1703 h 1813"/>
                            <a:gd name="T2" fmla="*/ 604 w 1622"/>
                            <a:gd name="T3" fmla="*/ 1679 h 1813"/>
                            <a:gd name="T4" fmla="*/ 522 w 1622"/>
                            <a:gd name="T5" fmla="*/ 1633 h 1813"/>
                            <a:gd name="T6" fmla="*/ 461 w 1622"/>
                            <a:gd name="T7" fmla="*/ 1561 h 1813"/>
                            <a:gd name="T8" fmla="*/ 419 w 1622"/>
                            <a:gd name="T9" fmla="*/ 1463 h 1813"/>
                            <a:gd name="T10" fmla="*/ 393 w 1622"/>
                            <a:gd name="T11" fmla="*/ 1334 h 1813"/>
                            <a:gd name="T12" fmla="*/ 379 w 1622"/>
                            <a:gd name="T13" fmla="*/ 1171 h 1813"/>
                            <a:gd name="T14" fmla="*/ 374 w 1622"/>
                            <a:gd name="T15" fmla="*/ 833 h 1813"/>
                            <a:gd name="T16" fmla="*/ 381 w 1622"/>
                            <a:gd name="T17" fmla="*/ 633 h 1813"/>
                            <a:gd name="T18" fmla="*/ 397 w 1622"/>
                            <a:gd name="T19" fmla="*/ 490 h 1813"/>
                            <a:gd name="T20" fmla="*/ 428 w 1622"/>
                            <a:gd name="T21" fmla="*/ 366 h 1813"/>
                            <a:gd name="T22" fmla="*/ 477 w 1622"/>
                            <a:gd name="T23" fmla="*/ 263 h 1813"/>
                            <a:gd name="T24" fmla="*/ 547 w 1622"/>
                            <a:gd name="T25" fmla="*/ 183 h 1813"/>
                            <a:gd name="T26" fmla="*/ 644 w 1622"/>
                            <a:gd name="T27" fmla="*/ 130 h 1813"/>
                            <a:gd name="T28" fmla="*/ 771 w 1622"/>
                            <a:gd name="T29" fmla="*/ 106 h 1813"/>
                            <a:gd name="T30" fmla="*/ 920 w 1622"/>
                            <a:gd name="T31" fmla="*/ 114 h 1813"/>
                            <a:gd name="T32" fmla="*/ 1038 w 1622"/>
                            <a:gd name="T33" fmla="*/ 154 h 1813"/>
                            <a:gd name="T34" fmla="*/ 1123 w 1622"/>
                            <a:gd name="T35" fmla="*/ 221 h 1813"/>
                            <a:gd name="T36" fmla="*/ 1182 w 1622"/>
                            <a:gd name="T37" fmla="*/ 313 h 1813"/>
                            <a:gd name="T38" fmla="*/ 1219 w 1622"/>
                            <a:gd name="T39" fmla="*/ 424 h 1813"/>
                            <a:gd name="T40" fmla="*/ 1238 w 1622"/>
                            <a:gd name="T41" fmla="*/ 554 h 1813"/>
                            <a:gd name="T42" fmla="*/ 1249 w 1622"/>
                            <a:gd name="T43" fmla="*/ 812 h 1813"/>
                            <a:gd name="T44" fmla="*/ 1246 w 1622"/>
                            <a:gd name="T45" fmla="*/ 1051 h 1813"/>
                            <a:gd name="T46" fmla="*/ 1232 w 1622"/>
                            <a:gd name="T47" fmla="*/ 1234 h 1813"/>
                            <a:gd name="T48" fmla="*/ 1206 w 1622"/>
                            <a:gd name="T49" fmla="*/ 1384 h 1813"/>
                            <a:gd name="T50" fmla="*/ 1166 w 1622"/>
                            <a:gd name="T51" fmla="*/ 1502 h 1813"/>
                            <a:gd name="T52" fmla="*/ 1111 w 1622"/>
                            <a:gd name="T53" fmla="*/ 1592 h 1813"/>
                            <a:gd name="T54" fmla="*/ 1039 w 1622"/>
                            <a:gd name="T55" fmla="*/ 1655 h 1813"/>
                            <a:gd name="T56" fmla="*/ 949 w 1622"/>
                            <a:gd name="T57" fmla="*/ 1692 h 1813"/>
                            <a:gd name="T58" fmla="*/ 839 w 1622"/>
                            <a:gd name="T59" fmla="*/ 1707 h 1813"/>
                            <a:gd name="T60" fmla="*/ 723 w 1622"/>
                            <a:gd name="T61" fmla="*/ 4 h 1813"/>
                            <a:gd name="T62" fmla="*/ 553 w 1622"/>
                            <a:gd name="T63" fmla="*/ 34 h 1813"/>
                            <a:gd name="T64" fmla="*/ 404 w 1622"/>
                            <a:gd name="T65" fmla="*/ 95 h 1813"/>
                            <a:gd name="T66" fmla="*/ 275 w 1622"/>
                            <a:gd name="T67" fmla="*/ 183 h 1813"/>
                            <a:gd name="T68" fmla="*/ 169 w 1622"/>
                            <a:gd name="T69" fmla="*/ 300 h 1813"/>
                            <a:gd name="T70" fmla="*/ 87 w 1622"/>
                            <a:gd name="T71" fmla="*/ 443 h 1813"/>
                            <a:gd name="T72" fmla="*/ 32 w 1622"/>
                            <a:gd name="T73" fmla="*/ 611 h 1813"/>
                            <a:gd name="T74" fmla="*/ 3 w 1622"/>
                            <a:gd name="T75" fmla="*/ 805 h 1813"/>
                            <a:gd name="T76" fmla="*/ 7 w 1622"/>
                            <a:gd name="T77" fmla="*/ 1060 h 1813"/>
                            <a:gd name="T78" fmla="*/ 62 w 1622"/>
                            <a:gd name="T79" fmla="*/ 1308 h 1813"/>
                            <a:gd name="T80" fmla="*/ 158 w 1622"/>
                            <a:gd name="T81" fmla="*/ 1495 h 1813"/>
                            <a:gd name="T82" fmla="*/ 281 w 1622"/>
                            <a:gd name="T83" fmla="*/ 1630 h 1813"/>
                            <a:gd name="T84" fmla="*/ 417 w 1622"/>
                            <a:gd name="T85" fmla="*/ 1720 h 1813"/>
                            <a:gd name="T86" fmla="*/ 554 w 1622"/>
                            <a:gd name="T87" fmla="*/ 1775 h 1813"/>
                            <a:gd name="T88" fmla="*/ 676 w 1622"/>
                            <a:gd name="T89" fmla="*/ 1803 h 1813"/>
                            <a:gd name="T90" fmla="*/ 803 w 1622"/>
                            <a:gd name="T91" fmla="*/ 1813 h 1813"/>
                            <a:gd name="T92" fmla="*/ 920 w 1622"/>
                            <a:gd name="T93" fmla="*/ 1805 h 1813"/>
                            <a:gd name="T94" fmla="*/ 1050 w 1622"/>
                            <a:gd name="T95" fmla="*/ 1774 h 1813"/>
                            <a:gd name="T96" fmla="*/ 1187 w 1622"/>
                            <a:gd name="T97" fmla="*/ 1718 h 1813"/>
                            <a:gd name="T98" fmla="*/ 1319 w 1622"/>
                            <a:gd name="T99" fmla="*/ 1633 h 1813"/>
                            <a:gd name="T100" fmla="*/ 1438 w 1622"/>
                            <a:gd name="T101" fmla="*/ 1511 h 1813"/>
                            <a:gd name="T102" fmla="*/ 1534 w 1622"/>
                            <a:gd name="T103" fmla="*/ 1352 h 1813"/>
                            <a:gd name="T104" fmla="*/ 1598 w 1622"/>
                            <a:gd name="T105" fmla="*/ 1147 h 1813"/>
                            <a:gd name="T106" fmla="*/ 1622 w 1622"/>
                            <a:gd name="T107" fmla="*/ 894 h 1813"/>
                            <a:gd name="T108" fmla="*/ 1606 w 1622"/>
                            <a:gd name="T109" fmla="*/ 689 h 1813"/>
                            <a:gd name="T110" fmla="*/ 1561 w 1622"/>
                            <a:gd name="T111" fmla="*/ 510 h 1813"/>
                            <a:gd name="T112" fmla="*/ 1489 w 1622"/>
                            <a:gd name="T113" fmla="*/ 356 h 1813"/>
                            <a:gd name="T114" fmla="*/ 1392 w 1622"/>
                            <a:gd name="T115" fmla="*/ 230 h 1813"/>
                            <a:gd name="T116" fmla="*/ 1274 w 1622"/>
                            <a:gd name="T117" fmla="*/ 130 h 1813"/>
                            <a:gd name="T118" fmla="*/ 1137 w 1622"/>
                            <a:gd name="T119" fmla="*/ 59 h 1813"/>
                            <a:gd name="T120" fmla="*/ 983 w 1622"/>
                            <a:gd name="T121" fmla="*/ 14 h 1813"/>
                            <a:gd name="T122" fmla="*/ 815 w 1622"/>
                            <a:gd name="T123" fmla="*/ 0 h 18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22" h="1813">
                              <a:moveTo>
                                <a:pt x="809" y="1708"/>
                              </a:moveTo>
                              <a:lnTo>
                                <a:pt x="773" y="1707"/>
                              </a:lnTo>
                              <a:lnTo>
                                <a:pt x="741" y="1706"/>
                              </a:lnTo>
                              <a:lnTo>
                                <a:pt x="710" y="1703"/>
                              </a:lnTo>
                              <a:lnTo>
                                <a:pt x="681" y="1699"/>
                              </a:lnTo>
                              <a:lnTo>
                                <a:pt x="654" y="1694"/>
                              </a:lnTo>
                              <a:lnTo>
                                <a:pt x="628" y="1687"/>
                              </a:lnTo>
                              <a:lnTo>
                                <a:pt x="604" y="1679"/>
                              </a:lnTo>
                              <a:lnTo>
                                <a:pt x="581" y="1669"/>
                              </a:lnTo>
                              <a:lnTo>
                                <a:pt x="561" y="1659"/>
                              </a:lnTo>
                              <a:lnTo>
                                <a:pt x="540" y="1646"/>
                              </a:lnTo>
                              <a:lnTo>
                                <a:pt x="522" y="1633"/>
                              </a:lnTo>
                              <a:lnTo>
                                <a:pt x="505" y="1618"/>
                              </a:lnTo>
                              <a:lnTo>
                                <a:pt x="489" y="1600"/>
                              </a:lnTo>
                              <a:lnTo>
                                <a:pt x="475" y="1581"/>
                              </a:lnTo>
                              <a:lnTo>
                                <a:pt x="461" y="1561"/>
                              </a:lnTo>
                              <a:lnTo>
                                <a:pt x="450" y="1539"/>
                              </a:lnTo>
                              <a:lnTo>
                                <a:pt x="439" y="1515"/>
                              </a:lnTo>
                              <a:lnTo>
                                <a:pt x="428" y="1490"/>
                              </a:lnTo>
                              <a:lnTo>
                                <a:pt x="419" y="1463"/>
                              </a:lnTo>
                              <a:lnTo>
                                <a:pt x="412" y="1433"/>
                              </a:lnTo>
                              <a:lnTo>
                                <a:pt x="405" y="1402"/>
                              </a:lnTo>
                              <a:lnTo>
                                <a:pt x="398" y="1369"/>
                              </a:lnTo>
                              <a:lnTo>
                                <a:pt x="393" y="1334"/>
                              </a:lnTo>
                              <a:lnTo>
                                <a:pt x="388" y="1296"/>
                              </a:lnTo>
                              <a:lnTo>
                                <a:pt x="384" y="1257"/>
                              </a:lnTo>
                              <a:lnTo>
                                <a:pt x="381" y="1216"/>
                              </a:lnTo>
                              <a:lnTo>
                                <a:pt x="379" y="1171"/>
                              </a:lnTo>
                              <a:lnTo>
                                <a:pt x="377" y="1126"/>
                              </a:lnTo>
                              <a:lnTo>
                                <a:pt x="374" y="1027"/>
                              </a:lnTo>
                              <a:lnTo>
                                <a:pt x="374" y="919"/>
                              </a:lnTo>
                              <a:lnTo>
                                <a:pt x="374" y="833"/>
                              </a:lnTo>
                              <a:lnTo>
                                <a:pt x="376" y="751"/>
                              </a:lnTo>
                              <a:lnTo>
                                <a:pt x="377" y="711"/>
                              </a:lnTo>
                              <a:lnTo>
                                <a:pt x="379" y="672"/>
                              </a:lnTo>
                              <a:lnTo>
                                <a:pt x="381" y="633"/>
                              </a:lnTo>
                              <a:lnTo>
                                <a:pt x="384" y="595"/>
                              </a:lnTo>
                              <a:lnTo>
                                <a:pt x="388" y="559"/>
                              </a:lnTo>
                              <a:lnTo>
                                <a:pt x="392" y="524"/>
                              </a:lnTo>
                              <a:lnTo>
                                <a:pt x="397" y="490"/>
                              </a:lnTo>
                              <a:lnTo>
                                <a:pt x="404" y="457"/>
                              </a:lnTo>
                              <a:lnTo>
                                <a:pt x="411" y="425"/>
                              </a:lnTo>
                              <a:lnTo>
                                <a:pt x="419" y="395"/>
                              </a:lnTo>
                              <a:lnTo>
                                <a:pt x="428" y="366"/>
                              </a:lnTo>
                              <a:lnTo>
                                <a:pt x="439" y="338"/>
                              </a:lnTo>
                              <a:lnTo>
                                <a:pt x="450" y="311"/>
                              </a:lnTo>
                              <a:lnTo>
                                <a:pt x="462" y="286"/>
                              </a:lnTo>
                              <a:lnTo>
                                <a:pt x="477" y="263"/>
                              </a:lnTo>
                              <a:lnTo>
                                <a:pt x="492" y="240"/>
                              </a:lnTo>
                              <a:lnTo>
                                <a:pt x="509" y="219"/>
                              </a:lnTo>
                              <a:lnTo>
                                <a:pt x="528" y="201"/>
                              </a:lnTo>
                              <a:lnTo>
                                <a:pt x="547" y="183"/>
                              </a:lnTo>
                              <a:lnTo>
                                <a:pt x="569" y="167"/>
                              </a:lnTo>
                              <a:lnTo>
                                <a:pt x="593" y="153"/>
                              </a:lnTo>
                              <a:lnTo>
                                <a:pt x="617" y="141"/>
                              </a:lnTo>
                              <a:lnTo>
                                <a:pt x="644" y="130"/>
                              </a:lnTo>
                              <a:lnTo>
                                <a:pt x="673" y="121"/>
                              </a:lnTo>
                              <a:lnTo>
                                <a:pt x="703" y="114"/>
                              </a:lnTo>
                              <a:lnTo>
                                <a:pt x="736" y="109"/>
                              </a:lnTo>
                              <a:lnTo>
                                <a:pt x="771" y="106"/>
                              </a:lnTo>
                              <a:lnTo>
                                <a:pt x="809" y="105"/>
                              </a:lnTo>
                              <a:lnTo>
                                <a:pt x="848" y="106"/>
                              </a:lnTo>
                              <a:lnTo>
                                <a:pt x="885" y="109"/>
                              </a:lnTo>
                              <a:lnTo>
                                <a:pt x="920" y="114"/>
                              </a:lnTo>
                              <a:lnTo>
                                <a:pt x="953" y="121"/>
                              </a:lnTo>
                              <a:lnTo>
                                <a:pt x="983" y="131"/>
                              </a:lnTo>
                              <a:lnTo>
                                <a:pt x="1011" y="142"/>
                              </a:lnTo>
                              <a:lnTo>
                                <a:pt x="1038" y="154"/>
                              </a:lnTo>
                              <a:lnTo>
                                <a:pt x="1062" y="169"/>
                              </a:lnTo>
                              <a:lnTo>
                                <a:pt x="1084" y="184"/>
                              </a:lnTo>
                              <a:lnTo>
                                <a:pt x="1104" y="202"/>
                              </a:lnTo>
                              <a:lnTo>
                                <a:pt x="1123" y="221"/>
                              </a:lnTo>
                              <a:lnTo>
                                <a:pt x="1140" y="242"/>
                              </a:lnTo>
                              <a:lnTo>
                                <a:pt x="1156" y="265"/>
                              </a:lnTo>
                              <a:lnTo>
                                <a:pt x="1169" y="287"/>
                              </a:lnTo>
                              <a:lnTo>
                                <a:pt x="1182" y="313"/>
                              </a:lnTo>
                              <a:lnTo>
                                <a:pt x="1193" y="339"/>
                              </a:lnTo>
                              <a:lnTo>
                                <a:pt x="1202" y="367"/>
                              </a:lnTo>
                              <a:lnTo>
                                <a:pt x="1210" y="395"/>
                              </a:lnTo>
                              <a:lnTo>
                                <a:pt x="1219" y="424"/>
                              </a:lnTo>
                              <a:lnTo>
                                <a:pt x="1225" y="455"/>
                              </a:lnTo>
                              <a:lnTo>
                                <a:pt x="1230" y="487"/>
                              </a:lnTo>
                              <a:lnTo>
                                <a:pt x="1234" y="520"/>
                              </a:lnTo>
                              <a:lnTo>
                                <a:pt x="1238" y="554"/>
                              </a:lnTo>
                              <a:lnTo>
                                <a:pt x="1241" y="589"/>
                              </a:lnTo>
                              <a:lnTo>
                                <a:pt x="1246" y="660"/>
                              </a:lnTo>
                              <a:lnTo>
                                <a:pt x="1248" y="734"/>
                              </a:lnTo>
                              <a:lnTo>
                                <a:pt x="1249" y="812"/>
                              </a:lnTo>
                              <a:lnTo>
                                <a:pt x="1249" y="890"/>
                              </a:lnTo>
                              <a:lnTo>
                                <a:pt x="1249" y="946"/>
                              </a:lnTo>
                              <a:lnTo>
                                <a:pt x="1248" y="999"/>
                              </a:lnTo>
                              <a:lnTo>
                                <a:pt x="1246" y="1051"/>
                              </a:lnTo>
                              <a:lnTo>
                                <a:pt x="1243" y="1100"/>
                              </a:lnTo>
                              <a:lnTo>
                                <a:pt x="1240" y="1147"/>
                              </a:lnTo>
                              <a:lnTo>
                                <a:pt x="1236" y="1192"/>
                              </a:lnTo>
                              <a:lnTo>
                                <a:pt x="1232" y="1234"/>
                              </a:lnTo>
                              <a:lnTo>
                                <a:pt x="1227" y="1274"/>
                              </a:lnTo>
                              <a:lnTo>
                                <a:pt x="1221" y="1314"/>
                              </a:lnTo>
                              <a:lnTo>
                                <a:pt x="1214" y="1350"/>
                              </a:lnTo>
                              <a:lnTo>
                                <a:pt x="1206" y="1384"/>
                              </a:lnTo>
                              <a:lnTo>
                                <a:pt x="1198" y="1417"/>
                              </a:lnTo>
                              <a:lnTo>
                                <a:pt x="1188" y="1446"/>
                              </a:lnTo>
                              <a:lnTo>
                                <a:pt x="1177" y="1475"/>
                              </a:lnTo>
                              <a:lnTo>
                                <a:pt x="1166" y="1502"/>
                              </a:lnTo>
                              <a:lnTo>
                                <a:pt x="1155" y="1527"/>
                              </a:lnTo>
                              <a:lnTo>
                                <a:pt x="1141" y="1551"/>
                              </a:lnTo>
                              <a:lnTo>
                                <a:pt x="1127" y="1572"/>
                              </a:lnTo>
                              <a:lnTo>
                                <a:pt x="1111" y="1592"/>
                              </a:lnTo>
                              <a:lnTo>
                                <a:pt x="1095" y="1609"/>
                              </a:lnTo>
                              <a:lnTo>
                                <a:pt x="1077" y="1626"/>
                              </a:lnTo>
                              <a:lnTo>
                                <a:pt x="1059" y="1641"/>
                              </a:lnTo>
                              <a:lnTo>
                                <a:pt x="1039" y="1655"/>
                              </a:lnTo>
                              <a:lnTo>
                                <a:pt x="1018" y="1666"/>
                              </a:lnTo>
                              <a:lnTo>
                                <a:pt x="997" y="1676"/>
                              </a:lnTo>
                              <a:lnTo>
                                <a:pt x="974" y="1684"/>
                              </a:lnTo>
                              <a:lnTo>
                                <a:pt x="949" y="1692"/>
                              </a:lnTo>
                              <a:lnTo>
                                <a:pt x="923" y="1698"/>
                              </a:lnTo>
                              <a:lnTo>
                                <a:pt x="896" y="1702"/>
                              </a:lnTo>
                              <a:lnTo>
                                <a:pt x="868" y="1706"/>
                              </a:lnTo>
                              <a:lnTo>
                                <a:pt x="839" y="1707"/>
                              </a:lnTo>
                              <a:lnTo>
                                <a:pt x="809" y="1708"/>
                              </a:lnTo>
                              <a:close/>
                              <a:moveTo>
                                <a:pt x="815" y="0"/>
                              </a:moveTo>
                              <a:lnTo>
                                <a:pt x="768" y="1"/>
                              </a:lnTo>
                              <a:lnTo>
                                <a:pt x="723" y="4"/>
                              </a:lnTo>
                              <a:lnTo>
                                <a:pt x="678" y="8"/>
                              </a:lnTo>
                              <a:lnTo>
                                <a:pt x="636" y="15"/>
                              </a:lnTo>
                              <a:lnTo>
                                <a:pt x="594" y="23"/>
                              </a:lnTo>
                              <a:lnTo>
                                <a:pt x="553" y="34"/>
                              </a:lnTo>
                              <a:lnTo>
                                <a:pt x="514" y="46"/>
                              </a:lnTo>
                              <a:lnTo>
                                <a:pt x="476" y="61"/>
                              </a:lnTo>
                              <a:lnTo>
                                <a:pt x="439" y="77"/>
                              </a:lnTo>
                              <a:lnTo>
                                <a:pt x="404" y="95"/>
                              </a:lnTo>
                              <a:lnTo>
                                <a:pt x="369" y="114"/>
                              </a:lnTo>
                              <a:lnTo>
                                <a:pt x="336" y="135"/>
                              </a:lnTo>
                              <a:lnTo>
                                <a:pt x="305" y="158"/>
                              </a:lnTo>
                              <a:lnTo>
                                <a:pt x="275" y="183"/>
                              </a:lnTo>
                              <a:lnTo>
                                <a:pt x="247" y="210"/>
                              </a:lnTo>
                              <a:lnTo>
                                <a:pt x="220" y="238"/>
                              </a:lnTo>
                              <a:lnTo>
                                <a:pt x="194" y="268"/>
                              </a:lnTo>
                              <a:lnTo>
                                <a:pt x="169" y="300"/>
                              </a:lnTo>
                              <a:lnTo>
                                <a:pt x="146" y="333"/>
                              </a:lnTo>
                              <a:lnTo>
                                <a:pt x="126" y="368"/>
                              </a:lnTo>
                              <a:lnTo>
                                <a:pt x="106" y="405"/>
                              </a:lnTo>
                              <a:lnTo>
                                <a:pt x="87" y="443"/>
                              </a:lnTo>
                              <a:lnTo>
                                <a:pt x="71" y="482"/>
                              </a:lnTo>
                              <a:lnTo>
                                <a:pt x="56" y="523"/>
                              </a:lnTo>
                              <a:lnTo>
                                <a:pt x="43" y="567"/>
                              </a:lnTo>
                              <a:lnTo>
                                <a:pt x="32" y="611"/>
                              </a:lnTo>
                              <a:lnTo>
                                <a:pt x="22" y="657"/>
                              </a:lnTo>
                              <a:lnTo>
                                <a:pt x="14" y="705"/>
                              </a:lnTo>
                              <a:lnTo>
                                <a:pt x="8" y="754"/>
                              </a:lnTo>
                              <a:lnTo>
                                <a:pt x="3" y="805"/>
                              </a:lnTo>
                              <a:lnTo>
                                <a:pt x="1" y="857"/>
                              </a:lnTo>
                              <a:lnTo>
                                <a:pt x="0" y="911"/>
                              </a:lnTo>
                              <a:lnTo>
                                <a:pt x="2" y="987"/>
                              </a:lnTo>
                              <a:lnTo>
                                <a:pt x="7" y="1060"/>
                              </a:lnTo>
                              <a:lnTo>
                                <a:pt x="16" y="1128"/>
                              </a:lnTo>
                              <a:lnTo>
                                <a:pt x="29" y="1192"/>
                              </a:lnTo>
                              <a:lnTo>
                                <a:pt x="43" y="1252"/>
                              </a:lnTo>
                              <a:lnTo>
                                <a:pt x="62" y="1308"/>
                              </a:lnTo>
                              <a:lnTo>
                                <a:pt x="82" y="1360"/>
                              </a:lnTo>
                              <a:lnTo>
                                <a:pt x="105" y="1408"/>
                              </a:lnTo>
                              <a:lnTo>
                                <a:pt x="130" y="1454"/>
                              </a:lnTo>
                              <a:lnTo>
                                <a:pt x="158" y="1495"/>
                              </a:lnTo>
                              <a:lnTo>
                                <a:pt x="186" y="1533"/>
                              </a:lnTo>
                              <a:lnTo>
                                <a:pt x="217" y="1568"/>
                              </a:lnTo>
                              <a:lnTo>
                                <a:pt x="248" y="1600"/>
                              </a:lnTo>
                              <a:lnTo>
                                <a:pt x="281" y="1630"/>
                              </a:lnTo>
                              <a:lnTo>
                                <a:pt x="314" y="1656"/>
                              </a:lnTo>
                              <a:lnTo>
                                <a:pt x="348" y="1679"/>
                              </a:lnTo>
                              <a:lnTo>
                                <a:pt x="383" y="1701"/>
                              </a:lnTo>
                              <a:lnTo>
                                <a:pt x="417" y="1720"/>
                              </a:lnTo>
                              <a:lnTo>
                                <a:pt x="452" y="1736"/>
                              </a:lnTo>
                              <a:lnTo>
                                <a:pt x="486" y="1751"/>
                              </a:lnTo>
                              <a:lnTo>
                                <a:pt x="520" y="1764"/>
                              </a:lnTo>
                              <a:lnTo>
                                <a:pt x="554" y="1775"/>
                              </a:lnTo>
                              <a:lnTo>
                                <a:pt x="586" y="1784"/>
                              </a:lnTo>
                              <a:lnTo>
                                <a:pt x="617" y="1792"/>
                              </a:lnTo>
                              <a:lnTo>
                                <a:pt x="647" y="1798"/>
                              </a:lnTo>
                              <a:lnTo>
                                <a:pt x="676" y="1803"/>
                              </a:lnTo>
                              <a:lnTo>
                                <a:pt x="703" y="1807"/>
                              </a:lnTo>
                              <a:lnTo>
                                <a:pt x="728" y="1809"/>
                              </a:lnTo>
                              <a:lnTo>
                                <a:pt x="771" y="1813"/>
                              </a:lnTo>
                              <a:lnTo>
                                <a:pt x="803" y="1813"/>
                              </a:lnTo>
                              <a:lnTo>
                                <a:pt x="830" y="1813"/>
                              </a:lnTo>
                              <a:lnTo>
                                <a:pt x="859" y="1811"/>
                              </a:lnTo>
                              <a:lnTo>
                                <a:pt x="889" y="1809"/>
                              </a:lnTo>
                              <a:lnTo>
                                <a:pt x="920" y="1805"/>
                              </a:lnTo>
                              <a:lnTo>
                                <a:pt x="951" y="1800"/>
                              </a:lnTo>
                              <a:lnTo>
                                <a:pt x="984" y="1793"/>
                              </a:lnTo>
                              <a:lnTo>
                                <a:pt x="1017" y="1784"/>
                              </a:lnTo>
                              <a:lnTo>
                                <a:pt x="1050" y="1774"/>
                              </a:lnTo>
                              <a:lnTo>
                                <a:pt x="1084" y="1764"/>
                              </a:lnTo>
                              <a:lnTo>
                                <a:pt x="1118" y="1750"/>
                              </a:lnTo>
                              <a:lnTo>
                                <a:pt x="1153" y="1735"/>
                              </a:lnTo>
                              <a:lnTo>
                                <a:pt x="1187" y="1718"/>
                              </a:lnTo>
                              <a:lnTo>
                                <a:pt x="1221" y="1700"/>
                              </a:lnTo>
                              <a:lnTo>
                                <a:pt x="1254" y="1680"/>
                              </a:lnTo>
                              <a:lnTo>
                                <a:pt x="1287" y="1658"/>
                              </a:lnTo>
                              <a:lnTo>
                                <a:pt x="1319" y="1633"/>
                              </a:lnTo>
                              <a:lnTo>
                                <a:pt x="1350" y="1606"/>
                              </a:lnTo>
                              <a:lnTo>
                                <a:pt x="1380" y="1577"/>
                              </a:lnTo>
                              <a:lnTo>
                                <a:pt x="1410" y="1545"/>
                              </a:lnTo>
                              <a:lnTo>
                                <a:pt x="1438" y="1511"/>
                              </a:lnTo>
                              <a:lnTo>
                                <a:pt x="1464" y="1475"/>
                              </a:lnTo>
                              <a:lnTo>
                                <a:pt x="1489" y="1437"/>
                              </a:lnTo>
                              <a:lnTo>
                                <a:pt x="1512" y="1396"/>
                              </a:lnTo>
                              <a:lnTo>
                                <a:pt x="1534" y="1352"/>
                              </a:lnTo>
                              <a:lnTo>
                                <a:pt x="1553" y="1304"/>
                              </a:lnTo>
                              <a:lnTo>
                                <a:pt x="1571" y="1255"/>
                              </a:lnTo>
                              <a:lnTo>
                                <a:pt x="1585" y="1202"/>
                              </a:lnTo>
                              <a:lnTo>
                                <a:pt x="1598" y="1147"/>
                              </a:lnTo>
                              <a:lnTo>
                                <a:pt x="1608" y="1089"/>
                              </a:lnTo>
                              <a:lnTo>
                                <a:pt x="1615" y="1027"/>
                              </a:lnTo>
                              <a:lnTo>
                                <a:pt x="1621" y="962"/>
                              </a:lnTo>
                              <a:lnTo>
                                <a:pt x="1622" y="894"/>
                              </a:lnTo>
                              <a:lnTo>
                                <a:pt x="1621" y="841"/>
                              </a:lnTo>
                              <a:lnTo>
                                <a:pt x="1617" y="788"/>
                              </a:lnTo>
                              <a:lnTo>
                                <a:pt x="1613" y="739"/>
                              </a:lnTo>
                              <a:lnTo>
                                <a:pt x="1606" y="689"/>
                              </a:lnTo>
                              <a:lnTo>
                                <a:pt x="1598" y="642"/>
                              </a:lnTo>
                              <a:lnTo>
                                <a:pt x="1588" y="596"/>
                              </a:lnTo>
                              <a:lnTo>
                                <a:pt x="1575" y="552"/>
                              </a:lnTo>
                              <a:lnTo>
                                <a:pt x="1561" y="510"/>
                              </a:lnTo>
                              <a:lnTo>
                                <a:pt x="1545" y="470"/>
                              </a:lnTo>
                              <a:lnTo>
                                <a:pt x="1529" y="430"/>
                              </a:lnTo>
                              <a:lnTo>
                                <a:pt x="1509" y="392"/>
                              </a:lnTo>
                              <a:lnTo>
                                <a:pt x="1489" y="356"/>
                              </a:lnTo>
                              <a:lnTo>
                                <a:pt x="1467" y="322"/>
                              </a:lnTo>
                              <a:lnTo>
                                <a:pt x="1444" y="289"/>
                              </a:lnTo>
                              <a:lnTo>
                                <a:pt x="1419" y="259"/>
                              </a:lnTo>
                              <a:lnTo>
                                <a:pt x="1392" y="230"/>
                              </a:lnTo>
                              <a:lnTo>
                                <a:pt x="1364" y="203"/>
                              </a:lnTo>
                              <a:lnTo>
                                <a:pt x="1335" y="176"/>
                              </a:lnTo>
                              <a:lnTo>
                                <a:pt x="1305" y="152"/>
                              </a:lnTo>
                              <a:lnTo>
                                <a:pt x="1274" y="130"/>
                              </a:lnTo>
                              <a:lnTo>
                                <a:pt x="1241" y="109"/>
                              </a:lnTo>
                              <a:lnTo>
                                <a:pt x="1207" y="90"/>
                              </a:lnTo>
                              <a:lnTo>
                                <a:pt x="1172" y="74"/>
                              </a:lnTo>
                              <a:lnTo>
                                <a:pt x="1137" y="59"/>
                              </a:lnTo>
                              <a:lnTo>
                                <a:pt x="1100" y="44"/>
                              </a:lnTo>
                              <a:lnTo>
                                <a:pt x="1062" y="33"/>
                              </a:lnTo>
                              <a:lnTo>
                                <a:pt x="1022" y="22"/>
                              </a:lnTo>
                              <a:lnTo>
                                <a:pt x="983" y="14"/>
                              </a:lnTo>
                              <a:lnTo>
                                <a:pt x="942" y="8"/>
                              </a:lnTo>
                              <a:lnTo>
                                <a:pt x="900" y="4"/>
                              </a:lnTo>
                              <a:lnTo>
                                <a:pt x="858" y="1"/>
                              </a:lnTo>
                              <a:lnTo>
                                <a:pt x="8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91"/>
                      <wps:cNvSpPr>
                        <a:spLocks/>
                      </wps:cNvSpPr>
                      <wps:spPr bwMode="auto">
                        <a:xfrm>
                          <a:off x="493533" y="34987"/>
                          <a:ext cx="79346" cy="90648"/>
                        </a:xfrm>
                        <a:custGeom>
                          <a:avLst/>
                          <a:gdLst>
                            <a:gd name="T0" fmla="*/ 1058 w 1492"/>
                            <a:gd name="T1" fmla="*/ 5 h 1717"/>
                            <a:gd name="T2" fmla="*/ 967 w 1492"/>
                            <a:gd name="T3" fmla="*/ 23 h 1717"/>
                            <a:gd name="T4" fmla="*/ 891 w 1492"/>
                            <a:gd name="T5" fmla="*/ 55 h 1717"/>
                            <a:gd name="T6" fmla="*/ 827 w 1492"/>
                            <a:gd name="T7" fmla="*/ 98 h 1717"/>
                            <a:gd name="T8" fmla="*/ 774 w 1492"/>
                            <a:gd name="T9" fmla="*/ 150 h 1717"/>
                            <a:gd name="T10" fmla="*/ 730 w 1492"/>
                            <a:gd name="T11" fmla="*/ 209 h 1717"/>
                            <a:gd name="T12" fmla="*/ 668 w 1492"/>
                            <a:gd name="T13" fmla="*/ 323 h 1717"/>
                            <a:gd name="T14" fmla="*/ 625 w 1492"/>
                            <a:gd name="T15" fmla="*/ 342 h 1717"/>
                            <a:gd name="T16" fmla="*/ 587 w 1492"/>
                            <a:gd name="T17" fmla="*/ 122 h 1717"/>
                            <a:gd name="T18" fmla="*/ 0 w 1492"/>
                            <a:gd name="T19" fmla="*/ 14 h 1717"/>
                            <a:gd name="T20" fmla="*/ 312 w 1492"/>
                            <a:gd name="T21" fmla="*/ 147 h 1717"/>
                            <a:gd name="T22" fmla="*/ 312 w 1492"/>
                            <a:gd name="T23" fmla="*/ 368 h 1717"/>
                            <a:gd name="T24" fmla="*/ 312 w 1492"/>
                            <a:gd name="T25" fmla="*/ 1318 h 1717"/>
                            <a:gd name="T26" fmla="*/ 304 w 1492"/>
                            <a:gd name="T27" fmla="*/ 1445 h 1717"/>
                            <a:gd name="T28" fmla="*/ 290 w 1492"/>
                            <a:gd name="T29" fmla="*/ 1500 h 1717"/>
                            <a:gd name="T30" fmla="*/ 270 w 1492"/>
                            <a:gd name="T31" fmla="*/ 1542 h 1717"/>
                            <a:gd name="T32" fmla="*/ 233 w 1492"/>
                            <a:gd name="T33" fmla="*/ 1575 h 1717"/>
                            <a:gd name="T34" fmla="*/ 181 w 1492"/>
                            <a:gd name="T35" fmla="*/ 1597 h 1717"/>
                            <a:gd name="T36" fmla="*/ 113 w 1492"/>
                            <a:gd name="T37" fmla="*/ 1608 h 1717"/>
                            <a:gd name="T38" fmla="*/ 0 w 1492"/>
                            <a:gd name="T39" fmla="*/ 1610 h 1717"/>
                            <a:gd name="T40" fmla="*/ 919 w 1492"/>
                            <a:gd name="T41" fmla="*/ 1610 h 1717"/>
                            <a:gd name="T42" fmla="*/ 835 w 1492"/>
                            <a:gd name="T43" fmla="*/ 1605 h 1717"/>
                            <a:gd name="T44" fmla="*/ 771 w 1492"/>
                            <a:gd name="T45" fmla="*/ 1589 h 1717"/>
                            <a:gd name="T46" fmla="*/ 724 w 1492"/>
                            <a:gd name="T47" fmla="*/ 1564 h 1717"/>
                            <a:gd name="T48" fmla="*/ 692 w 1492"/>
                            <a:gd name="T49" fmla="*/ 1528 h 1717"/>
                            <a:gd name="T50" fmla="*/ 673 w 1492"/>
                            <a:gd name="T51" fmla="*/ 1484 h 1717"/>
                            <a:gd name="T52" fmla="*/ 658 w 1492"/>
                            <a:gd name="T53" fmla="*/ 1429 h 1717"/>
                            <a:gd name="T54" fmla="*/ 648 w 1492"/>
                            <a:gd name="T55" fmla="*/ 1276 h 1717"/>
                            <a:gd name="T56" fmla="*/ 652 w 1492"/>
                            <a:gd name="T57" fmla="*/ 611 h 1717"/>
                            <a:gd name="T58" fmla="*/ 670 w 1492"/>
                            <a:gd name="T59" fmla="*/ 533 h 1717"/>
                            <a:gd name="T60" fmla="*/ 701 w 1492"/>
                            <a:gd name="T61" fmla="*/ 458 h 1717"/>
                            <a:gd name="T62" fmla="*/ 742 w 1492"/>
                            <a:gd name="T63" fmla="*/ 388 h 1717"/>
                            <a:gd name="T64" fmla="*/ 793 w 1492"/>
                            <a:gd name="T65" fmla="*/ 327 h 1717"/>
                            <a:gd name="T66" fmla="*/ 850 w 1492"/>
                            <a:gd name="T67" fmla="*/ 279 h 1717"/>
                            <a:gd name="T68" fmla="*/ 915 w 1492"/>
                            <a:gd name="T69" fmla="*/ 246 h 1717"/>
                            <a:gd name="T70" fmla="*/ 983 w 1492"/>
                            <a:gd name="T71" fmla="*/ 230 h 1717"/>
                            <a:gd name="T72" fmla="*/ 1050 w 1492"/>
                            <a:gd name="T73" fmla="*/ 237 h 1717"/>
                            <a:gd name="T74" fmla="*/ 1105 w 1492"/>
                            <a:gd name="T75" fmla="*/ 262 h 1717"/>
                            <a:gd name="T76" fmla="*/ 1149 w 1492"/>
                            <a:gd name="T77" fmla="*/ 301 h 1717"/>
                            <a:gd name="T78" fmla="*/ 1209 w 1492"/>
                            <a:gd name="T79" fmla="*/ 366 h 1717"/>
                            <a:gd name="T80" fmla="*/ 1250 w 1492"/>
                            <a:gd name="T81" fmla="*/ 403 h 1717"/>
                            <a:gd name="T82" fmla="*/ 1298 w 1492"/>
                            <a:gd name="T83" fmla="*/ 426 h 1717"/>
                            <a:gd name="T84" fmla="*/ 1356 w 1492"/>
                            <a:gd name="T85" fmla="*/ 427 h 1717"/>
                            <a:gd name="T86" fmla="*/ 1423 w 1492"/>
                            <a:gd name="T87" fmla="*/ 400 h 1717"/>
                            <a:gd name="T88" fmla="*/ 1465 w 1492"/>
                            <a:gd name="T89" fmla="*/ 357 h 1717"/>
                            <a:gd name="T90" fmla="*/ 1489 w 1492"/>
                            <a:gd name="T91" fmla="*/ 298 h 1717"/>
                            <a:gd name="T92" fmla="*/ 1490 w 1492"/>
                            <a:gd name="T93" fmla="*/ 230 h 1717"/>
                            <a:gd name="T94" fmla="*/ 1467 w 1492"/>
                            <a:gd name="T95" fmla="*/ 160 h 1717"/>
                            <a:gd name="T96" fmla="*/ 1419 w 1492"/>
                            <a:gd name="T97" fmla="*/ 94 h 1717"/>
                            <a:gd name="T98" fmla="*/ 1343 w 1492"/>
                            <a:gd name="T99" fmla="*/ 42 h 1717"/>
                            <a:gd name="T100" fmla="*/ 1237 w 1492"/>
                            <a:gd name="T101" fmla="*/ 9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492" h="1717">
                              <a:moveTo>
                                <a:pt x="1138" y="0"/>
                              </a:moveTo>
                              <a:lnTo>
                                <a:pt x="1110" y="1"/>
                              </a:lnTo>
                              <a:lnTo>
                                <a:pt x="1083" y="2"/>
                              </a:lnTo>
                              <a:lnTo>
                                <a:pt x="1058" y="5"/>
                              </a:lnTo>
                              <a:lnTo>
                                <a:pt x="1033" y="8"/>
                              </a:lnTo>
                              <a:lnTo>
                                <a:pt x="1011" y="12"/>
                              </a:lnTo>
                              <a:lnTo>
                                <a:pt x="988" y="17"/>
                              </a:lnTo>
                              <a:lnTo>
                                <a:pt x="967" y="23"/>
                              </a:lnTo>
                              <a:lnTo>
                                <a:pt x="947" y="30"/>
                              </a:lnTo>
                              <a:lnTo>
                                <a:pt x="927" y="38"/>
                              </a:lnTo>
                              <a:lnTo>
                                <a:pt x="908" y="46"/>
                              </a:lnTo>
                              <a:lnTo>
                                <a:pt x="891" y="55"/>
                              </a:lnTo>
                              <a:lnTo>
                                <a:pt x="873" y="65"/>
                              </a:lnTo>
                              <a:lnTo>
                                <a:pt x="858" y="76"/>
                              </a:lnTo>
                              <a:lnTo>
                                <a:pt x="842" y="87"/>
                              </a:lnTo>
                              <a:lnTo>
                                <a:pt x="827" y="98"/>
                              </a:lnTo>
                              <a:lnTo>
                                <a:pt x="813" y="111"/>
                              </a:lnTo>
                              <a:lnTo>
                                <a:pt x="800" y="123"/>
                              </a:lnTo>
                              <a:lnTo>
                                <a:pt x="786" y="137"/>
                              </a:lnTo>
                              <a:lnTo>
                                <a:pt x="774" y="150"/>
                              </a:lnTo>
                              <a:lnTo>
                                <a:pt x="763" y="164"/>
                              </a:lnTo>
                              <a:lnTo>
                                <a:pt x="751" y="179"/>
                              </a:lnTo>
                              <a:lnTo>
                                <a:pt x="741" y="194"/>
                              </a:lnTo>
                              <a:lnTo>
                                <a:pt x="730" y="209"/>
                              </a:lnTo>
                              <a:lnTo>
                                <a:pt x="720" y="225"/>
                              </a:lnTo>
                              <a:lnTo>
                                <a:pt x="702" y="257"/>
                              </a:lnTo>
                              <a:lnTo>
                                <a:pt x="684" y="289"/>
                              </a:lnTo>
                              <a:lnTo>
                                <a:pt x="668" y="323"/>
                              </a:lnTo>
                              <a:lnTo>
                                <a:pt x="652" y="356"/>
                              </a:lnTo>
                              <a:lnTo>
                                <a:pt x="641" y="356"/>
                              </a:lnTo>
                              <a:lnTo>
                                <a:pt x="628" y="355"/>
                              </a:lnTo>
                              <a:lnTo>
                                <a:pt x="625" y="342"/>
                              </a:lnTo>
                              <a:lnTo>
                                <a:pt x="618" y="302"/>
                              </a:lnTo>
                              <a:lnTo>
                                <a:pt x="609" y="248"/>
                              </a:lnTo>
                              <a:lnTo>
                                <a:pt x="597" y="185"/>
                              </a:lnTo>
                              <a:lnTo>
                                <a:pt x="587" y="122"/>
                              </a:lnTo>
                              <a:lnTo>
                                <a:pt x="578" y="68"/>
                              </a:lnTo>
                              <a:lnTo>
                                <a:pt x="570" y="29"/>
                              </a:lnTo>
                              <a:lnTo>
                                <a:pt x="568" y="14"/>
                              </a:lnTo>
                              <a:lnTo>
                                <a:pt x="0" y="14"/>
                              </a:lnTo>
                              <a:lnTo>
                                <a:pt x="0" y="105"/>
                              </a:lnTo>
                              <a:lnTo>
                                <a:pt x="312" y="105"/>
                              </a:lnTo>
                              <a:lnTo>
                                <a:pt x="312" y="116"/>
                              </a:lnTo>
                              <a:lnTo>
                                <a:pt x="312" y="147"/>
                              </a:lnTo>
                              <a:lnTo>
                                <a:pt x="312" y="193"/>
                              </a:lnTo>
                              <a:lnTo>
                                <a:pt x="312" y="249"/>
                              </a:lnTo>
                              <a:lnTo>
                                <a:pt x="312" y="310"/>
                              </a:lnTo>
                              <a:lnTo>
                                <a:pt x="312" y="368"/>
                              </a:lnTo>
                              <a:lnTo>
                                <a:pt x="312" y="423"/>
                              </a:lnTo>
                              <a:lnTo>
                                <a:pt x="312" y="466"/>
                              </a:lnTo>
                              <a:lnTo>
                                <a:pt x="312" y="1276"/>
                              </a:lnTo>
                              <a:lnTo>
                                <a:pt x="312" y="1318"/>
                              </a:lnTo>
                              <a:lnTo>
                                <a:pt x="311" y="1359"/>
                              </a:lnTo>
                              <a:lnTo>
                                <a:pt x="309" y="1396"/>
                              </a:lnTo>
                              <a:lnTo>
                                <a:pt x="306" y="1430"/>
                              </a:lnTo>
                              <a:lnTo>
                                <a:pt x="304" y="1445"/>
                              </a:lnTo>
                              <a:lnTo>
                                <a:pt x="301" y="1461"/>
                              </a:lnTo>
                              <a:lnTo>
                                <a:pt x="298" y="1475"/>
                              </a:lnTo>
                              <a:lnTo>
                                <a:pt x="295" y="1487"/>
                              </a:lnTo>
                              <a:lnTo>
                                <a:pt x="290" y="1500"/>
                              </a:lnTo>
                              <a:lnTo>
                                <a:pt x="286" y="1512"/>
                              </a:lnTo>
                              <a:lnTo>
                                <a:pt x="282" y="1522"/>
                              </a:lnTo>
                              <a:lnTo>
                                <a:pt x="277" y="1532"/>
                              </a:lnTo>
                              <a:lnTo>
                                <a:pt x="270" y="1542"/>
                              </a:lnTo>
                              <a:lnTo>
                                <a:pt x="262" y="1551"/>
                              </a:lnTo>
                              <a:lnTo>
                                <a:pt x="253" y="1561"/>
                              </a:lnTo>
                              <a:lnTo>
                                <a:pt x="243" y="1568"/>
                              </a:lnTo>
                              <a:lnTo>
                                <a:pt x="233" y="1575"/>
                              </a:lnTo>
                              <a:lnTo>
                                <a:pt x="221" y="1581"/>
                              </a:lnTo>
                              <a:lnTo>
                                <a:pt x="209" y="1587"/>
                              </a:lnTo>
                              <a:lnTo>
                                <a:pt x="195" y="1593"/>
                              </a:lnTo>
                              <a:lnTo>
                                <a:pt x="181" y="1597"/>
                              </a:lnTo>
                              <a:lnTo>
                                <a:pt x="165" y="1601"/>
                              </a:lnTo>
                              <a:lnTo>
                                <a:pt x="149" y="1604"/>
                              </a:lnTo>
                              <a:lnTo>
                                <a:pt x="131" y="1606"/>
                              </a:lnTo>
                              <a:lnTo>
                                <a:pt x="113" y="1608"/>
                              </a:lnTo>
                              <a:lnTo>
                                <a:pt x="93" y="1610"/>
                              </a:lnTo>
                              <a:lnTo>
                                <a:pt x="73" y="1610"/>
                              </a:lnTo>
                              <a:lnTo>
                                <a:pt x="51" y="1610"/>
                              </a:lnTo>
                              <a:lnTo>
                                <a:pt x="0" y="1610"/>
                              </a:lnTo>
                              <a:lnTo>
                                <a:pt x="0" y="1717"/>
                              </a:lnTo>
                              <a:lnTo>
                                <a:pt x="971" y="1717"/>
                              </a:lnTo>
                              <a:lnTo>
                                <a:pt x="971" y="1610"/>
                              </a:lnTo>
                              <a:lnTo>
                                <a:pt x="919" y="1610"/>
                              </a:lnTo>
                              <a:lnTo>
                                <a:pt x="896" y="1610"/>
                              </a:lnTo>
                              <a:lnTo>
                                <a:pt x="874" y="1609"/>
                              </a:lnTo>
                              <a:lnTo>
                                <a:pt x="854" y="1608"/>
                              </a:lnTo>
                              <a:lnTo>
                                <a:pt x="835" y="1605"/>
                              </a:lnTo>
                              <a:lnTo>
                                <a:pt x="816" y="1603"/>
                              </a:lnTo>
                              <a:lnTo>
                                <a:pt x="800" y="1599"/>
                              </a:lnTo>
                              <a:lnTo>
                                <a:pt x="784" y="1595"/>
                              </a:lnTo>
                              <a:lnTo>
                                <a:pt x="771" y="1589"/>
                              </a:lnTo>
                              <a:lnTo>
                                <a:pt x="757" y="1584"/>
                              </a:lnTo>
                              <a:lnTo>
                                <a:pt x="745" y="1578"/>
                              </a:lnTo>
                              <a:lnTo>
                                <a:pt x="735" y="1571"/>
                              </a:lnTo>
                              <a:lnTo>
                                <a:pt x="724" y="1564"/>
                              </a:lnTo>
                              <a:lnTo>
                                <a:pt x="715" y="1555"/>
                              </a:lnTo>
                              <a:lnTo>
                                <a:pt x="707" y="1547"/>
                              </a:lnTo>
                              <a:lnTo>
                                <a:pt x="699" y="1538"/>
                              </a:lnTo>
                              <a:lnTo>
                                <a:pt x="692" y="1528"/>
                              </a:lnTo>
                              <a:lnTo>
                                <a:pt x="686" y="1518"/>
                              </a:lnTo>
                              <a:lnTo>
                                <a:pt x="681" y="1508"/>
                              </a:lnTo>
                              <a:lnTo>
                                <a:pt x="677" y="1497"/>
                              </a:lnTo>
                              <a:lnTo>
                                <a:pt x="673" y="1484"/>
                              </a:lnTo>
                              <a:lnTo>
                                <a:pt x="669" y="1472"/>
                              </a:lnTo>
                              <a:lnTo>
                                <a:pt x="664" y="1459"/>
                              </a:lnTo>
                              <a:lnTo>
                                <a:pt x="661" y="1444"/>
                              </a:lnTo>
                              <a:lnTo>
                                <a:pt x="658" y="1429"/>
                              </a:lnTo>
                              <a:lnTo>
                                <a:pt x="654" y="1396"/>
                              </a:lnTo>
                              <a:lnTo>
                                <a:pt x="651" y="1360"/>
                              </a:lnTo>
                              <a:lnTo>
                                <a:pt x="649" y="1319"/>
                              </a:lnTo>
                              <a:lnTo>
                                <a:pt x="648" y="1276"/>
                              </a:lnTo>
                              <a:lnTo>
                                <a:pt x="648" y="669"/>
                              </a:lnTo>
                              <a:lnTo>
                                <a:pt x="648" y="650"/>
                              </a:lnTo>
                              <a:lnTo>
                                <a:pt x="650" y="630"/>
                              </a:lnTo>
                              <a:lnTo>
                                <a:pt x="652" y="611"/>
                              </a:lnTo>
                              <a:lnTo>
                                <a:pt x="655" y="591"/>
                              </a:lnTo>
                              <a:lnTo>
                                <a:pt x="659" y="571"/>
                              </a:lnTo>
                              <a:lnTo>
                                <a:pt x="664" y="552"/>
                              </a:lnTo>
                              <a:lnTo>
                                <a:pt x="670" y="533"/>
                              </a:lnTo>
                              <a:lnTo>
                                <a:pt x="677" y="514"/>
                              </a:lnTo>
                              <a:lnTo>
                                <a:pt x="684" y="495"/>
                              </a:lnTo>
                              <a:lnTo>
                                <a:pt x="692" y="477"/>
                              </a:lnTo>
                              <a:lnTo>
                                <a:pt x="701" y="458"/>
                              </a:lnTo>
                              <a:lnTo>
                                <a:pt x="710" y="440"/>
                              </a:lnTo>
                              <a:lnTo>
                                <a:pt x="720" y="422"/>
                              </a:lnTo>
                              <a:lnTo>
                                <a:pt x="731" y="404"/>
                              </a:lnTo>
                              <a:lnTo>
                                <a:pt x="742" y="388"/>
                              </a:lnTo>
                              <a:lnTo>
                                <a:pt x="754" y="372"/>
                              </a:lnTo>
                              <a:lnTo>
                                <a:pt x="766" y="357"/>
                              </a:lnTo>
                              <a:lnTo>
                                <a:pt x="779" y="342"/>
                              </a:lnTo>
                              <a:lnTo>
                                <a:pt x="793" y="327"/>
                              </a:lnTo>
                              <a:lnTo>
                                <a:pt x="806" y="314"/>
                              </a:lnTo>
                              <a:lnTo>
                                <a:pt x="820" y="301"/>
                              </a:lnTo>
                              <a:lnTo>
                                <a:pt x="835" y="290"/>
                              </a:lnTo>
                              <a:lnTo>
                                <a:pt x="850" y="279"/>
                              </a:lnTo>
                              <a:lnTo>
                                <a:pt x="866" y="268"/>
                              </a:lnTo>
                              <a:lnTo>
                                <a:pt x="881" y="260"/>
                              </a:lnTo>
                              <a:lnTo>
                                <a:pt x="898" y="252"/>
                              </a:lnTo>
                              <a:lnTo>
                                <a:pt x="915" y="246"/>
                              </a:lnTo>
                              <a:lnTo>
                                <a:pt x="931" y="240"/>
                              </a:lnTo>
                              <a:lnTo>
                                <a:pt x="948" y="236"/>
                              </a:lnTo>
                              <a:lnTo>
                                <a:pt x="965" y="231"/>
                              </a:lnTo>
                              <a:lnTo>
                                <a:pt x="983" y="230"/>
                              </a:lnTo>
                              <a:lnTo>
                                <a:pt x="999" y="229"/>
                              </a:lnTo>
                              <a:lnTo>
                                <a:pt x="1017" y="230"/>
                              </a:lnTo>
                              <a:lnTo>
                                <a:pt x="1034" y="232"/>
                              </a:lnTo>
                              <a:lnTo>
                                <a:pt x="1050" y="237"/>
                              </a:lnTo>
                              <a:lnTo>
                                <a:pt x="1064" y="241"/>
                              </a:lnTo>
                              <a:lnTo>
                                <a:pt x="1079" y="247"/>
                              </a:lnTo>
                              <a:lnTo>
                                <a:pt x="1091" y="254"/>
                              </a:lnTo>
                              <a:lnTo>
                                <a:pt x="1105" y="262"/>
                              </a:lnTo>
                              <a:lnTo>
                                <a:pt x="1116" y="272"/>
                              </a:lnTo>
                              <a:lnTo>
                                <a:pt x="1127" y="281"/>
                              </a:lnTo>
                              <a:lnTo>
                                <a:pt x="1139" y="291"/>
                              </a:lnTo>
                              <a:lnTo>
                                <a:pt x="1149" y="301"/>
                              </a:lnTo>
                              <a:lnTo>
                                <a:pt x="1159" y="312"/>
                              </a:lnTo>
                              <a:lnTo>
                                <a:pt x="1180" y="334"/>
                              </a:lnTo>
                              <a:lnTo>
                                <a:pt x="1200" y="356"/>
                              </a:lnTo>
                              <a:lnTo>
                                <a:pt x="1209" y="366"/>
                              </a:lnTo>
                              <a:lnTo>
                                <a:pt x="1219" y="377"/>
                              </a:lnTo>
                              <a:lnTo>
                                <a:pt x="1229" y="386"/>
                              </a:lnTo>
                              <a:lnTo>
                                <a:pt x="1239" y="395"/>
                              </a:lnTo>
                              <a:lnTo>
                                <a:pt x="1250" y="403"/>
                              </a:lnTo>
                              <a:lnTo>
                                <a:pt x="1262" y="411"/>
                              </a:lnTo>
                              <a:lnTo>
                                <a:pt x="1273" y="417"/>
                              </a:lnTo>
                              <a:lnTo>
                                <a:pt x="1285" y="422"/>
                              </a:lnTo>
                              <a:lnTo>
                                <a:pt x="1298" y="426"/>
                              </a:lnTo>
                              <a:lnTo>
                                <a:pt x="1311" y="428"/>
                              </a:lnTo>
                              <a:lnTo>
                                <a:pt x="1325" y="429"/>
                              </a:lnTo>
                              <a:lnTo>
                                <a:pt x="1340" y="429"/>
                              </a:lnTo>
                              <a:lnTo>
                                <a:pt x="1356" y="427"/>
                              </a:lnTo>
                              <a:lnTo>
                                <a:pt x="1373" y="422"/>
                              </a:lnTo>
                              <a:lnTo>
                                <a:pt x="1391" y="416"/>
                              </a:lnTo>
                              <a:lnTo>
                                <a:pt x="1410" y="408"/>
                              </a:lnTo>
                              <a:lnTo>
                                <a:pt x="1423" y="400"/>
                              </a:lnTo>
                              <a:lnTo>
                                <a:pt x="1435" y="391"/>
                              </a:lnTo>
                              <a:lnTo>
                                <a:pt x="1447" y="382"/>
                              </a:lnTo>
                              <a:lnTo>
                                <a:pt x="1457" y="369"/>
                              </a:lnTo>
                              <a:lnTo>
                                <a:pt x="1465" y="357"/>
                              </a:lnTo>
                              <a:lnTo>
                                <a:pt x="1473" y="344"/>
                              </a:lnTo>
                              <a:lnTo>
                                <a:pt x="1480" y="329"/>
                              </a:lnTo>
                              <a:lnTo>
                                <a:pt x="1485" y="314"/>
                              </a:lnTo>
                              <a:lnTo>
                                <a:pt x="1489" y="298"/>
                              </a:lnTo>
                              <a:lnTo>
                                <a:pt x="1491" y="282"/>
                              </a:lnTo>
                              <a:lnTo>
                                <a:pt x="1492" y="264"/>
                              </a:lnTo>
                              <a:lnTo>
                                <a:pt x="1491" y="248"/>
                              </a:lnTo>
                              <a:lnTo>
                                <a:pt x="1490" y="230"/>
                              </a:lnTo>
                              <a:lnTo>
                                <a:pt x="1486" y="213"/>
                              </a:lnTo>
                              <a:lnTo>
                                <a:pt x="1482" y="194"/>
                              </a:lnTo>
                              <a:lnTo>
                                <a:pt x="1475" y="177"/>
                              </a:lnTo>
                              <a:lnTo>
                                <a:pt x="1467" y="160"/>
                              </a:lnTo>
                              <a:lnTo>
                                <a:pt x="1458" y="143"/>
                              </a:lnTo>
                              <a:lnTo>
                                <a:pt x="1447" y="126"/>
                              </a:lnTo>
                              <a:lnTo>
                                <a:pt x="1433" y="110"/>
                              </a:lnTo>
                              <a:lnTo>
                                <a:pt x="1419" y="94"/>
                              </a:lnTo>
                              <a:lnTo>
                                <a:pt x="1402" y="80"/>
                              </a:lnTo>
                              <a:lnTo>
                                <a:pt x="1385" y="67"/>
                              </a:lnTo>
                              <a:lnTo>
                                <a:pt x="1365" y="53"/>
                              </a:lnTo>
                              <a:lnTo>
                                <a:pt x="1343" y="42"/>
                              </a:lnTo>
                              <a:lnTo>
                                <a:pt x="1319" y="31"/>
                              </a:lnTo>
                              <a:lnTo>
                                <a:pt x="1294" y="22"/>
                              </a:lnTo>
                              <a:lnTo>
                                <a:pt x="1267" y="15"/>
                              </a:lnTo>
                              <a:lnTo>
                                <a:pt x="1237" y="9"/>
                              </a:lnTo>
                              <a:lnTo>
                                <a:pt x="1206" y="4"/>
                              </a:lnTo>
                              <a:lnTo>
                                <a:pt x="1173" y="1"/>
                              </a:lnTo>
                              <a:lnTo>
                                <a:pt x="1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92"/>
                      <wps:cNvSpPr>
                        <a:spLocks noEditPoints="1"/>
                      </wps:cNvSpPr>
                      <wps:spPr bwMode="auto">
                        <a:xfrm>
                          <a:off x="677616" y="33397"/>
                          <a:ext cx="92042" cy="95419"/>
                        </a:xfrm>
                        <a:custGeom>
                          <a:avLst/>
                          <a:gdLst>
                            <a:gd name="T0" fmla="*/ 970 w 1732"/>
                            <a:gd name="T1" fmla="*/ 1437 h 1793"/>
                            <a:gd name="T2" fmla="*/ 780 w 1732"/>
                            <a:gd name="T3" fmla="*/ 1568 h 1793"/>
                            <a:gd name="T4" fmla="*/ 632 w 1732"/>
                            <a:gd name="T5" fmla="*/ 1613 h 1793"/>
                            <a:gd name="T6" fmla="*/ 500 w 1732"/>
                            <a:gd name="T7" fmla="*/ 1595 h 1793"/>
                            <a:gd name="T8" fmla="*/ 413 w 1732"/>
                            <a:gd name="T9" fmla="*/ 1536 h 1793"/>
                            <a:gd name="T10" fmla="*/ 365 w 1732"/>
                            <a:gd name="T11" fmla="*/ 1455 h 1793"/>
                            <a:gd name="T12" fmla="*/ 341 w 1732"/>
                            <a:gd name="T13" fmla="*/ 1337 h 1793"/>
                            <a:gd name="T14" fmla="*/ 382 w 1732"/>
                            <a:gd name="T15" fmla="*/ 1156 h 1793"/>
                            <a:gd name="T16" fmla="*/ 513 w 1732"/>
                            <a:gd name="T17" fmla="*/ 1010 h 1793"/>
                            <a:gd name="T18" fmla="*/ 696 w 1732"/>
                            <a:gd name="T19" fmla="*/ 909 h 1793"/>
                            <a:gd name="T20" fmla="*/ 890 w 1732"/>
                            <a:gd name="T21" fmla="*/ 854 h 1793"/>
                            <a:gd name="T22" fmla="*/ 1523 w 1732"/>
                            <a:gd name="T23" fmla="*/ 1570 h 1793"/>
                            <a:gd name="T24" fmla="*/ 1424 w 1732"/>
                            <a:gd name="T25" fmla="*/ 1538 h 1793"/>
                            <a:gd name="T26" fmla="*/ 1382 w 1732"/>
                            <a:gd name="T27" fmla="*/ 1450 h 1793"/>
                            <a:gd name="T28" fmla="*/ 1369 w 1732"/>
                            <a:gd name="T29" fmla="*/ 404 h 1793"/>
                            <a:gd name="T30" fmla="*/ 1333 w 1732"/>
                            <a:gd name="T31" fmla="*/ 246 h 1793"/>
                            <a:gd name="T32" fmla="*/ 1239 w 1732"/>
                            <a:gd name="T33" fmla="*/ 120 h 1793"/>
                            <a:gd name="T34" fmla="*/ 1061 w 1732"/>
                            <a:gd name="T35" fmla="*/ 35 h 1793"/>
                            <a:gd name="T36" fmla="*/ 789 w 1732"/>
                            <a:gd name="T37" fmla="*/ 1 h 1793"/>
                            <a:gd name="T38" fmla="*/ 499 w 1732"/>
                            <a:gd name="T39" fmla="*/ 18 h 1793"/>
                            <a:gd name="T40" fmla="*/ 281 w 1732"/>
                            <a:gd name="T41" fmla="*/ 87 h 1793"/>
                            <a:gd name="T42" fmla="*/ 139 w 1732"/>
                            <a:gd name="T43" fmla="*/ 193 h 1793"/>
                            <a:gd name="T44" fmla="*/ 70 w 1732"/>
                            <a:gd name="T45" fmla="*/ 309 h 1793"/>
                            <a:gd name="T46" fmla="*/ 60 w 1732"/>
                            <a:gd name="T47" fmla="*/ 441 h 1793"/>
                            <a:gd name="T48" fmla="*/ 110 w 1732"/>
                            <a:gd name="T49" fmla="*/ 526 h 1793"/>
                            <a:gd name="T50" fmla="*/ 206 w 1732"/>
                            <a:gd name="T51" fmla="*/ 555 h 1793"/>
                            <a:gd name="T52" fmla="*/ 308 w 1732"/>
                            <a:gd name="T53" fmla="*/ 525 h 1793"/>
                            <a:gd name="T54" fmla="*/ 367 w 1732"/>
                            <a:gd name="T55" fmla="*/ 424 h 1793"/>
                            <a:gd name="T56" fmla="*/ 401 w 1732"/>
                            <a:gd name="T57" fmla="*/ 277 h 1793"/>
                            <a:gd name="T58" fmla="*/ 442 w 1732"/>
                            <a:gd name="T59" fmla="*/ 202 h 1793"/>
                            <a:gd name="T60" fmla="*/ 512 w 1732"/>
                            <a:gd name="T61" fmla="*/ 142 h 1793"/>
                            <a:gd name="T62" fmla="*/ 617 w 1732"/>
                            <a:gd name="T63" fmla="*/ 110 h 1793"/>
                            <a:gd name="T64" fmla="*/ 754 w 1732"/>
                            <a:gd name="T65" fmla="*/ 109 h 1793"/>
                            <a:gd name="T66" fmla="*/ 876 w 1732"/>
                            <a:gd name="T67" fmla="*/ 144 h 1793"/>
                            <a:gd name="T68" fmla="*/ 955 w 1732"/>
                            <a:gd name="T69" fmla="*/ 215 h 1793"/>
                            <a:gd name="T70" fmla="*/ 997 w 1732"/>
                            <a:gd name="T71" fmla="*/ 312 h 1793"/>
                            <a:gd name="T72" fmla="*/ 1013 w 1732"/>
                            <a:gd name="T73" fmla="*/ 433 h 1793"/>
                            <a:gd name="T74" fmla="*/ 761 w 1732"/>
                            <a:gd name="T75" fmla="*/ 765 h 1793"/>
                            <a:gd name="T76" fmla="*/ 462 w 1732"/>
                            <a:gd name="T77" fmla="*/ 831 h 1793"/>
                            <a:gd name="T78" fmla="*/ 190 w 1732"/>
                            <a:gd name="T79" fmla="*/ 965 h 1793"/>
                            <a:gd name="T80" fmla="*/ 22 w 1732"/>
                            <a:gd name="T81" fmla="*/ 1196 h 1793"/>
                            <a:gd name="T82" fmla="*/ 8 w 1732"/>
                            <a:gd name="T83" fmla="*/ 1443 h 1793"/>
                            <a:gd name="T84" fmla="*/ 62 w 1732"/>
                            <a:gd name="T85" fmla="*/ 1575 h 1793"/>
                            <a:gd name="T86" fmla="*/ 155 w 1732"/>
                            <a:gd name="T87" fmla="*/ 1683 h 1793"/>
                            <a:gd name="T88" fmla="*/ 281 w 1732"/>
                            <a:gd name="T89" fmla="*/ 1760 h 1793"/>
                            <a:gd name="T90" fmla="*/ 432 w 1732"/>
                            <a:gd name="T91" fmla="*/ 1793 h 1793"/>
                            <a:gd name="T92" fmla="*/ 600 w 1732"/>
                            <a:gd name="T93" fmla="*/ 1777 h 1793"/>
                            <a:gd name="T94" fmla="*/ 745 w 1732"/>
                            <a:gd name="T95" fmla="*/ 1728 h 1793"/>
                            <a:gd name="T96" fmla="*/ 925 w 1732"/>
                            <a:gd name="T97" fmla="*/ 1608 h 1793"/>
                            <a:gd name="T98" fmla="*/ 1032 w 1732"/>
                            <a:gd name="T99" fmla="*/ 1545 h 1793"/>
                            <a:gd name="T100" fmla="*/ 1069 w 1732"/>
                            <a:gd name="T101" fmla="*/ 1624 h 1793"/>
                            <a:gd name="T102" fmla="*/ 1132 w 1732"/>
                            <a:gd name="T103" fmla="*/ 1695 h 1793"/>
                            <a:gd name="T104" fmla="*/ 1221 w 1732"/>
                            <a:gd name="T105" fmla="*/ 1748 h 1793"/>
                            <a:gd name="T106" fmla="*/ 1337 w 1732"/>
                            <a:gd name="T107" fmla="*/ 1772 h 1793"/>
                            <a:gd name="T108" fmla="*/ 1473 w 1732"/>
                            <a:gd name="T109" fmla="*/ 1760 h 1793"/>
                            <a:gd name="T110" fmla="*/ 1585 w 1732"/>
                            <a:gd name="T111" fmla="*/ 1713 h 1793"/>
                            <a:gd name="T112" fmla="*/ 1666 w 1732"/>
                            <a:gd name="T113" fmla="*/ 1629 h 1793"/>
                            <a:gd name="T114" fmla="*/ 1717 w 1732"/>
                            <a:gd name="T115" fmla="*/ 1503 h 1793"/>
                            <a:gd name="T116" fmla="*/ 1670 w 1732"/>
                            <a:gd name="T117" fmla="*/ 1406 h 1793"/>
                            <a:gd name="T118" fmla="*/ 1616 w 1732"/>
                            <a:gd name="T119" fmla="*/ 1523 h 1793"/>
                            <a:gd name="T120" fmla="*/ 1535 w 1732"/>
                            <a:gd name="T121" fmla="*/ 1569 h 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732" h="1793">
                              <a:moveTo>
                                <a:pt x="1014" y="1390"/>
                              </a:moveTo>
                              <a:lnTo>
                                <a:pt x="1013" y="1394"/>
                              </a:lnTo>
                              <a:lnTo>
                                <a:pt x="1012" y="1397"/>
                              </a:lnTo>
                              <a:lnTo>
                                <a:pt x="1011" y="1401"/>
                              </a:lnTo>
                              <a:lnTo>
                                <a:pt x="1008" y="1403"/>
                              </a:lnTo>
                              <a:lnTo>
                                <a:pt x="1001" y="1410"/>
                              </a:lnTo>
                              <a:lnTo>
                                <a:pt x="970" y="1437"/>
                              </a:lnTo>
                              <a:lnTo>
                                <a:pt x="940" y="1462"/>
                              </a:lnTo>
                              <a:lnTo>
                                <a:pt x="911" y="1485"/>
                              </a:lnTo>
                              <a:lnTo>
                                <a:pt x="883" y="1505"/>
                              </a:lnTo>
                              <a:lnTo>
                                <a:pt x="856" y="1524"/>
                              </a:lnTo>
                              <a:lnTo>
                                <a:pt x="830" y="1540"/>
                              </a:lnTo>
                              <a:lnTo>
                                <a:pt x="805" y="1556"/>
                              </a:lnTo>
                              <a:lnTo>
                                <a:pt x="780" y="1568"/>
                              </a:lnTo>
                              <a:lnTo>
                                <a:pt x="756" y="1579"/>
                              </a:lnTo>
                              <a:lnTo>
                                <a:pt x="733" y="1590"/>
                              </a:lnTo>
                              <a:lnTo>
                                <a:pt x="712" y="1597"/>
                              </a:lnTo>
                              <a:lnTo>
                                <a:pt x="690" y="1603"/>
                              </a:lnTo>
                              <a:lnTo>
                                <a:pt x="670" y="1608"/>
                              </a:lnTo>
                              <a:lnTo>
                                <a:pt x="651" y="1611"/>
                              </a:lnTo>
                              <a:lnTo>
                                <a:pt x="632" y="1613"/>
                              </a:lnTo>
                              <a:lnTo>
                                <a:pt x="615" y="1614"/>
                              </a:lnTo>
                              <a:lnTo>
                                <a:pt x="593" y="1613"/>
                              </a:lnTo>
                              <a:lnTo>
                                <a:pt x="572" y="1612"/>
                              </a:lnTo>
                              <a:lnTo>
                                <a:pt x="553" y="1609"/>
                              </a:lnTo>
                              <a:lnTo>
                                <a:pt x="534" y="1605"/>
                              </a:lnTo>
                              <a:lnTo>
                                <a:pt x="516" y="1601"/>
                              </a:lnTo>
                              <a:lnTo>
                                <a:pt x="500" y="1595"/>
                              </a:lnTo>
                              <a:lnTo>
                                <a:pt x="485" y="1589"/>
                              </a:lnTo>
                              <a:lnTo>
                                <a:pt x="471" y="1581"/>
                              </a:lnTo>
                              <a:lnTo>
                                <a:pt x="458" y="1574"/>
                              </a:lnTo>
                              <a:lnTo>
                                <a:pt x="445" y="1565"/>
                              </a:lnTo>
                              <a:lnTo>
                                <a:pt x="434" y="1556"/>
                              </a:lnTo>
                              <a:lnTo>
                                <a:pt x="422" y="1546"/>
                              </a:lnTo>
                              <a:lnTo>
                                <a:pt x="413" y="1536"/>
                              </a:lnTo>
                              <a:lnTo>
                                <a:pt x="404" y="1526"/>
                              </a:lnTo>
                              <a:lnTo>
                                <a:pt x="396" y="1514"/>
                              </a:lnTo>
                              <a:lnTo>
                                <a:pt x="388" y="1503"/>
                              </a:lnTo>
                              <a:lnTo>
                                <a:pt x="381" y="1491"/>
                              </a:lnTo>
                              <a:lnTo>
                                <a:pt x="375" y="1479"/>
                              </a:lnTo>
                              <a:lnTo>
                                <a:pt x="370" y="1467"/>
                              </a:lnTo>
                              <a:lnTo>
                                <a:pt x="365" y="1455"/>
                              </a:lnTo>
                              <a:lnTo>
                                <a:pt x="359" y="1442"/>
                              </a:lnTo>
                              <a:lnTo>
                                <a:pt x="356" y="1430"/>
                              </a:lnTo>
                              <a:lnTo>
                                <a:pt x="352" y="1418"/>
                              </a:lnTo>
                              <a:lnTo>
                                <a:pt x="350" y="1405"/>
                              </a:lnTo>
                              <a:lnTo>
                                <a:pt x="345" y="1382"/>
                              </a:lnTo>
                              <a:lnTo>
                                <a:pt x="343" y="1359"/>
                              </a:lnTo>
                              <a:lnTo>
                                <a:pt x="341" y="1337"/>
                              </a:lnTo>
                              <a:lnTo>
                                <a:pt x="341" y="1318"/>
                              </a:lnTo>
                              <a:lnTo>
                                <a:pt x="342" y="1289"/>
                              </a:lnTo>
                              <a:lnTo>
                                <a:pt x="346" y="1260"/>
                              </a:lnTo>
                              <a:lnTo>
                                <a:pt x="351" y="1232"/>
                              </a:lnTo>
                              <a:lnTo>
                                <a:pt x="359" y="1206"/>
                              </a:lnTo>
                              <a:lnTo>
                                <a:pt x="370" y="1181"/>
                              </a:lnTo>
                              <a:lnTo>
                                <a:pt x="382" y="1156"/>
                              </a:lnTo>
                              <a:lnTo>
                                <a:pt x="397" y="1132"/>
                              </a:lnTo>
                              <a:lnTo>
                                <a:pt x="412" y="1110"/>
                              </a:lnTo>
                              <a:lnTo>
                                <a:pt x="430" y="1088"/>
                              </a:lnTo>
                              <a:lnTo>
                                <a:pt x="448" y="1066"/>
                              </a:lnTo>
                              <a:lnTo>
                                <a:pt x="469" y="1047"/>
                              </a:lnTo>
                              <a:lnTo>
                                <a:pt x="491" y="1027"/>
                              </a:lnTo>
                              <a:lnTo>
                                <a:pt x="513" y="1010"/>
                              </a:lnTo>
                              <a:lnTo>
                                <a:pt x="537" y="992"/>
                              </a:lnTo>
                              <a:lnTo>
                                <a:pt x="562" y="976"/>
                              </a:lnTo>
                              <a:lnTo>
                                <a:pt x="588" y="961"/>
                              </a:lnTo>
                              <a:lnTo>
                                <a:pt x="614" y="947"/>
                              </a:lnTo>
                              <a:lnTo>
                                <a:pt x="641" y="933"/>
                              </a:lnTo>
                              <a:lnTo>
                                <a:pt x="668" y="921"/>
                              </a:lnTo>
                              <a:lnTo>
                                <a:pt x="696" y="909"/>
                              </a:lnTo>
                              <a:lnTo>
                                <a:pt x="724" y="898"/>
                              </a:lnTo>
                              <a:lnTo>
                                <a:pt x="752" y="888"/>
                              </a:lnTo>
                              <a:lnTo>
                                <a:pt x="780" y="880"/>
                              </a:lnTo>
                              <a:lnTo>
                                <a:pt x="808" y="871"/>
                              </a:lnTo>
                              <a:lnTo>
                                <a:pt x="836" y="865"/>
                              </a:lnTo>
                              <a:lnTo>
                                <a:pt x="864" y="859"/>
                              </a:lnTo>
                              <a:lnTo>
                                <a:pt x="890" y="854"/>
                              </a:lnTo>
                              <a:lnTo>
                                <a:pt x="916" y="850"/>
                              </a:lnTo>
                              <a:lnTo>
                                <a:pt x="942" y="847"/>
                              </a:lnTo>
                              <a:lnTo>
                                <a:pt x="967" y="844"/>
                              </a:lnTo>
                              <a:lnTo>
                                <a:pt x="991" y="843"/>
                              </a:lnTo>
                              <a:lnTo>
                                <a:pt x="1014" y="842"/>
                              </a:lnTo>
                              <a:lnTo>
                                <a:pt x="1014" y="1390"/>
                              </a:lnTo>
                              <a:close/>
                              <a:moveTo>
                                <a:pt x="1523" y="1570"/>
                              </a:moveTo>
                              <a:lnTo>
                                <a:pt x="1504" y="1569"/>
                              </a:lnTo>
                              <a:lnTo>
                                <a:pt x="1488" y="1567"/>
                              </a:lnTo>
                              <a:lnTo>
                                <a:pt x="1472" y="1564"/>
                              </a:lnTo>
                              <a:lnTo>
                                <a:pt x="1458" y="1559"/>
                              </a:lnTo>
                              <a:lnTo>
                                <a:pt x="1445" y="1554"/>
                              </a:lnTo>
                              <a:lnTo>
                                <a:pt x="1434" y="1546"/>
                              </a:lnTo>
                              <a:lnTo>
                                <a:pt x="1424" y="1538"/>
                              </a:lnTo>
                              <a:lnTo>
                                <a:pt x="1414" y="1529"/>
                              </a:lnTo>
                              <a:lnTo>
                                <a:pt x="1407" y="1519"/>
                              </a:lnTo>
                              <a:lnTo>
                                <a:pt x="1400" y="1506"/>
                              </a:lnTo>
                              <a:lnTo>
                                <a:pt x="1395" y="1494"/>
                              </a:lnTo>
                              <a:lnTo>
                                <a:pt x="1389" y="1480"/>
                              </a:lnTo>
                              <a:lnTo>
                                <a:pt x="1385" y="1465"/>
                              </a:lnTo>
                              <a:lnTo>
                                <a:pt x="1382" y="1450"/>
                              </a:lnTo>
                              <a:lnTo>
                                <a:pt x="1380" y="1433"/>
                              </a:lnTo>
                              <a:lnTo>
                                <a:pt x="1379" y="1416"/>
                              </a:lnTo>
                              <a:lnTo>
                                <a:pt x="1372" y="1198"/>
                              </a:lnTo>
                              <a:lnTo>
                                <a:pt x="1372" y="485"/>
                              </a:lnTo>
                              <a:lnTo>
                                <a:pt x="1372" y="456"/>
                              </a:lnTo>
                              <a:lnTo>
                                <a:pt x="1371" y="429"/>
                              </a:lnTo>
                              <a:lnTo>
                                <a:pt x="1369" y="404"/>
                              </a:lnTo>
                              <a:lnTo>
                                <a:pt x="1367" y="379"/>
                              </a:lnTo>
                              <a:lnTo>
                                <a:pt x="1364" y="354"/>
                              </a:lnTo>
                              <a:lnTo>
                                <a:pt x="1360" y="332"/>
                              </a:lnTo>
                              <a:lnTo>
                                <a:pt x="1354" y="309"/>
                              </a:lnTo>
                              <a:lnTo>
                                <a:pt x="1348" y="287"/>
                              </a:lnTo>
                              <a:lnTo>
                                <a:pt x="1341" y="267"/>
                              </a:lnTo>
                              <a:lnTo>
                                <a:pt x="1333" y="246"/>
                              </a:lnTo>
                              <a:lnTo>
                                <a:pt x="1323" y="228"/>
                              </a:lnTo>
                              <a:lnTo>
                                <a:pt x="1313" y="208"/>
                              </a:lnTo>
                              <a:lnTo>
                                <a:pt x="1301" y="189"/>
                              </a:lnTo>
                              <a:lnTo>
                                <a:pt x="1287" y="172"/>
                              </a:lnTo>
                              <a:lnTo>
                                <a:pt x="1273" y="154"/>
                              </a:lnTo>
                              <a:lnTo>
                                <a:pt x="1257" y="137"/>
                              </a:lnTo>
                              <a:lnTo>
                                <a:pt x="1239" y="120"/>
                              </a:lnTo>
                              <a:lnTo>
                                <a:pt x="1219" y="105"/>
                              </a:lnTo>
                              <a:lnTo>
                                <a:pt x="1197" y="90"/>
                              </a:lnTo>
                              <a:lnTo>
                                <a:pt x="1175" y="77"/>
                              </a:lnTo>
                              <a:lnTo>
                                <a:pt x="1149" y="65"/>
                              </a:lnTo>
                              <a:lnTo>
                                <a:pt x="1121" y="53"/>
                              </a:lnTo>
                              <a:lnTo>
                                <a:pt x="1092" y="44"/>
                              </a:lnTo>
                              <a:lnTo>
                                <a:pt x="1061" y="35"/>
                              </a:lnTo>
                              <a:lnTo>
                                <a:pt x="1027" y="27"/>
                              </a:lnTo>
                              <a:lnTo>
                                <a:pt x="992" y="19"/>
                              </a:lnTo>
                              <a:lnTo>
                                <a:pt x="956" y="13"/>
                              </a:lnTo>
                              <a:lnTo>
                                <a:pt x="916" y="8"/>
                              </a:lnTo>
                              <a:lnTo>
                                <a:pt x="876" y="5"/>
                              </a:lnTo>
                              <a:lnTo>
                                <a:pt x="834" y="2"/>
                              </a:lnTo>
                              <a:lnTo>
                                <a:pt x="789" y="1"/>
                              </a:lnTo>
                              <a:lnTo>
                                <a:pt x="744" y="0"/>
                              </a:lnTo>
                              <a:lnTo>
                                <a:pt x="699" y="1"/>
                              </a:lnTo>
                              <a:lnTo>
                                <a:pt x="656" y="2"/>
                              </a:lnTo>
                              <a:lnTo>
                                <a:pt x="615" y="5"/>
                              </a:lnTo>
                              <a:lnTo>
                                <a:pt x="574" y="8"/>
                              </a:lnTo>
                              <a:lnTo>
                                <a:pt x="536" y="13"/>
                              </a:lnTo>
                              <a:lnTo>
                                <a:pt x="499" y="18"/>
                              </a:lnTo>
                              <a:lnTo>
                                <a:pt x="464" y="26"/>
                              </a:lnTo>
                              <a:lnTo>
                                <a:pt x="430" y="33"/>
                              </a:lnTo>
                              <a:lnTo>
                                <a:pt x="397" y="42"/>
                              </a:lnTo>
                              <a:lnTo>
                                <a:pt x="366" y="51"/>
                              </a:lnTo>
                              <a:lnTo>
                                <a:pt x="336" y="63"/>
                              </a:lnTo>
                              <a:lnTo>
                                <a:pt x="308" y="74"/>
                              </a:lnTo>
                              <a:lnTo>
                                <a:pt x="281" y="87"/>
                              </a:lnTo>
                              <a:lnTo>
                                <a:pt x="256" y="101"/>
                              </a:lnTo>
                              <a:lnTo>
                                <a:pt x="233" y="115"/>
                              </a:lnTo>
                              <a:lnTo>
                                <a:pt x="211" y="132"/>
                              </a:lnTo>
                              <a:lnTo>
                                <a:pt x="191" y="147"/>
                              </a:lnTo>
                              <a:lnTo>
                                <a:pt x="172" y="163"/>
                              </a:lnTo>
                              <a:lnTo>
                                <a:pt x="155" y="178"/>
                              </a:lnTo>
                              <a:lnTo>
                                <a:pt x="139" y="193"/>
                              </a:lnTo>
                              <a:lnTo>
                                <a:pt x="126" y="210"/>
                              </a:lnTo>
                              <a:lnTo>
                                <a:pt x="113" y="225"/>
                              </a:lnTo>
                              <a:lnTo>
                                <a:pt x="102" y="242"/>
                              </a:lnTo>
                              <a:lnTo>
                                <a:pt x="92" y="257"/>
                              </a:lnTo>
                              <a:lnTo>
                                <a:pt x="84" y="275"/>
                              </a:lnTo>
                              <a:lnTo>
                                <a:pt x="76" y="291"/>
                              </a:lnTo>
                              <a:lnTo>
                                <a:pt x="70" y="309"/>
                              </a:lnTo>
                              <a:lnTo>
                                <a:pt x="65" y="326"/>
                              </a:lnTo>
                              <a:lnTo>
                                <a:pt x="62" y="345"/>
                              </a:lnTo>
                              <a:lnTo>
                                <a:pt x="59" y="365"/>
                              </a:lnTo>
                              <a:lnTo>
                                <a:pt x="58" y="384"/>
                              </a:lnTo>
                              <a:lnTo>
                                <a:pt x="57" y="405"/>
                              </a:lnTo>
                              <a:lnTo>
                                <a:pt x="58" y="423"/>
                              </a:lnTo>
                              <a:lnTo>
                                <a:pt x="60" y="441"/>
                              </a:lnTo>
                              <a:lnTo>
                                <a:pt x="63" y="456"/>
                              </a:lnTo>
                              <a:lnTo>
                                <a:pt x="67" y="472"/>
                              </a:lnTo>
                              <a:lnTo>
                                <a:pt x="73" y="485"/>
                              </a:lnTo>
                              <a:lnTo>
                                <a:pt x="80" y="496"/>
                              </a:lnTo>
                              <a:lnTo>
                                <a:pt x="89" y="508"/>
                              </a:lnTo>
                              <a:lnTo>
                                <a:pt x="99" y="517"/>
                              </a:lnTo>
                              <a:lnTo>
                                <a:pt x="110" y="526"/>
                              </a:lnTo>
                              <a:lnTo>
                                <a:pt x="122" y="535"/>
                              </a:lnTo>
                              <a:lnTo>
                                <a:pt x="134" y="541"/>
                              </a:lnTo>
                              <a:lnTo>
                                <a:pt x="148" y="546"/>
                              </a:lnTo>
                              <a:lnTo>
                                <a:pt x="161" y="550"/>
                              </a:lnTo>
                              <a:lnTo>
                                <a:pt x="176" y="553"/>
                              </a:lnTo>
                              <a:lnTo>
                                <a:pt x="190" y="555"/>
                              </a:lnTo>
                              <a:lnTo>
                                <a:pt x="206" y="555"/>
                              </a:lnTo>
                              <a:lnTo>
                                <a:pt x="223" y="555"/>
                              </a:lnTo>
                              <a:lnTo>
                                <a:pt x="240" y="553"/>
                              </a:lnTo>
                              <a:lnTo>
                                <a:pt x="255" y="550"/>
                              </a:lnTo>
                              <a:lnTo>
                                <a:pt x="270" y="546"/>
                              </a:lnTo>
                              <a:lnTo>
                                <a:pt x="283" y="540"/>
                              </a:lnTo>
                              <a:lnTo>
                                <a:pt x="296" y="534"/>
                              </a:lnTo>
                              <a:lnTo>
                                <a:pt x="308" y="525"/>
                              </a:lnTo>
                              <a:lnTo>
                                <a:pt x="319" y="515"/>
                              </a:lnTo>
                              <a:lnTo>
                                <a:pt x="329" y="504"/>
                              </a:lnTo>
                              <a:lnTo>
                                <a:pt x="339" y="491"/>
                              </a:lnTo>
                              <a:lnTo>
                                <a:pt x="347" y="477"/>
                              </a:lnTo>
                              <a:lnTo>
                                <a:pt x="354" y="460"/>
                              </a:lnTo>
                              <a:lnTo>
                                <a:pt x="360" y="443"/>
                              </a:lnTo>
                              <a:lnTo>
                                <a:pt x="367" y="424"/>
                              </a:lnTo>
                              <a:lnTo>
                                <a:pt x="372" y="403"/>
                              </a:lnTo>
                              <a:lnTo>
                                <a:pt x="376" y="380"/>
                              </a:lnTo>
                              <a:lnTo>
                                <a:pt x="382" y="346"/>
                              </a:lnTo>
                              <a:lnTo>
                                <a:pt x="388" y="316"/>
                              </a:lnTo>
                              <a:lnTo>
                                <a:pt x="393" y="303"/>
                              </a:lnTo>
                              <a:lnTo>
                                <a:pt x="397" y="289"/>
                              </a:lnTo>
                              <a:lnTo>
                                <a:pt x="401" y="277"/>
                              </a:lnTo>
                              <a:lnTo>
                                <a:pt x="405" y="265"/>
                              </a:lnTo>
                              <a:lnTo>
                                <a:pt x="410" y="253"/>
                              </a:lnTo>
                              <a:lnTo>
                                <a:pt x="415" y="242"/>
                              </a:lnTo>
                              <a:lnTo>
                                <a:pt x="421" y="232"/>
                              </a:lnTo>
                              <a:lnTo>
                                <a:pt x="428" y="221"/>
                              </a:lnTo>
                              <a:lnTo>
                                <a:pt x="435" y="211"/>
                              </a:lnTo>
                              <a:lnTo>
                                <a:pt x="442" y="202"/>
                              </a:lnTo>
                              <a:lnTo>
                                <a:pt x="450" y="192"/>
                              </a:lnTo>
                              <a:lnTo>
                                <a:pt x="459" y="183"/>
                              </a:lnTo>
                              <a:lnTo>
                                <a:pt x="468" y="174"/>
                              </a:lnTo>
                              <a:lnTo>
                                <a:pt x="478" y="165"/>
                              </a:lnTo>
                              <a:lnTo>
                                <a:pt x="489" y="156"/>
                              </a:lnTo>
                              <a:lnTo>
                                <a:pt x="501" y="149"/>
                              </a:lnTo>
                              <a:lnTo>
                                <a:pt x="512" y="142"/>
                              </a:lnTo>
                              <a:lnTo>
                                <a:pt x="526" y="136"/>
                              </a:lnTo>
                              <a:lnTo>
                                <a:pt x="539" y="130"/>
                              </a:lnTo>
                              <a:lnTo>
                                <a:pt x="554" y="124"/>
                              </a:lnTo>
                              <a:lnTo>
                                <a:pt x="568" y="120"/>
                              </a:lnTo>
                              <a:lnTo>
                                <a:pt x="584" y="116"/>
                              </a:lnTo>
                              <a:lnTo>
                                <a:pt x="599" y="113"/>
                              </a:lnTo>
                              <a:lnTo>
                                <a:pt x="617" y="110"/>
                              </a:lnTo>
                              <a:lnTo>
                                <a:pt x="634" y="108"/>
                              </a:lnTo>
                              <a:lnTo>
                                <a:pt x="652" y="107"/>
                              </a:lnTo>
                              <a:lnTo>
                                <a:pt x="670" y="106"/>
                              </a:lnTo>
                              <a:lnTo>
                                <a:pt x="690" y="105"/>
                              </a:lnTo>
                              <a:lnTo>
                                <a:pt x="712" y="106"/>
                              </a:lnTo>
                              <a:lnTo>
                                <a:pt x="733" y="107"/>
                              </a:lnTo>
                              <a:lnTo>
                                <a:pt x="754" y="109"/>
                              </a:lnTo>
                              <a:lnTo>
                                <a:pt x="775" y="111"/>
                              </a:lnTo>
                              <a:lnTo>
                                <a:pt x="793" y="115"/>
                              </a:lnTo>
                              <a:lnTo>
                                <a:pt x="812" y="119"/>
                              </a:lnTo>
                              <a:lnTo>
                                <a:pt x="830" y="124"/>
                              </a:lnTo>
                              <a:lnTo>
                                <a:pt x="846" y="130"/>
                              </a:lnTo>
                              <a:lnTo>
                                <a:pt x="862" y="136"/>
                              </a:lnTo>
                              <a:lnTo>
                                <a:pt x="876" y="144"/>
                              </a:lnTo>
                              <a:lnTo>
                                <a:pt x="890" y="151"/>
                              </a:lnTo>
                              <a:lnTo>
                                <a:pt x="903" y="161"/>
                              </a:lnTo>
                              <a:lnTo>
                                <a:pt x="915" y="170"/>
                              </a:lnTo>
                              <a:lnTo>
                                <a:pt x="927" y="180"/>
                              </a:lnTo>
                              <a:lnTo>
                                <a:pt x="937" y="191"/>
                              </a:lnTo>
                              <a:lnTo>
                                <a:pt x="946" y="204"/>
                              </a:lnTo>
                              <a:lnTo>
                                <a:pt x="955" y="215"/>
                              </a:lnTo>
                              <a:lnTo>
                                <a:pt x="962" y="228"/>
                              </a:lnTo>
                              <a:lnTo>
                                <a:pt x="969" y="241"/>
                              </a:lnTo>
                              <a:lnTo>
                                <a:pt x="976" y="253"/>
                              </a:lnTo>
                              <a:lnTo>
                                <a:pt x="981" y="268"/>
                              </a:lnTo>
                              <a:lnTo>
                                <a:pt x="988" y="282"/>
                              </a:lnTo>
                              <a:lnTo>
                                <a:pt x="993" y="297"/>
                              </a:lnTo>
                              <a:lnTo>
                                <a:pt x="997" y="312"/>
                              </a:lnTo>
                              <a:lnTo>
                                <a:pt x="1001" y="327"/>
                              </a:lnTo>
                              <a:lnTo>
                                <a:pt x="1004" y="344"/>
                              </a:lnTo>
                              <a:lnTo>
                                <a:pt x="1007" y="360"/>
                              </a:lnTo>
                              <a:lnTo>
                                <a:pt x="1009" y="378"/>
                              </a:lnTo>
                              <a:lnTo>
                                <a:pt x="1011" y="395"/>
                              </a:lnTo>
                              <a:lnTo>
                                <a:pt x="1012" y="414"/>
                              </a:lnTo>
                              <a:lnTo>
                                <a:pt x="1013" y="433"/>
                              </a:lnTo>
                              <a:lnTo>
                                <a:pt x="1014" y="452"/>
                              </a:lnTo>
                              <a:lnTo>
                                <a:pt x="1014" y="737"/>
                              </a:lnTo>
                              <a:lnTo>
                                <a:pt x="950" y="743"/>
                              </a:lnTo>
                              <a:lnTo>
                                <a:pt x="880" y="750"/>
                              </a:lnTo>
                              <a:lnTo>
                                <a:pt x="842" y="754"/>
                              </a:lnTo>
                              <a:lnTo>
                                <a:pt x="802" y="759"/>
                              </a:lnTo>
                              <a:lnTo>
                                <a:pt x="761" y="765"/>
                              </a:lnTo>
                              <a:lnTo>
                                <a:pt x="720" y="772"/>
                              </a:lnTo>
                              <a:lnTo>
                                <a:pt x="678" y="779"/>
                              </a:lnTo>
                              <a:lnTo>
                                <a:pt x="634" y="787"/>
                              </a:lnTo>
                              <a:lnTo>
                                <a:pt x="591" y="796"/>
                              </a:lnTo>
                              <a:lnTo>
                                <a:pt x="547" y="807"/>
                              </a:lnTo>
                              <a:lnTo>
                                <a:pt x="505" y="818"/>
                              </a:lnTo>
                              <a:lnTo>
                                <a:pt x="462" y="831"/>
                              </a:lnTo>
                              <a:lnTo>
                                <a:pt x="419" y="846"/>
                              </a:lnTo>
                              <a:lnTo>
                                <a:pt x="378" y="861"/>
                              </a:lnTo>
                              <a:lnTo>
                                <a:pt x="338" y="879"/>
                              </a:lnTo>
                              <a:lnTo>
                                <a:pt x="298" y="897"/>
                              </a:lnTo>
                              <a:lnTo>
                                <a:pt x="260" y="918"/>
                              </a:lnTo>
                              <a:lnTo>
                                <a:pt x="225" y="941"/>
                              </a:lnTo>
                              <a:lnTo>
                                <a:pt x="190" y="965"/>
                              </a:lnTo>
                              <a:lnTo>
                                <a:pt x="158" y="991"/>
                              </a:lnTo>
                              <a:lnTo>
                                <a:pt x="128" y="1020"/>
                              </a:lnTo>
                              <a:lnTo>
                                <a:pt x="101" y="1050"/>
                              </a:lnTo>
                              <a:lnTo>
                                <a:pt x="76" y="1083"/>
                              </a:lnTo>
                              <a:lnTo>
                                <a:pt x="55" y="1118"/>
                              </a:lnTo>
                              <a:lnTo>
                                <a:pt x="37" y="1156"/>
                              </a:lnTo>
                              <a:lnTo>
                                <a:pt x="22" y="1196"/>
                              </a:lnTo>
                              <a:lnTo>
                                <a:pt x="10" y="1238"/>
                              </a:lnTo>
                              <a:lnTo>
                                <a:pt x="3" y="1284"/>
                              </a:lnTo>
                              <a:lnTo>
                                <a:pt x="0" y="1332"/>
                              </a:lnTo>
                              <a:lnTo>
                                <a:pt x="1" y="1383"/>
                              </a:lnTo>
                              <a:lnTo>
                                <a:pt x="2" y="1403"/>
                              </a:lnTo>
                              <a:lnTo>
                                <a:pt x="5" y="1424"/>
                              </a:lnTo>
                              <a:lnTo>
                                <a:pt x="8" y="1443"/>
                              </a:lnTo>
                              <a:lnTo>
                                <a:pt x="13" y="1463"/>
                              </a:lnTo>
                              <a:lnTo>
                                <a:pt x="20" y="1483"/>
                              </a:lnTo>
                              <a:lnTo>
                                <a:pt x="26" y="1502"/>
                              </a:lnTo>
                              <a:lnTo>
                                <a:pt x="33" y="1521"/>
                              </a:lnTo>
                              <a:lnTo>
                                <a:pt x="42" y="1539"/>
                              </a:lnTo>
                              <a:lnTo>
                                <a:pt x="52" y="1557"/>
                              </a:lnTo>
                              <a:lnTo>
                                <a:pt x="62" y="1575"/>
                              </a:lnTo>
                              <a:lnTo>
                                <a:pt x="72" y="1592"/>
                              </a:lnTo>
                              <a:lnTo>
                                <a:pt x="85" y="1608"/>
                              </a:lnTo>
                              <a:lnTo>
                                <a:pt x="97" y="1625"/>
                              </a:lnTo>
                              <a:lnTo>
                                <a:pt x="110" y="1640"/>
                              </a:lnTo>
                              <a:lnTo>
                                <a:pt x="124" y="1656"/>
                              </a:lnTo>
                              <a:lnTo>
                                <a:pt x="139" y="1670"/>
                              </a:lnTo>
                              <a:lnTo>
                                <a:pt x="155" y="1683"/>
                              </a:lnTo>
                              <a:lnTo>
                                <a:pt x="171" y="1697"/>
                              </a:lnTo>
                              <a:lnTo>
                                <a:pt x="188" y="1709"/>
                              </a:lnTo>
                              <a:lnTo>
                                <a:pt x="206" y="1721"/>
                              </a:lnTo>
                              <a:lnTo>
                                <a:pt x="223" y="1732"/>
                              </a:lnTo>
                              <a:lnTo>
                                <a:pt x="242" y="1742"/>
                              </a:lnTo>
                              <a:lnTo>
                                <a:pt x="261" y="1751"/>
                              </a:lnTo>
                              <a:lnTo>
                                <a:pt x="281" y="1760"/>
                              </a:lnTo>
                              <a:lnTo>
                                <a:pt x="302" y="1767"/>
                              </a:lnTo>
                              <a:lnTo>
                                <a:pt x="322" y="1774"/>
                              </a:lnTo>
                              <a:lnTo>
                                <a:pt x="343" y="1779"/>
                              </a:lnTo>
                              <a:lnTo>
                                <a:pt x="365" y="1784"/>
                              </a:lnTo>
                              <a:lnTo>
                                <a:pt x="386" y="1788"/>
                              </a:lnTo>
                              <a:lnTo>
                                <a:pt x="409" y="1791"/>
                              </a:lnTo>
                              <a:lnTo>
                                <a:pt x="432" y="1793"/>
                              </a:lnTo>
                              <a:lnTo>
                                <a:pt x="456" y="1793"/>
                              </a:lnTo>
                              <a:lnTo>
                                <a:pt x="481" y="1793"/>
                              </a:lnTo>
                              <a:lnTo>
                                <a:pt x="506" y="1791"/>
                              </a:lnTo>
                              <a:lnTo>
                                <a:pt x="530" y="1789"/>
                              </a:lnTo>
                              <a:lnTo>
                                <a:pt x="555" y="1785"/>
                              </a:lnTo>
                              <a:lnTo>
                                <a:pt x="577" y="1782"/>
                              </a:lnTo>
                              <a:lnTo>
                                <a:pt x="600" y="1777"/>
                              </a:lnTo>
                              <a:lnTo>
                                <a:pt x="622" y="1772"/>
                              </a:lnTo>
                              <a:lnTo>
                                <a:pt x="644" y="1766"/>
                              </a:lnTo>
                              <a:lnTo>
                                <a:pt x="665" y="1760"/>
                              </a:lnTo>
                              <a:lnTo>
                                <a:pt x="686" y="1752"/>
                              </a:lnTo>
                              <a:lnTo>
                                <a:pt x="706" y="1745"/>
                              </a:lnTo>
                              <a:lnTo>
                                <a:pt x="725" y="1737"/>
                              </a:lnTo>
                              <a:lnTo>
                                <a:pt x="745" y="1728"/>
                              </a:lnTo>
                              <a:lnTo>
                                <a:pt x="763" y="1718"/>
                              </a:lnTo>
                              <a:lnTo>
                                <a:pt x="781" y="1709"/>
                              </a:lnTo>
                              <a:lnTo>
                                <a:pt x="799" y="1699"/>
                              </a:lnTo>
                              <a:lnTo>
                                <a:pt x="833" y="1678"/>
                              </a:lnTo>
                              <a:lnTo>
                                <a:pt x="865" y="1656"/>
                              </a:lnTo>
                              <a:lnTo>
                                <a:pt x="896" y="1632"/>
                              </a:lnTo>
                              <a:lnTo>
                                <a:pt x="925" y="1608"/>
                              </a:lnTo>
                              <a:lnTo>
                                <a:pt x="951" y="1584"/>
                              </a:lnTo>
                              <a:lnTo>
                                <a:pt x="977" y="1560"/>
                              </a:lnTo>
                              <a:lnTo>
                                <a:pt x="1002" y="1535"/>
                              </a:lnTo>
                              <a:lnTo>
                                <a:pt x="1025" y="1511"/>
                              </a:lnTo>
                              <a:lnTo>
                                <a:pt x="1027" y="1523"/>
                              </a:lnTo>
                              <a:lnTo>
                                <a:pt x="1029" y="1534"/>
                              </a:lnTo>
                              <a:lnTo>
                                <a:pt x="1032" y="1545"/>
                              </a:lnTo>
                              <a:lnTo>
                                <a:pt x="1036" y="1557"/>
                              </a:lnTo>
                              <a:lnTo>
                                <a:pt x="1040" y="1568"/>
                              </a:lnTo>
                              <a:lnTo>
                                <a:pt x="1045" y="1579"/>
                              </a:lnTo>
                              <a:lnTo>
                                <a:pt x="1051" y="1591"/>
                              </a:lnTo>
                              <a:lnTo>
                                <a:pt x="1056" y="1602"/>
                              </a:lnTo>
                              <a:lnTo>
                                <a:pt x="1062" y="1613"/>
                              </a:lnTo>
                              <a:lnTo>
                                <a:pt x="1069" y="1624"/>
                              </a:lnTo>
                              <a:lnTo>
                                <a:pt x="1076" y="1635"/>
                              </a:lnTo>
                              <a:lnTo>
                                <a:pt x="1085" y="1645"/>
                              </a:lnTo>
                              <a:lnTo>
                                <a:pt x="1093" y="1657"/>
                              </a:lnTo>
                              <a:lnTo>
                                <a:pt x="1102" y="1666"/>
                              </a:lnTo>
                              <a:lnTo>
                                <a:pt x="1112" y="1676"/>
                              </a:lnTo>
                              <a:lnTo>
                                <a:pt x="1122" y="1686"/>
                              </a:lnTo>
                              <a:lnTo>
                                <a:pt x="1132" y="1695"/>
                              </a:lnTo>
                              <a:lnTo>
                                <a:pt x="1144" y="1704"/>
                              </a:lnTo>
                              <a:lnTo>
                                <a:pt x="1155" y="1712"/>
                              </a:lnTo>
                              <a:lnTo>
                                <a:pt x="1167" y="1721"/>
                              </a:lnTo>
                              <a:lnTo>
                                <a:pt x="1180" y="1729"/>
                              </a:lnTo>
                              <a:lnTo>
                                <a:pt x="1193" y="1735"/>
                              </a:lnTo>
                              <a:lnTo>
                                <a:pt x="1207" y="1742"/>
                              </a:lnTo>
                              <a:lnTo>
                                <a:pt x="1221" y="1748"/>
                              </a:lnTo>
                              <a:lnTo>
                                <a:pt x="1237" y="1754"/>
                              </a:lnTo>
                              <a:lnTo>
                                <a:pt x="1252" y="1759"/>
                              </a:lnTo>
                              <a:lnTo>
                                <a:pt x="1268" y="1763"/>
                              </a:lnTo>
                              <a:lnTo>
                                <a:pt x="1284" y="1766"/>
                              </a:lnTo>
                              <a:lnTo>
                                <a:pt x="1301" y="1769"/>
                              </a:lnTo>
                              <a:lnTo>
                                <a:pt x="1318" y="1771"/>
                              </a:lnTo>
                              <a:lnTo>
                                <a:pt x="1337" y="1772"/>
                              </a:lnTo>
                              <a:lnTo>
                                <a:pt x="1355" y="1772"/>
                              </a:lnTo>
                              <a:lnTo>
                                <a:pt x="1376" y="1772"/>
                              </a:lnTo>
                              <a:lnTo>
                                <a:pt x="1397" y="1771"/>
                              </a:lnTo>
                              <a:lnTo>
                                <a:pt x="1416" y="1769"/>
                              </a:lnTo>
                              <a:lnTo>
                                <a:pt x="1436" y="1767"/>
                              </a:lnTo>
                              <a:lnTo>
                                <a:pt x="1455" y="1764"/>
                              </a:lnTo>
                              <a:lnTo>
                                <a:pt x="1473" y="1760"/>
                              </a:lnTo>
                              <a:lnTo>
                                <a:pt x="1491" y="1756"/>
                              </a:lnTo>
                              <a:lnTo>
                                <a:pt x="1507" y="1750"/>
                              </a:lnTo>
                              <a:lnTo>
                                <a:pt x="1524" y="1745"/>
                              </a:lnTo>
                              <a:lnTo>
                                <a:pt x="1540" y="1738"/>
                              </a:lnTo>
                              <a:lnTo>
                                <a:pt x="1556" y="1731"/>
                              </a:lnTo>
                              <a:lnTo>
                                <a:pt x="1570" y="1723"/>
                              </a:lnTo>
                              <a:lnTo>
                                <a:pt x="1585" y="1713"/>
                              </a:lnTo>
                              <a:lnTo>
                                <a:pt x="1598" y="1704"/>
                              </a:lnTo>
                              <a:lnTo>
                                <a:pt x="1611" y="1694"/>
                              </a:lnTo>
                              <a:lnTo>
                                <a:pt x="1623" y="1682"/>
                              </a:lnTo>
                              <a:lnTo>
                                <a:pt x="1635" y="1670"/>
                              </a:lnTo>
                              <a:lnTo>
                                <a:pt x="1646" y="1658"/>
                              </a:lnTo>
                              <a:lnTo>
                                <a:pt x="1656" y="1643"/>
                              </a:lnTo>
                              <a:lnTo>
                                <a:pt x="1666" y="1629"/>
                              </a:lnTo>
                              <a:lnTo>
                                <a:pt x="1676" y="1613"/>
                              </a:lnTo>
                              <a:lnTo>
                                <a:pt x="1684" y="1597"/>
                              </a:lnTo>
                              <a:lnTo>
                                <a:pt x="1692" y="1580"/>
                              </a:lnTo>
                              <a:lnTo>
                                <a:pt x="1699" y="1562"/>
                              </a:lnTo>
                              <a:lnTo>
                                <a:pt x="1706" y="1543"/>
                              </a:lnTo>
                              <a:lnTo>
                                <a:pt x="1712" y="1524"/>
                              </a:lnTo>
                              <a:lnTo>
                                <a:pt x="1717" y="1503"/>
                              </a:lnTo>
                              <a:lnTo>
                                <a:pt x="1721" y="1480"/>
                              </a:lnTo>
                              <a:lnTo>
                                <a:pt x="1725" y="1459"/>
                              </a:lnTo>
                              <a:lnTo>
                                <a:pt x="1728" y="1435"/>
                              </a:lnTo>
                              <a:lnTo>
                                <a:pt x="1730" y="1410"/>
                              </a:lnTo>
                              <a:lnTo>
                                <a:pt x="1732" y="1385"/>
                              </a:lnTo>
                              <a:lnTo>
                                <a:pt x="1674" y="1385"/>
                              </a:lnTo>
                              <a:lnTo>
                                <a:pt x="1670" y="1406"/>
                              </a:lnTo>
                              <a:lnTo>
                                <a:pt x="1665" y="1427"/>
                              </a:lnTo>
                              <a:lnTo>
                                <a:pt x="1659" y="1446"/>
                              </a:lnTo>
                              <a:lnTo>
                                <a:pt x="1653" y="1464"/>
                              </a:lnTo>
                              <a:lnTo>
                                <a:pt x="1645" y="1480"/>
                              </a:lnTo>
                              <a:lnTo>
                                <a:pt x="1635" y="1496"/>
                              </a:lnTo>
                              <a:lnTo>
                                <a:pt x="1626" y="1510"/>
                              </a:lnTo>
                              <a:lnTo>
                                <a:pt x="1616" y="1523"/>
                              </a:lnTo>
                              <a:lnTo>
                                <a:pt x="1605" y="1533"/>
                              </a:lnTo>
                              <a:lnTo>
                                <a:pt x="1594" y="1543"/>
                              </a:lnTo>
                              <a:lnTo>
                                <a:pt x="1583" y="1552"/>
                              </a:lnTo>
                              <a:lnTo>
                                <a:pt x="1570" y="1558"/>
                              </a:lnTo>
                              <a:lnTo>
                                <a:pt x="1559" y="1563"/>
                              </a:lnTo>
                              <a:lnTo>
                                <a:pt x="1547" y="1567"/>
                              </a:lnTo>
                              <a:lnTo>
                                <a:pt x="1535" y="1569"/>
                              </a:lnTo>
                              <a:lnTo>
                                <a:pt x="1523" y="15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93"/>
                      <wps:cNvSpPr>
                        <a:spLocks/>
                      </wps:cNvSpPr>
                      <wps:spPr bwMode="auto">
                        <a:xfrm>
                          <a:off x="772832" y="34987"/>
                          <a:ext cx="101563" cy="90648"/>
                        </a:xfrm>
                        <a:custGeom>
                          <a:avLst/>
                          <a:gdLst>
                            <a:gd name="T0" fmla="*/ 1750 w 1919"/>
                            <a:gd name="T1" fmla="*/ 1573 h 1723"/>
                            <a:gd name="T2" fmla="*/ 1806 w 1919"/>
                            <a:gd name="T3" fmla="*/ 1600 h 1723"/>
                            <a:gd name="T4" fmla="*/ 1919 w 1919"/>
                            <a:gd name="T5" fmla="*/ 1616 h 1723"/>
                            <a:gd name="T6" fmla="*/ 1151 w 1919"/>
                            <a:gd name="T7" fmla="*/ 1612 h 1723"/>
                            <a:gd name="T8" fmla="*/ 1233 w 1919"/>
                            <a:gd name="T9" fmla="*/ 1587 h 1723"/>
                            <a:gd name="T10" fmla="*/ 1270 w 1919"/>
                            <a:gd name="T11" fmla="*/ 1556 h 1723"/>
                            <a:gd name="T12" fmla="*/ 1293 w 1919"/>
                            <a:gd name="T13" fmla="*/ 1513 h 1723"/>
                            <a:gd name="T14" fmla="*/ 1310 w 1919"/>
                            <a:gd name="T15" fmla="*/ 1422 h 1723"/>
                            <a:gd name="T16" fmla="*/ 1316 w 1919"/>
                            <a:gd name="T17" fmla="*/ 1289 h 1723"/>
                            <a:gd name="T18" fmla="*/ 1310 w 1919"/>
                            <a:gd name="T19" fmla="*/ 538 h 1723"/>
                            <a:gd name="T20" fmla="*/ 1289 w 1919"/>
                            <a:gd name="T21" fmla="*/ 385 h 1723"/>
                            <a:gd name="T22" fmla="*/ 1253 w 1919"/>
                            <a:gd name="T23" fmla="*/ 288 h 1723"/>
                            <a:gd name="T24" fmla="*/ 1201 w 1919"/>
                            <a:gd name="T25" fmla="*/ 228 h 1723"/>
                            <a:gd name="T26" fmla="*/ 1127 w 1919"/>
                            <a:gd name="T27" fmla="*/ 193 h 1723"/>
                            <a:gd name="T28" fmla="*/ 1023 w 1919"/>
                            <a:gd name="T29" fmla="*/ 181 h 1723"/>
                            <a:gd name="T30" fmla="*/ 895 w 1919"/>
                            <a:gd name="T31" fmla="*/ 200 h 1723"/>
                            <a:gd name="T32" fmla="*/ 785 w 1919"/>
                            <a:gd name="T33" fmla="*/ 257 h 1723"/>
                            <a:gd name="T34" fmla="*/ 698 w 1919"/>
                            <a:gd name="T35" fmla="*/ 349 h 1723"/>
                            <a:gd name="T36" fmla="*/ 647 w 1919"/>
                            <a:gd name="T37" fmla="*/ 467 h 1723"/>
                            <a:gd name="T38" fmla="*/ 627 w 1919"/>
                            <a:gd name="T39" fmla="*/ 615 h 1723"/>
                            <a:gd name="T40" fmla="*/ 621 w 1919"/>
                            <a:gd name="T41" fmla="*/ 853 h 1723"/>
                            <a:gd name="T42" fmla="*/ 628 w 1919"/>
                            <a:gd name="T43" fmla="*/ 1417 h 1723"/>
                            <a:gd name="T44" fmla="*/ 643 w 1919"/>
                            <a:gd name="T45" fmla="*/ 1490 h 1723"/>
                            <a:gd name="T46" fmla="*/ 669 w 1919"/>
                            <a:gd name="T47" fmla="*/ 1543 h 1723"/>
                            <a:gd name="T48" fmla="*/ 705 w 1919"/>
                            <a:gd name="T49" fmla="*/ 1578 h 1723"/>
                            <a:gd name="T50" fmla="*/ 758 w 1919"/>
                            <a:gd name="T51" fmla="*/ 1602 h 1723"/>
                            <a:gd name="T52" fmla="*/ 825 w 1919"/>
                            <a:gd name="T53" fmla="*/ 1614 h 1723"/>
                            <a:gd name="T54" fmla="*/ 24 w 1919"/>
                            <a:gd name="T55" fmla="*/ 1615 h 1723"/>
                            <a:gd name="T56" fmla="*/ 120 w 1919"/>
                            <a:gd name="T57" fmla="*/ 1602 h 1723"/>
                            <a:gd name="T58" fmla="*/ 190 w 1919"/>
                            <a:gd name="T59" fmla="*/ 1568 h 1723"/>
                            <a:gd name="T60" fmla="*/ 222 w 1919"/>
                            <a:gd name="T61" fmla="*/ 1535 h 1723"/>
                            <a:gd name="T62" fmla="*/ 242 w 1919"/>
                            <a:gd name="T63" fmla="*/ 1493 h 1723"/>
                            <a:gd name="T64" fmla="*/ 260 w 1919"/>
                            <a:gd name="T65" fmla="*/ 1402 h 1723"/>
                            <a:gd name="T66" fmla="*/ 266 w 1919"/>
                            <a:gd name="T67" fmla="*/ 110 h 1723"/>
                            <a:gd name="T68" fmla="*/ 617 w 1919"/>
                            <a:gd name="T69" fmla="*/ 328 h 1723"/>
                            <a:gd name="T70" fmla="*/ 696 w 1919"/>
                            <a:gd name="T71" fmla="*/ 208 h 1723"/>
                            <a:gd name="T72" fmla="*/ 762 w 1919"/>
                            <a:gd name="T73" fmla="*/ 139 h 1723"/>
                            <a:gd name="T74" fmla="*/ 847 w 1919"/>
                            <a:gd name="T75" fmla="*/ 80 h 1723"/>
                            <a:gd name="T76" fmla="*/ 953 w 1919"/>
                            <a:gd name="T77" fmla="*/ 32 h 1723"/>
                            <a:gd name="T78" fmla="*/ 1083 w 1919"/>
                            <a:gd name="T79" fmla="*/ 5 h 1723"/>
                            <a:gd name="T80" fmla="*/ 1244 w 1919"/>
                            <a:gd name="T81" fmla="*/ 3 h 1723"/>
                            <a:gd name="T82" fmla="*/ 1402 w 1919"/>
                            <a:gd name="T83" fmla="*/ 43 h 1723"/>
                            <a:gd name="T84" fmla="*/ 1484 w 1919"/>
                            <a:gd name="T85" fmla="*/ 88 h 1723"/>
                            <a:gd name="T86" fmla="*/ 1542 w 1919"/>
                            <a:gd name="T87" fmla="*/ 139 h 1723"/>
                            <a:gd name="T88" fmla="*/ 1608 w 1919"/>
                            <a:gd name="T89" fmla="*/ 228 h 1723"/>
                            <a:gd name="T90" fmla="*/ 1639 w 1919"/>
                            <a:gd name="T91" fmla="*/ 306 h 1723"/>
                            <a:gd name="T92" fmla="*/ 1661 w 1919"/>
                            <a:gd name="T93" fmla="*/ 433 h 1723"/>
                            <a:gd name="T94" fmla="*/ 1663 w 1919"/>
                            <a:gd name="T95" fmla="*/ 577 h 1723"/>
                            <a:gd name="T96" fmla="*/ 1663 w 1919"/>
                            <a:gd name="T97" fmla="*/ 866 h 1723"/>
                            <a:gd name="T98" fmla="*/ 1663 w 1919"/>
                            <a:gd name="T99" fmla="*/ 1181 h 1723"/>
                            <a:gd name="T100" fmla="*/ 1665 w 1919"/>
                            <a:gd name="T101" fmla="*/ 1354 h 1723"/>
                            <a:gd name="T102" fmla="*/ 1683 w 1919"/>
                            <a:gd name="T103" fmla="*/ 1474 h 1723"/>
                            <a:gd name="T104" fmla="*/ 1714 w 1919"/>
                            <a:gd name="T105" fmla="*/ 1539 h 1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19" h="1723">
                              <a:moveTo>
                                <a:pt x="1714" y="1539"/>
                              </a:moveTo>
                              <a:lnTo>
                                <a:pt x="1722" y="1549"/>
                              </a:lnTo>
                              <a:lnTo>
                                <a:pt x="1731" y="1557"/>
                              </a:lnTo>
                              <a:lnTo>
                                <a:pt x="1739" y="1566"/>
                              </a:lnTo>
                              <a:lnTo>
                                <a:pt x="1750" y="1573"/>
                              </a:lnTo>
                              <a:lnTo>
                                <a:pt x="1759" y="1579"/>
                              </a:lnTo>
                              <a:lnTo>
                                <a:pt x="1770" y="1585"/>
                              </a:lnTo>
                              <a:lnTo>
                                <a:pt x="1782" y="1590"/>
                              </a:lnTo>
                              <a:lnTo>
                                <a:pt x="1794" y="1594"/>
                              </a:lnTo>
                              <a:lnTo>
                                <a:pt x="1806" y="1600"/>
                              </a:lnTo>
                              <a:lnTo>
                                <a:pt x="1820" y="1603"/>
                              </a:lnTo>
                              <a:lnTo>
                                <a:pt x="1834" y="1606"/>
                              </a:lnTo>
                              <a:lnTo>
                                <a:pt x="1850" y="1609"/>
                              </a:lnTo>
                              <a:lnTo>
                                <a:pt x="1883" y="1613"/>
                              </a:lnTo>
                              <a:lnTo>
                                <a:pt x="1919" y="1616"/>
                              </a:lnTo>
                              <a:lnTo>
                                <a:pt x="1919" y="1723"/>
                              </a:lnTo>
                              <a:lnTo>
                                <a:pt x="1110" y="1723"/>
                              </a:lnTo>
                              <a:lnTo>
                                <a:pt x="1110" y="1617"/>
                              </a:lnTo>
                              <a:lnTo>
                                <a:pt x="1132" y="1615"/>
                              </a:lnTo>
                              <a:lnTo>
                                <a:pt x="1151" y="1612"/>
                              </a:lnTo>
                              <a:lnTo>
                                <a:pt x="1171" y="1609"/>
                              </a:lnTo>
                              <a:lnTo>
                                <a:pt x="1189" y="1604"/>
                              </a:lnTo>
                              <a:lnTo>
                                <a:pt x="1204" y="1600"/>
                              </a:lnTo>
                              <a:lnTo>
                                <a:pt x="1220" y="1593"/>
                              </a:lnTo>
                              <a:lnTo>
                                <a:pt x="1233" y="1587"/>
                              </a:lnTo>
                              <a:lnTo>
                                <a:pt x="1244" y="1580"/>
                              </a:lnTo>
                              <a:lnTo>
                                <a:pt x="1252" y="1575"/>
                              </a:lnTo>
                              <a:lnTo>
                                <a:pt x="1258" y="1569"/>
                              </a:lnTo>
                              <a:lnTo>
                                <a:pt x="1264" y="1564"/>
                              </a:lnTo>
                              <a:lnTo>
                                <a:pt x="1270" y="1556"/>
                              </a:lnTo>
                              <a:lnTo>
                                <a:pt x="1274" y="1550"/>
                              </a:lnTo>
                              <a:lnTo>
                                <a:pt x="1278" y="1544"/>
                              </a:lnTo>
                              <a:lnTo>
                                <a:pt x="1283" y="1537"/>
                              </a:lnTo>
                              <a:lnTo>
                                <a:pt x="1287" y="1528"/>
                              </a:lnTo>
                              <a:lnTo>
                                <a:pt x="1293" y="1513"/>
                              </a:lnTo>
                              <a:lnTo>
                                <a:pt x="1298" y="1497"/>
                              </a:lnTo>
                              <a:lnTo>
                                <a:pt x="1302" y="1479"/>
                              </a:lnTo>
                              <a:lnTo>
                                <a:pt x="1306" y="1460"/>
                              </a:lnTo>
                              <a:lnTo>
                                <a:pt x="1308" y="1442"/>
                              </a:lnTo>
                              <a:lnTo>
                                <a:pt x="1310" y="1422"/>
                              </a:lnTo>
                              <a:lnTo>
                                <a:pt x="1313" y="1401"/>
                              </a:lnTo>
                              <a:lnTo>
                                <a:pt x="1314" y="1376"/>
                              </a:lnTo>
                              <a:lnTo>
                                <a:pt x="1315" y="1350"/>
                              </a:lnTo>
                              <a:lnTo>
                                <a:pt x="1316" y="1321"/>
                              </a:lnTo>
                              <a:lnTo>
                                <a:pt x="1316" y="1289"/>
                              </a:lnTo>
                              <a:lnTo>
                                <a:pt x="1316" y="1256"/>
                              </a:lnTo>
                              <a:lnTo>
                                <a:pt x="1316" y="699"/>
                              </a:lnTo>
                              <a:lnTo>
                                <a:pt x="1316" y="647"/>
                              </a:lnTo>
                              <a:lnTo>
                                <a:pt x="1314" y="593"/>
                              </a:lnTo>
                              <a:lnTo>
                                <a:pt x="1310" y="538"/>
                              </a:lnTo>
                              <a:lnTo>
                                <a:pt x="1305" y="485"/>
                              </a:lnTo>
                              <a:lnTo>
                                <a:pt x="1302" y="459"/>
                              </a:lnTo>
                              <a:lnTo>
                                <a:pt x="1298" y="433"/>
                              </a:lnTo>
                              <a:lnTo>
                                <a:pt x="1294" y="408"/>
                              </a:lnTo>
                              <a:lnTo>
                                <a:pt x="1289" y="385"/>
                              </a:lnTo>
                              <a:lnTo>
                                <a:pt x="1283" y="362"/>
                              </a:lnTo>
                              <a:lnTo>
                                <a:pt x="1275" y="340"/>
                              </a:lnTo>
                              <a:lnTo>
                                <a:pt x="1268" y="321"/>
                              </a:lnTo>
                              <a:lnTo>
                                <a:pt x="1260" y="302"/>
                              </a:lnTo>
                              <a:lnTo>
                                <a:pt x="1253" y="288"/>
                              </a:lnTo>
                              <a:lnTo>
                                <a:pt x="1243" y="273"/>
                              </a:lnTo>
                              <a:lnTo>
                                <a:pt x="1234" y="261"/>
                              </a:lnTo>
                              <a:lnTo>
                                <a:pt x="1224" y="249"/>
                              </a:lnTo>
                              <a:lnTo>
                                <a:pt x="1213" y="238"/>
                              </a:lnTo>
                              <a:lnTo>
                                <a:pt x="1201" y="228"/>
                              </a:lnTo>
                              <a:lnTo>
                                <a:pt x="1189" y="219"/>
                              </a:lnTo>
                              <a:lnTo>
                                <a:pt x="1174" y="212"/>
                              </a:lnTo>
                              <a:lnTo>
                                <a:pt x="1160" y="204"/>
                              </a:lnTo>
                              <a:lnTo>
                                <a:pt x="1144" y="198"/>
                              </a:lnTo>
                              <a:lnTo>
                                <a:pt x="1127" y="193"/>
                              </a:lnTo>
                              <a:lnTo>
                                <a:pt x="1109" y="189"/>
                              </a:lnTo>
                              <a:lnTo>
                                <a:pt x="1089" y="185"/>
                              </a:lnTo>
                              <a:lnTo>
                                <a:pt x="1069" y="183"/>
                              </a:lnTo>
                              <a:lnTo>
                                <a:pt x="1047" y="182"/>
                              </a:lnTo>
                              <a:lnTo>
                                <a:pt x="1023" y="181"/>
                              </a:lnTo>
                              <a:lnTo>
                                <a:pt x="996" y="182"/>
                              </a:lnTo>
                              <a:lnTo>
                                <a:pt x="971" y="184"/>
                              </a:lnTo>
                              <a:lnTo>
                                <a:pt x="945" y="188"/>
                              </a:lnTo>
                              <a:lnTo>
                                <a:pt x="920" y="193"/>
                              </a:lnTo>
                              <a:lnTo>
                                <a:pt x="895" y="200"/>
                              </a:lnTo>
                              <a:lnTo>
                                <a:pt x="871" y="209"/>
                              </a:lnTo>
                              <a:lnTo>
                                <a:pt x="849" y="219"/>
                              </a:lnTo>
                              <a:lnTo>
                                <a:pt x="827" y="230"/>
                              </a:lnTo>
                              <a:lnTo>
                                <a:pt x="805" y="243"/>
                              </a:lnTo>
                              <a:lnTo>
                                <a:pt x="785" y="257"/>
                              </a:lnTo>
                              <a:lnTo>
                                <a:pt x="765" y="272"/>
                              </a:lnTo>
                              <a:lnTo>
                                <a:pt x="746" y="290"/>
                              </a:lnTo>
                              <a:lnTo>
                                <a:pt x="729" y="308"/>
                              </a:lnTo>
                              <a:lnTo>
                                <a:pt x="713" y="328"/>
                              </a:lnTo>
                              <a:lnTo>
                                <a:pt x="698" y="349"/>
                              </a:lnTo>
                              <a:lnTo>
                                <a:pt x="684" y="371"/>
                              </a:lnTo>
                              <a:lnTo>
                                <a:pt x="673" y="393"/>
                              </a:lnTo>
                              <a:lnTo>
                                <a:pt x="664" y="416"/>
                              </a:lnTo>
                              <a:lnTo>
                                <a:pt x="654" y="441"/>
                              </a:lnTo>
                              <a:lnTo>
                                <a:pt x="647" y="467"/>
                              </a:lnTo>
                              <a:lnTo>
                                <a:pt x="642" y="495"/>
                              </a:lnTo>
                              <a:lnTo>
                                <a:pt x="637" y="523"/>
                              </a:lnTo>
                              <a:lnTo>
                                <a:pt x="633" y="553"/>
                              </a:lnTo>
                              <a:lnTo>
                                <a:pt x="630" y="584"/>
                              </a:lnTo>
                              <a:lnTo>
                                <a:pt x="627" y="615"/>
                              </a:lnTo>
                              <a:lnTo>
                                <a:pt x="624" y="647"/>
                              </a:lnTo>
                              <a:lnTo>
                                <a:pt x="623" y="680"/>
                              </a:lnTo>
                              <a:lnTo>
                                <a:pt x="622" y="713"/>
                              </a:lnTo>
                              <a:lnTo>
                                <a:pt x="621" y="782"/>
                              </a:lnTo>
                              <a:lnTo>
                                <a:pt x="621" y="853"/>
                              </a:lnTo>
                              <a:lnTo>
                                <a:pt x="621" y="1302"/>
                              </a:lnTo>
                              <a:lnTo>
                                <a:pt x="622" y="1344"/>
                              </a:lnTo>
                              <a:lnTo>
                                <a:pt x="624" y="1382"/>
                              </a:lnTo>
                              <a:lnTo>
                                <a:pt x="626" y="1401"/>
                              </a:lnTo>
                              <a:lnTo>
                                <a:pt x="628" y="1417"/>
                              </a:lnTo>
                              <a:lnTo>
                                <a:pt x="631" y="1434"/>
                              </a:lnTo>
                              <a:lnTo>
                                <a:pt x="633" y="1449"/>
                              </a:lnTo>
                              <a:lnTo>
                                <a:pt x="636" y="1464"/>
                              </a:lnTo>
                              <a:lnTo>
                                <a:pt x="640" y="1477"/>
                              </a:lnTo>
                              <a:lnTo>
                                <a:pt x="643" y="1490"/>
                              </a:lnTo>
                              <a:lnTo>
                                <a:pt x="648" y="1503"/>
                              </a:lnTo>
                              <a:lnTo>
                                <a:pt x="652" y="1514"/>
                              </a:lnTo>
                              <a:lnTo>
                                <a:pt x="658" y="1524"/>
                              </a:lnTo>
                              <a:lnTo>
                                <a:pt x="664" y="1535"/>
                              </a:lnTo>
                              <a:lnTo>
                                <a:pt x="669" y="1543"/>
                              </a:lnTo>
                              <a:lnTo>
                                <a:pt x="675" y="1551"/>
                              </a:lnTo>
                              <a:lnTo>
                                <a:pt x="681" y="1558"/>
                              </a:lnTo>
                              <a:lnTo>
                                <a:pt x="689" y="1566"/>
                              </a:lnTo>
                              <a:lnTo>
                                <a:pt x="697" y="1572"/>
                              </a:lnTo>
                              <a:lnTo>
                                <a:pt x="705" y="1578"/>
                              </a:lnTo>
                              <a:lnTo>
                                <a:pt x="714" y="1583"/>
                              </a:lnTo>
                              <a:lnTo>
                                <a:pt x="724" y="1588"/>
                              </a:lnTo>
                              <a:lnTo>
                                <a:pt x="735" y="1593"/>
                              </a:lnTo>
                              <a:lnTo>
                                <a:pt x="745" y="1598"/>
                              </a:lnTo>
                              <a:lnTo>
                                <a:pt x="758" y="1602"/>
                              </a:lnTo>
                              <a:lnTo>
                                <a:pt x="770" y="1605"/>
                              </a:lnTo>
                              <a:lnTo>
                                <a:pt x="783" y="1608"/>
                              </a:lnTo>
                              <a:lnTo>
                                <a:pt x="796" y="1610"/>
                              </a:lnTo>
                              <a:lnTo>
                                <a:pt x="810" y="1613"/>
                              </a:lnTo>
                              <a:lnTo>
                                <a:pt x="825" y="1614"/>
                              </a:lnTo>
                              <a:lnTo>
                                <a:pt x="841" y="1616"/>
                              </a:lnTo>
                              <a:lnTo>
                                <a:pt x="841" y="1723"/>
                              </a:lnTo>
                              <a:lnTo>
                                <a:pt x="0" y="1723"/>
                              </a:lnTo>
                              <a:lnTo>
                                <a:pt x="0" y="1616"/>
                              </a:lnTo>
                              <a:lnTo>
                                <a:pt x="24" y="1615"/>
                              </a:lnTo>
                              <a:lnTo>
                                <a:pt x="47" y="1613"/>
                              </a:lnTo>
                              <a:lnTo>
                                <a:pt x="68" y="1611"/>
                              </a:lnTo>
                              <a:lnTo>
                                <a:pt x="86" y="1609"/>
                              </a:lnTo>
                              <a:lnTo>
                                <a:pt x="104" y="1606"/>
                              </a:lnTo>
                              <a:lnTo>
                                <a:pt x="120" y="1602"/>
                              </a:lnTo>
                              <a:lnTo>
                                <a:pt x="135" y="1598"/>
                              </a:lnTo>
                              <a:lnTo>
                                <a:pt x="147" y="1591"/>
                              </a:lnTo>
                              <a:lnTo>
                                <a:pt x="166" y="1583"/>
                              </a:lnTo>
                              <a:lnTo>
                                <a:pt x="181" y="1574"/>
                              </a:lnTo>
                              <a:lnTo>
                                <a:pt x="190" y="1568"/>
                              </a:lnTo>
                              <a:lnTo>
                                <a:pt x="197" y="1562"/>
                              </a:lnTo>
                              <a:lnTo>
                                <a:pt x="203" y="1556"/>
                              </a:lnTo>
                              <a:lnTo>
                                <a:pt x="210" y="1549"/>
                              </a:lnTo>
                              <a:lnTo>
                                <a:pt x="215" y="1543"/>
                              </a:lnTo>
                              <a:lnTo>
                                <a:pt x="222" y="1535"/>
                              </a:lnTo>
                              <a:lnTo>
                                <a:pt x="227" y="1527"/>
                              </a:lnTo>
                              <a:lnTo>
                                <a:pt x="231" y="1519"/>
                              </a:lnTo>
                              <a:lnTo>
                                <a:pt x="235" y="1511"/>
                              </a:lnTo>
                              <a:lnTo>
                                <a:pt x="239" y="1502"/>
                              </a:lnTo>
                              <a:lnTo>
                                <a:pt x="242" y="1493"/>
                              </a:lnTo>
                              <a:lnTo>
                                <a:pt x="245" y="1483"/>
                              </a:lnTo>
                              <a:lnTo>
                                <a:pt x="249" y="1467"/>
                              </a:lnTo>
                              <a:lnTo>
                                <a:pt x="254" y="1447"/>
                              </a:lnTo>
                              <a:lnTo>
                                <a:pt x="258" y="1425"/>
                              </a:lnTo>
                              <a:lnTo>
                                <a:pt x="260" y="1402"/>
                              </a:lnTo>
                              <a:lnTo>
                                <a:pt x="263" y="1375"/>
                              </a:lnTo>
                              <a:lnTo>
                                <a:pt x="264" y="1347"/>
                              </a:lnTo>
                              <a:lnTo>
                                <a:pt x="265" y="1316"/>
                              </a:lnTo>
                              <a:lnTo>
                                <a:pt x="266" y="1283"/>
                              </a:lnTo>
                              <a:lnTo>
                                <a:pt x="266" y="110"/>
                              </a:lnTo>
                              <a:lnTo>
                                <a:pt x="0" y="109"/>
                              </a:lnTo>
                              <a:lnTo>
                                <a:pt x="0" y="21"/>
                              </a:lnTo>
                              <a:lnTo>
                                <a:pt x="532" y="20"/>
                              </a:lnTo>
                              <a:lnTo>
                                <a:pt x="590" y="329"/>
                              </a:lnTo>
                              <a:lnTo>
                                <a:pt x="617" y="328"/>
                              </a:lnTo>
                              <a:lnTo>
                                <a:pt x="631" y="303"/>
                              </a:lnTo>
                              <a:lnTo>
                                <a:pt x="646" y="277"/>
                              </a:lnTo>
                              <a:lnTo>
                                <a:pt x="665" y="249"/>
                              </a:lnTo>
                              <a:lnTo>
                                <a:pt x="684" y="221"/>
                              </a:lnTo>
                              <a:lnTo>
                                <a:pt x="696" y="208"/>
                              </a:lnTo>
                              <a:lnTo>
                                <a:pt x="707" y="194"/>
                              </a:lnTo>
                              <a:lnTo>
                                <a:pt x="720" y="180"/>
                              </a:lnTo>
                              <a:lnTo>
                                <a:pt x="733" y="166"/>
                              </a:lnTo>
                              <a:lnTo>
                                <a:pt x="747" y="153"/>
                              </a:lnTo>
                              <a:lnTo>
                                <a:pt x="762" y="139"/>
                              </a:lnTo>
                              <a:lnTo>
                                <a:pt x="777" y="127"/>
                              </a:lnTo>
                              <a:lnTo>
                                <a:pt x="793" y="115"/>
                              </a:lnTo>
                              <a:lnTo>
                                <a:pt x="810" y="102"/>
                              </a:lnTo>
                              <a:lnTo>
                                <a:pt x="828" y="91"/>
                              </a:lnTo>
                              <a:lnTo>
                                <a:pt x="847" y="80"/>
                              </a:lnTo>
                              <a:lnTo>
                                <a:pt x="866" y="69"/>
                              </a:lnTo>
                              <a:lnTo>
                                <a:pt x="886" y="59"/>
                              </a:lnTo>
                              <a:lnTo>
                                <a:pt x="908" y="50"/>
                              </a:lnTo>
                              <a:lnTo>
                                <a:pt x="929" y="41"/>
                              </a:lnTo>
                              <a:lnTo>
                                <a:pt x="953" y="32"/>
                              </a:lnTo>
                              <a:lnTo>
                                <a:pt x="977" y="25"/>
                              </a:lnTo>
                              <a:lnTo>
                                <a:pt x="1002" y="19"/>
                              </a:lnTo>
                              <a:lnTo>
                                <a:pt x="1028" y="14"/>
                              </a:lnTo>
                              <a:lnTo>
                                <a:pt x="1055" y="9"/>
                              </a:lnTo>
                              <a:lnTo>
                                <a:pt x="1083" y="5"/>
                              </a:lnTo>
                              <a:lnTo>
                                <a:pt x="1112" y="2"/>
                              </a:lnTo>
                              <a:lnTo>
                                <a:pt x="1143" y="0"/>
                              </a:lnTo>
                              <a:lnTo>
                                <a:pt x="1174" y="0"/>
                              </a:lnTo>
                              <a:lnTo>
                                <a:pt x="1209" y="0"/>
                              </a:lnTo>
                              <a:lnTo>
                                <a:pt x="1244" y="3"/>
                              </a:lnTo>
                              <a:lnTo>
                                <a:pt x="1277" y="8"/>
                              </a:lnTo>
                              <a:lnTo>
                                <a:pt x="1310" y="14"/>
                              </a:lnTo>
                              <a:lnTo>
                                <a:pt x="1341" y="22"/>
                              </a:lnTo>
                              <a:lnTo>
                                <a:pt x="1372" y="31"/>
                              </a:lnTo>
                              <a:lnTo>
                                <a:pt x="1402" y="43"/>
                              </a:lnTo>
                              <a:lnTo>
                                <a:pt x="1431" y="56"/>
                              </a:lnTo>
                              <a:lnTo>
                                <a:pt x="1445" y="63"/>
                              </a:lnTo>
                              <a:lnTo>
                                <a:pt x="1458" y="71"/>
                              </a:lnTo>
                              <a:lnTo>
                                <a:pt x="1472" y="80"/>
                              </a:lnTo>
                              <a:lnTo>
                                <a:pt x="1484" y="88"/>
                              </a:lnTo>
                              <a:lnTo>
                                <a:pt x="1496" y="97"/>
                              </a:lnTo>
                              <a:lnTo>
                                <a:pt x="1508" y="108"/>
                              </a:lnTo>
                              <a:lnTo>
                                <a:pt x="1519" y="118"/>
                              </a:lnTo>
                              <a:lnTo>
                                <a:pt x="1531" y="128"/>
                              </a:lnTo>
                              <a:lnTo>
                                <a:pt x="1542" y="139"/>
                              </a:lnTo>
                              <a:lnTo>
                                <a:pt x="1552" y="151"/>
                              </a:lnTo>
                              <a:lnTo>
                                <a:pt x="1563" y="162"/>
                              </a:lnTo>
                              <a:lnTo>
                                <a:pt x="1572" y="175"/>
                              </a:lnTo>
                              <a:lnTo>
                                <a:pt x="1590" y="200"/>
                              </a:lnTo>
                              <a:lnTo>
                                <a:pt x="1608" y="228"/>
                              </a:lnTo>
                              <a:lnTo>
                                <a:pt x="1615" y="244"/>
                              </a:lnTo>
                              <a:lnTo>
                                <a:pt x="1621" y="258"/>
                              </a:lnTo>
                              <a:lnTo>
                                <a:pt x="1628" y="274"/>
                              </a:lnTo>
                              <a:lnTo>
                                <a:pt x="1634" y="290"/>
                              </a:lnTo>
                              <a:lnTo>
                                <a:pt x="1639" y="306"/>
                              </a:lnTo>
                              <a:lnTo>
                                <a:pt x="1643" y="324"/>
                              </a:lnTo>
                              <a:lnTo>
                                <a:pt x="1647" y="340"/>
                              </a:lnTo>
                              <a:lnTo>
                                <a:pt x="1651" y="358"/>
                              </a:lnTo>
                              <a:lnTo>
                                <a:pt x="1657" y="395"/>
                              </a:lnTo>
                              <a:lnTo>
                                <a:pt x="1661" y="433"/>
                              </a:lnTo>
                              <a:lnTo>
                                <a:pt x="1663" y="472"/>
                              </a:lnTo>
                              <a:lnTo>
                                <a:pt x="1663" y="514"/>
                              </a:lnTo>
                              <a:lnTo>
                                <a:pt x="1663" y="521"/>
                              </a:lnTo>
                              <a:lnTo>
                                <a:pt x="1663" y="542"/>
                              </a:lnTo>
                              <a:lnTo>
                                <a:pt x="1663" y="577"/>
                              </a:lnTo>
                              <a:lnTo>
                                <a:pt x="1663" y="622"/>
                              </a:lnTo>
                              <a:lnTo>
                                <a:pt x="1663" y="674"/>
                              </a:lnTo>
                              <a:lnTo>
                                <a:pt x="1663" y="734"/>
                              </a:lnTo>
                              <a:lnTo>
                                <a:pt x="1663" y="799"/>
                              </a:lnTo>
                              <a:lnTo>
                                <a:pt x="1663" y="866"/>
                              </a:lnTo>
                              <a:lnTo>
                                <a:pt x="1663" y="935"/>
                              </a:lnTo>
                              <a:lnTo>
                                <a:pt x="1663" y="1003"/>
                              </a:lnTo>
                              <a:lnTo>
                                <a:pt x="1663" y="1068"/>
                              </a:lnTo>
                              <a:lnTo>
                                <a:pt x="1663" y="1128"/>
                              </a:lnTo>
                              <a:lnTo>
                                <a:pt x="1663" y="1181"/>
                              </a:lnTo>
                              <a:lnTo>
                                <a:pt x="1663" y="1227"/>
                              </a:lnTo>
                              <a:lnTo>
                                <a:pt x="1663" y="1262"/>
                              </a:lnTo>
                              <a:lnTo>
                                <a:pt x="1663" y="1285"/>
                              </a:lnTo>
                              <a:lnTo>
                                <a:pt x="1664" y="1318"/>
                              </a:lnTo>
                              <a:lnTo>
                                <a:pt x="1665" y="1354"/>
                              </a:lnTo>
                              <a:lnTo>
                                <a:pt x="1668" y="1389"/>
                              </a:lnTo>
                              <a:lnTo>
                                <a:pt x="1673" y="1424"/>
                              </a:lnTo>
                              <a:lnTo>
                                <a:pt x="1676" y="1442"/>
                              </a:lnTo>
                              <a:lnTo>
                                <a:pt x="1679" y="1458"/>
                              </a:lnTo>
                              <a:lnTo>
                                <a:pt x="1683" y="1474"/>
                              </a:lnTo>
                              <a:lnTo>
                                <a:pt x="1689" y="1489"/>
                              </a:lnTo>
                              <a:lnTo>
                                <a:pt x="1694" y="1504"/>
                              </a:lnTo>
                              <a:lnTo>
                                <a:pt x="1700" y="1516"/>
                              </a:lnTo>
                              <a:lnTo>
                                <a:pt x="1706" y="1528"/>
                              </a:lnTo>
                              <a:lnTo>
                                <a:pt x="1714" y="153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94"/>
                      <wps:cNvSpPr>
                        <a:spLocks noEditPoints="1"/>
                      </wps:cNvSpPr>
                      <wps:spPr bwMode="auto">
                        <a:xfrm>
                          <a:off x="577640" y="30216"/>
                          <a:ext cx="95215" cy="149489"/>
                        </a:xfrm>
                        <a:custGeom>
                          <a:avLst/>
                          <a:gdLst>
                            <a:gd name="T0" fmla="*/ 577 w 1803"/>
                            <a:gd name="T1" fmla="*/ 1212 h 2834"/>
                            <a:gd name="T2" fmla="*/ 452 w 1803"/>
                            <a:gd name="T3" fmla="*/ 1022 h 2834"/>
                            <a:gd name="T4" fmla="*/ 426 w 1803"/>
                            <a:gd name="T5" fmla="*/ 637 h 2834"/>
                            <a:gd name="T6" fmla="*/ 497 w 1803"/>
                            <a:gd name="T7" fmla="*/ 349 h 2834"/>
                            <a:gd name="T8" fmla="*/ 669 w 1803"/>
                            <a:gd name="T9" fmla="*/ 189 h 2834"/>
                            <a:gd name="T10" fmla="*/ 924 w 1803"/>
                            <a:gd name="T11" fmla="*/ 202 h 2834"/>
                            <a:gd name="T12" fmla="*/ 1079 w 1803"/>
                            <a:gd name="T13" fmla="*/ 379 h 2834"/>
                            <a:gd name="T14" fmla="*/ 1126 w 1803"/>
                            <a:gd name="T15" fmla="*/ 687 h 2834"/>
                            <a:gd name="T16" fmla="*/ 1077 w 1803"/>
                            <a:gd name="T17" fmla="*/ 1074 h 2834"/>
                            <a:gd name="T18" fmla="*/ 929 w 1803"/>
                            <a:gd name="T19" fmla="*/ 1230 h 2834"/>
                            <a:gd name="T20" fmla="*/ 1588 w 1803"/>
                            <a:gd name="T21" fmla="*/ 20 h 2834"/>
                            <a:gd name="T22" fmla="*/ 1512 w 1803"/>
                            <a:gd name="T23" fmla="*/ 121 h 2834"/>
                            <a:gd name="T24" fmla="*/ 1455 w 1803"/>
                            <a:gd name="T25" fmla="*/ 254 h 2834"/>
                            <a:gd name="T26" fmla="*/ 1321 w 1803"/>
                            <a:gd name="T27" fmla="*/ 266 h 2834"/>
                            <a:gd name="T28" fmla="*/ 1041 w 1803"/>
                            <a:gd name="T29" fmla="*/ 116 h 2834"/>
                            <a:gd name="T30" fmla="*/ 595 w 1803"/>
                            <a:gd name="T31" fmla="*/ 96 h 2834"/>
                            <a:gd name="T32" fmla="*/ 243 w 1803"/>
                            <a:gd name="T33" fmla="*/ 287 h 2834"/>
                            <a:gd name="T34" fmla="*/ 89 w 1803"/>
                            <a:gd name="T35" fmla="*/ 608 h 2834"/>
                            <a:gd name="T36" fmla="*/ 106 w 1803"/>
                            <a:gd name="T37" fmla="*/ 960 h 2834"/>
                            <a:gd name="T38" fmla="*/ 248 w 1803"/>
                            <a:gd name="T39" fmla="*/ 1199 h 2834"/>
                            <a:gd name="T40" fmla="*/ 522 w 1803"/>
                            <a:gd name="T41" fmla="*/ 1321 h 2834"/>
                            <a:gd name="T42" fmla="*/ 338 w 1803"/>
                            <a:gd name="T43" fmla="*/ 1395 h 2834"/>
                            <a:gd name="T44" fmla="*/ 121 w 1803"/>
                            <a:gd name="T45" fmla="*/ 1510 h 2834"/>
                            <a:gd name="T46" fmla="*/ 34 w 1803"/>
                            <a:gd name="T47" fmla="*/ 1722 h 2834"/>
                            <a:gd name="T48" fmla="*/ 67 w 1803"/>
                            <a:gd name="T49" fmla="*/ 1863 h 2834"/>
                            <a:gd name="T50" fmla="*/ 277 w 1803"/>
                            <a:gd name="T51" fmla="*/ 2014 h 2834"/>
                            <a:gd name="T52" fmla="*/ 654 w 1803"/>
                            <a:gd name="T53" fmla="*/ 2073 h 2834"/>
                            <a:gd name="T54" fmla="*/ 1203 w 1803"/>
                            <a:gd name="T55" fmla="*/ 2104 h 2834"/>
                            <a:gd name="T56" fmla="*/ 1408 w 1803"/>
                            <a:gd name="T57" fmla="*/ 2227 h 2834"/>
                            <a:gd name="T58" fmla="*/ 1439 w 1803"/>
                            <a:gd name="T59" fmla="*/ 2402 h 2834"/>
                            <a:gd name="T60" fmla="*/ 1302 w 1803"/>
                            <a:gd name="T61" fmla="*/ 2607 h 2834"/>
                            <a:gd name="T62" fmla="*/ 999 w 1803"/>
                            <a:gd name="T63" fmla="*/ 2716 h 2834"/>
                            <a:gd name="T64" fmla="*/ 625 w 1803"/>
                            <a:gd name="T65" fmla="*/ 2721 h 2834"/>
                            <a:gd name="T66" fmla="*/ 361 w 1803"/>
                            <a:gd name="T67" fmla="*/ 2625 h 2834"/>
                            <a:gd name="T68" fmla="*/ 281 w 1803"/>
                            <a:gd name="T69" fmla="*/ 2455 h 2834"/>
                            <a:gd name="T70" fmla="*/ 277 w 1803"/>
                            <a:gd name="T71" fmla="*/ 2278 h 2834"/>
                            <a:gd name="T72" fmla="*/ 143 w 1803"/>
                            <a:gd name="T73" fmla="*/ 2212 h 2834"/>
                            <a:gd name="T74" fmla="*/ 38 w 1803"/>
                            <a:gd name="T75" fmla="*/ 2277 h 2834"/>
                            <a:gd name="T76" fmla="*/ 7 w 1803"/>
                            <a:gd name="T77" fmla="*/ 2503 h 2834"/>
                            <a:gd name="T78" fmla="*/ 93 w 1803"/>
                            <a:gd name="T79" fmla="*/ 2661 h 2834"/>
                            <a:gd name="T80" fmla="*/ 342 w 1803"/>
                            <a:gd name="T81" fmla="*/ 2784 h 2834"/>
                            <a:gd name="T82" fmla="*/ 749 w 1803"/>
                            <a:gd name="T83" fmla="*/ 2834 h 2834"/>
                            <a:gd name="T84" fmla="*/ 1175 w 1803"/>
                            <a:gd name="T85" fmla="*/ 2777 h 2834"/>
                            <a:gd name="T86" fmla="*/ 1447 w 1803"/>
                            <a:gd name="T87" fmla="*/ 2626 h 2834"/>
                            <a:gd name="T88" fmla="*/ 1583 w 1803"/>
                            <a:gd name="T89" fmla="*/ 2428 h 2834"/>
                            <a:gd name="T90" fmla="*/ 1624 w 1803"/>
                            <a:gd name="T91" fmla="*/ 2220 h 2834"/>
                            <a:gd name="T92" fmla="*/ 1580 w 1803"/>
                            <a:gd name="T93" fmla="*/ 1985 h 2834"/>
                            <a:gd name="T94" fmla="*/ 1402 w 1803"/>
                            <a:gd name="T95" fmla="*/ 1795 h 2834"/>
                            <a:gd name="T96" fmla="*/ 1090 w 1803"/>
                            <a:gd name="T97" fmla="*/ 1719 h 2834"/>
                            <a:gd name="T98" fmla="*/ 385 w 1803"/>
                            <a:gd name="T99" fmla="*/ 1679 h 2834"/>
                            <a:gd name="T100" fmla="*/ 299 w 1803"/>
                            <a:gd name="T101" fmla="*/ 1624 h 2834"/>
                            <a:gd name="T102" fmla="*/ 298 w 1803"/>
                            <a:gd name="T103" fmla="*/ 1512 h 2834"/>
                            <a:gd name="T104" fmla="*/ 410 w 1803"/>
                            <a:gd name="T105" fmla="*/ 1426 h 2834"/>
                            <a:gd name="T106" fmla="*/ 896 w 1803"/>
                            <a:gd name="T107" fmla="*/ 1324 h 2834"/>
                            <a:gd name="T108" fmla="*/ 1255 w 1803"/>
                            <a:gd name="T109" fmla="*/ 1176 h 2834"/>
                            <a:gd name="T110" fmla="*/ 1458 w 1803"/>
                            <a:gd name="T111" fmla="*/ 862 h 2834"/>
                            <a:gd name="T112" fmla="*/ 1454 w 1803"/>
                            <a:gd name="T113" fmla="*/ 528 h 2834"/>
                            <a:gd name="T114" fmla="*/ 1620 w 1803"/>
                            <a:gd name="T115" fmla="*/ 384 h 2834"/>
                            <a:gd name="T116" fmla="*/ 1746 w 1803"/>
                            <a:gd name="T117" fmla="*/ 307 h 2834"/>
                            <a:gd name="T118" fmla="*/ 1801 w 1803"/>
                            <a:gd name="T119" fmla="*/ 128 h 2834"/>
                            <a:gd name="T120" fmla="*/ 1701 w 1803"/>
                            <a:gd name="T121" fmla="*/ 4 h 28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803" h="2834">
                              <a:moveTo>
                                <a:pt x="770" y="1252"/>
                              </a:moveTo>
                              <a:lnTo>
                                <a:pt x="749" y="1252"/>
                              </a:lnTo>
                              <a:lnTo>
                                <a:pt x="730" y="1251"/>
                              </a:lnTo>
                              <a:lnTo>
                                <a:pt x="711" y="1250"/>
                              </a:lnTo>
                              <a:lnTo>
                                <a:pt x="691" y="1248"/>
                              </a:lnTo>
                              <a:lnTo>
                                <a:pt x="674" y="1245"/>
                              </a:lnTo>
                              <a:lnTo>
                                <a:pt x="656" y="1242"/>
                              </a:lnTo>
                              <a:lnTo>
                                <a:pt x="639" y="1238"/>
                              </a:lnTo>
                              <a:lnTo>
                                <a:pt x="623" y="1233"/>
                              </a:lnTo>
                              <a:lnTo>
                                <a:pt x="607" y="1227"/>
                              </a:lnTo>
                              <a:lnTo>
                                <a:pt x="592" y="1220"/>
                              </a:lnTo>
                              <a:lnTo>
                                <a:pt x="577" y="1212"/>
                              </a:lnTo>
                              <a:lnTo>
                                <a:pt x="563" y="1204"/>
                              </a:lnTo>
                              <a:lnTo>
                                <a:pt x="550" y="1194"/>
                              </a:lnTo>
                              <a:lnTo>
                                <a:pt x="537" y="1182"/>
                              </a:lnTo>
                              <a:lnTo>
                                <a:pt x="525" y="1170"/>
                              </a:lnTo>
                              <a:lnTo>
                                <a:pt x="514" y="1157"/>
                              </a:lnTo>
                              <a:lnTo>
                                <a:pt x="502" y="1141"/>
                              </a:lnTo>
                              <a:lnTo>
                                <a:pt x="493" y="1126"/>
                              </a:lnTo>
                              <a:lnTo>
                                <a:pt x="483" y="1107"/>
                              </a:lnTo>
                              <a:lnTo>
                                <a:pt x="474" y="1089"/>
                              </a:lnTo>
                              <a:lnTo>
                                <a:pt x="466" y="1068"/>
                              </a:lnTo>
                              <a:lnTo>
                                <a:pt x="459" y="1045"/>
                              </a:lnTo>
                              <a:lnTo>
                                <a:pt x="452" y="1022"/>
                              </a:lnTo>
                              <a:lnTo>
                                <a:pt x="446" y="996"/>
                              </a:lnTo>
                              <a:lnTo>
                                <a:pt x="440" y="968"/>
                              </a:lnTo>
                              <a:lnTo>
                                <a:pt x="436" y="939"/>
                              </a:lnTo>
                              <a:lnTo>
                                <a:pt x="432" y="908"/>
                              </a:lnTo>
                              <a:lnTo>
                                <a:pt x="429" y="875"/>
                              </a:lnTo>
                              <a:lnTo>
                                <a:pt x="426" y="840"/>
                              </a:lnTo>
                              <a:lnTo>
                                <a:pt x="424" y="803"/>
                              </a:lnTo>
                              <a:lnTo>
                                <a:pt x="423" y="765"/>
                              </a:lnTo>
                              <a:lnTo>
                                <a:pt x="423" y="724"/>
                              </a:lnTo>
                              <a:lnTo>
                                <a:pt x="423" y="694"/>
                              </a:lnTo>
                              <a:lnTo>
                                <a:pt x="424" y="665"/>
                              </a:lnTo>
                              <a:lnTo>
                                <a:pt x="426" y="637"/>
                              </a:lnTo>
                              <a:lnTo>
                                <a:pt x="428" y="609"/>
                              </a:lnTo>
                              <a:lnTo>
                                <a:pt x="431" y="582"/>
                              </a:lnTo>
                              <a:lnTo>
                                <a:pt x="434" y="556"/>
                              </a:lnTo>
                              <a:lnTo>
                                <a:pt x="438" y="529"/>
                              </a:lnTo>
                              <a:lnTo>
                                <a:pt x="443" y="504"/>
                              </a:lnTo>
                              <a:lnTo>
                                <a:pt x="450" y="480"/>
                              </a:lnTo>
                              <a:lnTo>
                                <a:pt x="456" y="456"/>
                              </a:lnTo>
                              <a:lnTo>
                                <a:pt x="462" y="432"/>
                              </a:lnTo>
                              <a:lnTo>
                                <a:pt x="470" y="411"/>
                              </a:lnTo>
                              <a:lnTo>
                                <a:pt x="479" y="389"/>
                              </a:lnTo>
                              <a:lnTo>
                                <a:pt x="487" y="368"/>
                              </a:lnTo>
                              <a:lnTo>
                                <a:pt x="497" y="349"/>
                              </a:lnTo>
                              <a:lnTo>
                                <a:pt x="507" y="329"/>
                              </a:lnTo>
                              <a:lnTo>
                                <a:pt x="519" y="312"/>
                              </a:lnTo>
                              <a:lnTo>
                                <a:pt x="530" y="294"/>
                              </a:lnTo>
                              <a:lnTo>
                                <a:pt x="543" y="279"/>
                              </a:lnTo>
                              <a:lnTo>
                                <a:pt x="556" y="263"/>
                              </a:lnTo>
                              <a:lnTo>
                                <a:pt x="569" y="250"/>
                              </a:lnTo>
                              <a:lnTo>
                                <a:pt x="584" y="236"/>
                              </a:lnTo>
                              <a:lnTo>
                                <a:pt x="599" y="225"/>
                              </a:lnTo>
                              <a:lnTo>
                                <a:pt x="616" y="214"/>
                              </a:lnTo>
                              <a:lnTo>
                                <a:pt x="633" y="204"/>
                              </a:lnTo>
                              <a:lnTo>
                                <a:pt x="650" y="196"/>
                              </a:lnTo>
                              <a:lnTo>
                                <a:pt x="669" y="189"/>
                              </a:lnTo>
                              <a:lnTo>
                                <a:pt x="687" y="183"/>
                              </a:lnTo>
                              <a:lnTo>
                                <a:pt x="707" y="179"/>
                              </a:lnTo>
                              <a:lnTo>
                                <a:pt x="728" y="175"/>
                              </a:lnTo>
                              <a:lnTo>
                                <a:pt x="748" y="172"/>
                              </a:lnTo>
                              <a:lnTo>
                                <a:pt x="770" y="172"/>
                              </a:lnTo>
                              <a:lnTo>
                                <a:pt x="796" y="172"/>
                              </a:lnTo>
                              <a:lnTo>
                                <a:pt x="819" y="175"/>
                              </a:lnTo>
                              <a:lnTo>
                                <a:pt x="842" y="178"/>
                              </a:lnTo>
                              <a:lnTo>
                                <a:pt x="865" y="182"/>
                              </a:lnTo>
                              <a:lnTo>
                                <a:pt x="886" y="188"/>
                              </a:lnTo>
                              <a:lnTo>
                                <a:pt x="905" y="194"/>
                              </a:lnTo>
                              <a:lnTo>
                                <a:pt x="924" y="202"/>
                              </a:lnTo>
                              <a:lnTo>
                                <a:pt x="942" y="211"/>
                              </a:lnTo>
                              <a:lnTo>
                                <a:pt x="959" y="221"/>
                              </a:lnTo>
                              <a:lnTo>
                                <a:pt x="974" y="232"/>
                              </a:lnTo>
                              <a:lnTo>
                                <a:pt x="990" y="245"/>
                              </a:lnTo>
                              <a:lnTo>
                                <a:pt x="1003" y="258"/>
                              </a:lnTo>
                              <a:lnTo>
                                <a:pt x="1017" y="271"/>
                              </a:lnTo>
                              <a:lnTo>
                                <a:pt x="1029" y="287"/>
                              </a:lnTo>
                              <a:lnTo>
                                <a:pt x="1041" y="303"/>
                              </a:lnTo>
                              <a:lnTo>
                                <a:pt x="1052" y="321"/>
                              </a:lnTo>
                              <a:lnTo>
                                <a:pt x="1061" y="339"/>
                              </a:lnTo>
                              <a:lnTo>
                                <a:pt x="1071" y="358"/>
                              </a:lnTo>
                              <a:lnTo>
                                <a:pt x="1079" y="379"/>
                              </a:lnTo>
                              <a:lnTo>
                                <a:pt x="1086" y="399"/>
                              </a:lnTo>
                              <a:lnTo>
                                <a:pt x="1093" y="422"/>
                              </a:lnTo>
                              <a:lnTo>
                                <a:pt x="1099" y="445"/>
                              </a:lnTo>
                              <a:lnTo>
                                <a:pt x="1105" y="468"/>
                              </a:lnTo>
                              <a:lnTo>
                                <a:pt x="1110" y="493"/>
                              </a:lnTo>
                              <a:lnTo>
                                <a:pt x="1113" y="518"/>
                              </a:lnTo>
                              <a:lnTo>
                                <a:pt x="1117" y="544"/>
                              </a:lnTo>
                              <a:lnTo>
                                <a:pt x="1120" y="571"/>
                              </a:lnTo>
                              <a:lnTo>
                                <a:pt x="1122" y="599"/>
                              </a:lnTo>
                              <a:lnTo>
                                <a:pt x="1124" y="627"/>
                              </a:lnTo>
                              <a:lnTo>
                                <a:pt x="1125" y="657"/>
                              </a:lnTo>
                              <a:lnTo>
                                <a:pt x="1126" y="687"/>
                              </a:lnTo>
                              <a:lnTo>
                                <a:pt x="1126" y="718"/>
                              </a:lnTo>
                              <a:lnTo>
                                <a:pt x="1126" y="761"/>
                              </a:lnTo>
                              <a:lnTo>
                                <a:pt x="1124" y="801"/>
                              </a:lnTo>
                              <a:lnTo>
                                <a:pt x="1122" y="840"/>
                              </a:lnTo>
                              <a:lnTo>
                                <a:pt x="1119" y="876"/>
                              </a:lnTo>
                              <a:lnTo>
                                <a:pt x="1116" y="910"/>
                              </a:lnTo>
                              <a:lnTo>
                                <a:pt x="1111" y="942"/>
                              </a:lnTo>
                              <a:lnTo>
                                <a:pt x="1106" y="972"/>
                              </a:lnTo>
                              <a:lnTo>
                                <a:pt x="1099" y="1000"/>
                              </a:lnTo>
                              <a:lnTo>
                                <a:pt x="1092" y="1027"/>
                              </a:lnTo>
                              <a:lnTo>
                                <a:pt x="1085" y="1051"/>
                              </a:lnTo>
                              <a:lnTo>
                                <a:pt x="1077" y="1074"/>
                              </a:lnTo>
                              <a:lnTo>
                                <a:pt x="1068" y="1095"/>
                              </a:lnTo>
                              <a:lnTo>
                                <a:pt x="1058" y="1113"/>
                              </a:lnTo>
                              <a:lnTo>
                                <a:pt x="1048" y="1132"/>
                              </a:lnTo>
                              <a:lnTo>
                                <a:pt x="1037" y="1147"/>
                              </a:lnTo>
                              <a:lnTo>
                                <a:pt x="1026" y="1162"/>
                              </a:lnTo>
                              <a:lnTo>
                                <a:pt x="1014" y="1175"/>
                              </a:lnTo>
                              <a:lnTo>
                                <a:pt x="1000" y="1187"/>
                              </a:lnTo>
                              <a:lnTo>
                                <a:pt x="987" y="1199"/>
                              </a:lnTo>
                              <a:lnTo>
                                <a:pt x="973" y="1208"/>
                              </a:lnTo>
                              <a:lnTo>
                                <a:pt x="959" y="1216"/>
                              </a:lnTo>
                              <a:lnTo>
                                <a:pt x="945" y="1223"/>
                              </a:lnTo>
                              <a:lnTo>
                                <a:pt x="929" y="1230"/>
                              </a:lnTo>
                              <a:lnTo>
                                <a:pt x="912" y="1235"/>
                              </a:lnTo>
                              <a:lnTo>
                                <a:pt x="896" y="1240"/>
                              </a:lnTo>
                              <a:lnTo>
                                <a:pt x="879" y="1243"/>
                              </a:lnTo>
                              <a:lnTo>
                                <a:pt x="862" y="1246"/>
                              </a:lnTo>
                              <a:lnTo>
                                <a:pt x="844" y="1249"/>
                              </a:lnTo>
                              <a:lnTo>
                                <a:pt x="827" y="1250"/>
                              </a:lnTo>
                              <a:lnTo>
                                <a:pt x="808" y="1251"/>
                              </a:lnTo>
                              <a:lnTo>
                                <a:pt x="790" y="1252"/>
                              </a:lnTo>
                              <a:lnTo>
                                <a:pt x="770" y="1252"/>
                              </a:lnTo>
                              <a:close/>
                              <a:moveTo>
                                <a:pt x="1606" y="12"/>
                              </a:moveTo>
                              <a:lnTo>
                                <a:pt x="1596" y="16"/>
                              </a:lnTo>
                              <a:lnTo>
                                <a:pt x="1588" y="20"/>
                              </a:lnTo>
                              <a:lnTo>
                                <a:pt x="1580" y="24"/>
                              </a:lnTo>
                              <a:lnTo>
                                <a:pt x="1572" y="29"/>
                              </a:lnTo>
                              <a:lnTo>
                                <a:pt x="1563" y="35"/>
                              </a:lnTo>
                              <a:lnTo>
                                <a:pt x="1556" y="43"/>
                              </a:lnTo>
                              <a:lnTo>
                                <a:pt x="1550" y="50"/>
                              </a:lnTo>
                              <a:lnTo>
                                <a:pt x="1544" y="58"/>
                              </a:lnTo>
                              <a:lnTo>
                                <a:pt x="1538" y="66"/>
                              </a:lnTo>
                              <a:lnTo>
                                <a:pt x="1531" y="76"/>
                              </a:lnTo>
                              <a:lnTo>
                                <a:pt x="1526" y="86"/>
                              </a:lnTo>
                              <a:lnTo>
                                <a:pt x="1521" y="97"/>
                              </a:lnTo>
                              <a:lnTo>
                                <a:pt x="1516" y="109"/>
                              </a:lnTo>
                              <a:lnTo>
                                <a:pt x="1512" y="121"/>
                              </a:lnTo>
                              <a:lnTo>
                                <a:pt x="1508" y="134"/>
                              </a:lnTo>
                              <a:lnTo>
                                <a:pt x="1504" y="148"/>
                              </a:lnTo>
                              <a:lnTo>
                                <a:pt x="1499" y="172"/>
                              </a:lnTo>
                              <a:lnTo>
                                <a:pt x="1492" y="194"/>
                              </a:lnTo>
                              <a:lnTo>
                                <a:pt x="1489" y="204"/>
                              </a:lnTo>
                              <a:lnTo>
                                <a:pt x="1485" y="214"/>
                              </a:lnTo>
                              <a:lnTo>
                                <a:pt x="1480" y="222"/>
                              </a:lnTo>
                              <a:lnTo>
                                <a:pt x="1476" y="229"/>
                              </a:lnTo>
                              <a:lnTo>
                                <a:pt x="1470" y="237"/>
                              </a:lnTo>
                              <a:lnTo>
                                <a:pt x="1465" y="244"/>
                              </a:lnTo>
                              <a:lnTo>
                                <a:pt x="1460" y="250"/>
                              </a:lnTo>
                              <a:lnTo>
                                <a:pt x="1455" y="254"/>
                              </a:lnTo>
                              <a:lnTo>
                                <a:pt x="1449" y="259"/>
                              </a:lnTo>
                              <a:lnTo>
                                <a:pt x="1442" y="263"/>
                              </a:lnTo>
                              <a:lnTo>
                                <a:pt x="1436" y="265"/>
                              </a:lnTo>
                              <a:lnTo>
                                <a:pt x="1430" y="268"/>
                              </a:lnTo>
                              <a:lnTo>
                                <a:pt x="1416" y="271"/>
                              </a:lnTo>
                              <a:lnTo>
                                <a:pt x="1400" y="274"/>
                              </a:lnTo>
                              <a:lnTo>
                                <a:pt x="1384" y="276"/>
                              </a:lnTo>
                              <a:lnTo>
                                <a:pt x="1367" y="276"/>
                              </a:lnTo>
                              <a:lnTo>
                                <a:pt x="1349" y="273"/>
                              </a:lnTo>
                              <a:lnTo>
                                <a:pt x="1334" y="270"/>
                              </a:lnTo>
                              <a:lnTo>
                                <a:pt x="1328" y="268"/>
                              </a:lnTo>
                              <a:lnTo>
                                <a:pt x="1321" y="266"/>
                              </a:lnTo>
                              <a:lnTo>
                                <a:pt x="1314" y="263"/>
                              </a:lnTo>
                              <a:lnTo>
                                <a:pt x="1309" y="259"/>
                              </a:lnTo>
                              <a:lnTo>
                                <a:pt x="1292" y="245"/>
                              </a:lnTo>
                              <a:lnTo>
                                <a:pt x="1273" y="229"/>
                              </a:lnTo>
                              <a:lnTo>
                                <a:pt x="1251" y="213"/>
                              </a:lnTo>
                              <a:lnTo>
                                <a:pt x="1229" y="197"/>
                              </a:lnTo>
                              <a:lnTo>
                                <a:pt x="1203" y="183"/>
                              </a:lnTo>
                              <a:lnTo>
                                <a:pt x="1175" y="167"/>
                              </a:lnTo>
                              <a:lnTo>
                                <a:pt x="1145" y="154"/>
                              </a:lnTo>
                              <a:lnTo>
                                <a:pt x="1113" y="140"/>
                              </a:lnTo>
                              <a:lnTo>
                                <a:pt x="1078" y="127"/>
                              </a:lnTo>
                              <a:lnTo>
                                <a:pt x="1041" y="116"/>
                              </a:lnTo>
                              <a:lnTo>
                                <a:pt x="1001" y="107"/>
                              </a:lnTo>
                              <a:lnTo>
                                <a:pt x="959" y="97"/>
                              </a:lnTo>
                              <a:lnTo>
                                <a:pt x="914" y="90"/>
                              </a:lnTo>
                              <a:lnTo>
                                <a:pt x="865" y="85"/>
                              </a:lnTo>
                              <a:lnTo>
                                <a:pt x="840" y="83"/>
                              </a:lnTo>
                              <a:lnTo>
                                <a:pt x="814" y="82"/>
                              </a:lnTo>
                              <a:lnTo>
                                <a:pt x="789" y="81"/>
                              </a:lnTo>
                              <a:lnTo>
                                <a:pt x="761" y="81"/>
                              </a:lnTo>
                              <a:lnTo>
                                <a:pt x="717" y="82"/>
                              </a:lnTo>
                              <a:lnTo>
                                <a:pt x="675" y="85"/>
                              </a:lnTo>
                              <a:lnTo>
                                <a:pt x="635" y="89"/>
                              </a:lnTo>
                              <a:lnTo>
                                <a:pt x="595" y="96"/>
                              </a:lnTo>
                              <a:lnTo>
                                <a:pt x="558" y="104"/>
                              </a:lnTo>
                              <a:lnTo>
                                <a:pt x="522" y="114"/>
                              </a:lnTo>
                              <a:lnTo>
                                <a:pt x="488" y="125"/>
                              </a:lnTo>
                              <a:lnTo>
                                <a:pt x="455" y="138"/>
                              </a:lnTo>
                              <a:lnTo>
                                <a:pt x="423" y="153"/>
                              </a:lnTo>
                              <a:lnTo>
                                <a:pt x="393" y="168"/>
                              </a:lnTo>
                              <a:lnTo>
                                <a:pt x="364" y="185"/>
                              </a:lnTo>
                              <a:lnTo>
                                <a:pt x="337" y="203"/>
                              </a:lnTo>
                              <a:lnTo>
                                <a:pt x="311" y="223"/>
                              </a:lnTo>
                              <a:lnTo>
                                <a:pt x="287" y="244"/>
                              </a:lnTo>
                              <a:lnTo>
                                <a:pt x="264" y="265"/>
                              </a:lnTo>
                              <a:lnTo>
                                <a:pt x="243" y="287"/>
                              </a:lnTo>
                              <a:lnTo>
                                <a:pt x="222" y="311"/>
                              </a:lnTo>
                              <a:lnTo>
                                <a:pt x="204" y="335"/>
                              </a:lnTo>
                              <a:lnTo>
                                <a:pt x="186" y="360"/>
                              </a:lnTo>
                              <a:lnTo>
                                <a:pt x="170" y="386"/>
                              </a:lnTo>
                              <a:lnTo>
                                <a:pt x="155" y="412"/>
                              </a:lnTo>
                              <a:lnTo>
                                <a:pt x="142" y="439"/>
                              </a:lnTo>
                              <a:lnTo>
                                <a:pt x="129" y="466"/>
                              </a:lnTo>
                              <a:lnTo>
                                <a:pt x="119" y="494"/>
                              </a:lnTo>
                              <a:lnTo>
                                <a:pt x="110" y="522"/>
                              </a:lnTo>
                              <a:lnTo>
                                <a:pt x="101" y="551"/>
                              </a:lnTo>
                              <a:lnTo>
                                <a:pt x="94" y="579"/>
                              </a:lnTo>
                              <a:lnTo>
                                <a:pt x="89" y="608"/>
                              </a:lnTo>
                              <a:lnTo>
                                <a:pt x="85" y="637"/>
                              </a:lnTo>
                              <a:lnTo>
                                <a:pt x="82" y="666"/>
                              </a:lnTo>
                              <a:lnTo>
                                <a:pt x="80" y="695"/>
                              </a:lnTo>
                              <a:lnTo>
                                <a:pt x="79" y="724"/>
                              </a:lnTo>
                              <a:lnTo>
                                <a:pt x="80" y="757"/>
                              </a:lnTo>
                              <a:lnTo>
                                <a:pt x="81" y="789"/>
                              </a:lnTo>
                              <a:lnTo>
                                <a:pt x="83" y="820"/>
                              </a:lnTo>
                              <a:lnTo>
                                <a:pt x="86" y="849"/>
                              </a:lnTo>
                              <a:lnTo>
                                <a:pt x="89" y="878"/>
                              </a:lnTo>
                              <a:lnTo>
                                <a:pt x="94" y="907"/>
                              </a:lnTo>
                              <a:lnTo>
                                <a:pt x="99" y="934"/>
                              </a:lnTo>
                              <a:lnTo>
                                <a:pt x="106" y="960"/>
                              </a:lnTo>
                              <a:lnTo>
                                <a:pt x="113" y="984"/>
                              </a:lnTo>
                              <a:lnTo>
                                <a:pt x="120" y="1008"/>
                              </a:lnTo>
                              <a:lnTo>
                                <a:pt x="129" y="1032"/>
                              </a:lnTo>
                              <a:lnTo>
                                <a:pt x="139" y="1053"/>
                              </a:lnTo>
                              <a:lnTo>
                                <a:pt x="149" y="1075"/>
                              </a:lnTo>
                              <a:lnTo>
                                <a:pt x="160" y="1095"/>
                              </a:lnTo>
                              <a:lnTo>
                                <a:pt x="173" y="1114"/>
                              </a:lnTo>
                              <a:lnTo>
                                <a:pt x="186" y="1133"/>
                              </a:lnTo>
                              <a:lnTo>
                                <a:pt x="201" y="1150"/>
                              </a:lnTo>
                              <a:lnTo>
                                <a:pt x="215" y="1168"/>
                              </a:lnTo>
                              <a:lnTo>
                                <a:pt x="232" y="1183"/>
                              </a:lnTo>
                              <a:lnTo>
                                <a:pt x="248" y="1199"/>
                              </a:lnTo>
                              <a:lnTo>
                                <a:pt x="266" y="1213"/>
                              </a:lnTo>
                              <a:lnTo>
                                <a:pt x="284" y="1227"/>
                              </a:lnTo>
                              <a:lnTo>
                                <a:pt x="304" y="1239"/>
                              </a:lnTo>
                              <a:lnTo>
                                <a:pt x="325" y="1251"/>
                              </a:lnTo>
                              <a:lnTo>
                                <a:pt x="346" y="1263"/>
                              </a:lnTo>
                              <a:lnTo>
                                <a:pt x="368" y="1273"/>
                              </a:lnTo>
                              <a:lnTo>
                                <a:pt x="392" y="1283"/>
                              </a:lnTo>
                              <a:lnTo>
                                <a:pt x="416" y="1291"/>
                              </a:lnTo>
                              <a:lnTo>
                                <a:pt x="441" y="1300"/>
                              </a:lnTo>
                              <a:lnTo>
                                <a:pt x="467" y="1308"/>
                              </a:lnTo>
                              <a:lnTo>
                                <a:pt x="494" y="1315"/>
                              </a:lnTo>
                              <a:lnTo>
                                <a:pt x="522" y="1321"/>
                              </a:lnTo>
                              <a:lnTo>
                                <a:pt x="528" y="1323"/>
                              </a:lnTo>
                              <a:lnTo>
                                <a:pt x="532" y="1327"/>
                              </a:lnTo>
                              <a:lnTo>
                                <a:pt x="535" y="1331"/>
                              </a:lnTo>
                              <a:lnTo>
                                <a:pt x="536" y="1335"/>
                              </a:lnTo>
                              <a:lnTo>
                                <a:pt x="535" y="1340"/>
                              </a:lnTo>
                              <a:lnTo>
                                <a:pt x="533" y="1344"/>
                              </a:lnTo>
                              <a:lnTo>
                                <a:pt x="530" y="1347"/>
                              </a:lnTo>
                              <a:lnTo>
                                <a:pt x="524" y="1349"/>
                              </a:lnTo>
                              <a:lnTo>
                                <a:pt x="477" y="1360"/>
                              </a:lnTo>
                              <a:lnTo>
                                <a:pt x="429" y="1370"/>
                              </a:lnTo>
                              <a:lnTo>
                                <a:pt x="382" y="1382"/>
                              </a:lnTo>
                              <a:lnTo>
                                <a:pt x="338" y="1395"/>
                              </a:lnTo>
                              <a:lnTo>
                                <a:pt x="317" y="1402"/>
                              </a:lnTo>
                              <a:lnTo>
                                <a:pt x="296" y="1409"/>
                              </a:lnTo>
                              <a:lnTo>
                                <a:pt x="275" y="1417"/>
                              </a:lnTo>
                              <a:lnTo>
                                <a:pt x="255" y="1425"/>
                              </a:lnTo>
                              <a:lnTo>
                                <a:pt x="236" y="1434"/>
                              </a:lnTo>
                              <a:lnTo>
                                <a:pt x="217" y="1443"/>
                              </a:lnTo>
                              <a:lnTo>
                                <a:pt x="200" y="1453"/>
                              </a:lnTo>
                              <a:lnTo>
                                <a:pt x="182" y="1463"/>
                              </a:lnTo>
                              <a:lnTo>
                                <a:pt x="166" y="1474"/>
                              </a:lnTo>
                              <a:lnTo>
                                <a:pt x="150" y="1485"/>
                              </a:lnTo>
                              <a:lnTo>
                                <a:pt x="136" y="1498"/>
                              </a:lnTo>
                              <a:lnTo>
                                <a:pt x="121" y="1510"/>
                              </a:lnTo>
                              <a:lnTo>
                                <a:pt x="108" y="1523"/>
                              </a:lnTo>
                              <a:lnTo>
                                <a:pt x="96" y="1538"/>
                              </a:lnTo>
                              <a:lnTo>
                                <a:pt x="85" y="1552"/>
                              </a:lnTo>
                              <a:lnTo>
                                <a:pt x="75" y="1568"/>
                              </a:lnTo>
                              <a:lnTo>
                                <a:pt x="65" y="1584"/>
                              </a:lnTo>
                              <a:lnTo>
                                <a:pt x="58" y="1602"/>
                              </a:lnTo>
                              <a:lnTo>
                                <a:pt x="51" y="1619"/>
                              </a:lnTo>
                              <a:lnTo>
                                <a:pt x="45" y="1639"/>
                              </a:lnTo>
                              <a:lnTo>
                                <a:pt x="41" y="1658"/>
                              </a:lnTo>
                              <a:lnTo>
                                <a:pt x="37" y="1679"/>
                              </a:lnTo>
                              <a:lnTo>
                                <a:pt x="35" y="1701"/>
                              </a:lnTo>
                              <a:lnTo>
                                <a:pt x="34" y="1722"/>
                              </a:lnTo>
                              <a:lnTo>
                                <a:pt x="35" y="1737"/>
                              </a:lnTo>
                              <a:lnTo>
                                <a:pt x="35" y="1750"/>
                              </a:lnTo>
                              <a:lnTo>
                                <a:pt x="36" y="1763"/>
                              </a:lnTo>
                              <a:lnTo>
                                <a:pt x="38" y="1776"/>
                              </a:lnTo>
                              <a:lnTo>
                                <a:pt x="41" y="1788"/>
                              </a:lnTo>
                              <a:lnTo>
                                <a:pt x="44" y="1799"/>
                              </a:lnTo>
                              <a:lnTo>
                                <a:pt x="47" y="1811"/>
                              </a:lnTo>
                              <a:lnTo>
                                <a:pt x="50" y="1822"/>
                              </a:lnTo>
                              <a:lnTo>
                                <a:pt x="53" y="1832"/>
                              </a:lnTo>
                              <a:lnTo>
                                <a:pt x="58" y="1843"/>
                              </a:lnTo>
                              <a:lnTo>
                                <a:pt x="62" y="1853"/>
                              </a:lnTo>
                              <a:lnTo>
                                <a:pt x="67" y="1863"/>
                              </a:lnTo>
                              <a:lnTo>
                                <a:pt x="79" y="1882"/>
                              </a:lnTo>
                              <a:lnTo>
                                <a:pt x="91" y="1898"/>
                              </a:lnTo>
                              <a:lnTo>
                                <a:pt x="105" y="1915"/>
                              </a:lnTo>
                              <a:lnTo>
                                <a:pt x="120" y="1929"/>
                              </a:lnTo>
                              <a:lnTo>
                                <a:pt x="136" y="1944"/>
                              </a:lnTo>
                              <a:lnTo>
                                <a:pt x="153" y="1956"/>
                              </a:lnTo>
                              <a:lnTo>
                                <a:pt x="171" y="1967"/>
                              </a:lnTo>
                              <a:lnTo>
                                <a:pt x="189" y="1979"/>
                              </a:lnTo>
                              <a:lnTo>
                                <a:pt x="209" y="1988"/>
                              </a:lnTo>
                              <a:lnTo>
                                <a:pt x="230" y="1997"/>
                              </a:lnTo>
                              <a:lnTo>
                                <a:pt x="252" y="2006"/>
                              </a:lnTo>
                              <a:lnTo>
                                <a:pt x="277" y="2014"/>
                              </a:lnTo>
                              <a:lnTo>
                                <a:pt x="302" y="2022"/>
                              </a:lnTo>
                              <a:lnTo>
                                <a:pt x="329" y="2029"/>
                              </a:lnTo>
                              <a:lnTo>
                                <a:pt x="357" y="2036"/>
                              </a:lnTo>
                              <a:lnTo>
                                <a:pt x="386" y="2043"/>
                              </a:lnTo>
                              <a:lnTo>
                                <a:pt x="416" y="2048"/>
                              </a:lnTo>
                              <a:lnTo>
                                <a:pt x="447" y="2053"/>
                              </a:lnTo>
                              <a:lnTo>
                                <a:pt x="479" y="2058"/>
                              </a:lnTo>
                              <a:lnTo>
                                <a:pt x="512" y="2062"/>
                              </a:lnTo>
                              <a:lnTo>
                                <a:pt x="546" y="2065"/>
                              </a:lnTo>
                              <a:lnTo>
                                <a:pt x="581" y="2068"/>
                              </a:lnTo>
                              <a:lnTo>
                                <a:pt x="617" y="2070"/>
                              </a:lnTo>
                              <a:lnTo>
                                <a:pt x="654" y="2073"/>
                              </a:lnTo>
                              <a:lnTo>
                                <a:pt x="692" y="2075"/>
                              </a:lnTo>
                              <a:lnTo>
                                <a:pt x="733" y="2076"/>
                              </a:lnTo>
                              <a:lnTo>
                                <a:pt x="800" y="2077"/>
                              </a:lnTo>
                              <a:lnTo>
                                <a:pt x="862" y="2078"/>
                              </a:lnTo>
                              <a:lnTo>
                                <a:pt x="919" y="2080"/>
                              </a:lnTo>
                              <a:lnTo>
                                <a:pt x="971" y="2082"/>
                              </a:lnTo>
                              <a:lnTo>
                                <a:pt x="1020" y="2084"/>
                              </a:lnTo>
                              <a:lnTo>
                                <a:pt x="1063" y="2087"/>
                              </a:lnTo>
                              <a:lnTo>
                                <a:pt x="1102" y="2090"/>
                              </a:lnTo>
                              <a:lnTo>
                                <a:pt x="1137" y="2093"/>
                              </a:lnTo>
                              <a:lnTo>
                                <a:pt x="1171" y="2098"/>
                              </a:lnTo>
                              <a:lnTo>
                                <a:pt x="1203" y="2104"/>
                              </a:lnTo>
                              <a:lnTo>
                                <a:pt x="1233" y="2113"/>
                              </a:lnTo>
                              <a:lnTo>
                                <a:pt x="1261" y="2121"/>
                              </a:lnTo>
                              <a:lnTo>
                                <a:pt x="1288" y="2132"/>
                              </a:lnTo>
                              <a:lnTo>
                                <a:pt x="1312" y="2144"/>
                              </a:lnTo>
                              <a:lnTo>
                                <a:pt x="1335" y="2157"/>
                              </a:lnTo>
                              <a:lnTo>
                                <a:pt x="1357" y="2170"/>
                              </a:lnTo>
                              <a:lnTo>
                                <a:pt x="1367" y="2179"/>
                              </a:lnTo>
                              <a:lnTo>
                                <a:pt x="1376" y="2188"/>
                              </a:lnTo>
                              <a:lnTo>
                                <a:pt x="1386" y="2197"/>
                              </a:lnTo>
                              <a:lnTo>
                                <a:pt x="1394" y="2206"/>
                              </a:lnTo>
                              <a:lnTo>
                                <a:pt x="1402" y="2217"/>
                              </a:lnTo>
                              <a:lnTo>
                                <a:pt x="1408" y="2227"/>
                              </a:lnTo>
                              <a:lnTo>
                                <a:pt x="1416" y="2238"/>
                              </a:lnTo>
                              <a:lnTo>
                                <a:pt x="1421" y="2250"/>
                              </a:lnTo>
                              <a:lnTo>
                                <a:pt x="1426" y="2262"/>
                              </a:lnTo>
                              <a:lnTo>
                                <a:pt x="1430" y="2274"/>
                              </a:lnTo>
                              <a:lnTo>
                                <a:pt x="1434" y="2288"/>
                              </a:lnTo>
                              <a:lnTo>
                                <a:pt x="1437" y="2301"/>
                              </a:lnTo>
                              <a:lnTo>
                                <a:pt x="1439" y="2316"/>
                              </a:lnTo>
                              <a:lnTo>
                                <a:pt x="1441" y="2330"/>
                              </a:lnTo>
                              <a:lnTo>
                                <a:pt x="1442" y="2345"/>
                              </a:lnTo>
                              <a:lnTo>
                                <a:pt x="1442" y="2360"/>
                              </a:lnTo>
                              <a:lnTo>
                                <a:pt x="1441" y="2382"/>
                              </a:lnTo>
                              <a:lnTo>
                                <a:pt x="1439" y="2402"/>
                              </a:lnTo>
                              <a:lnTo>
                                <a:pt x="1436" y="2422"/>
                              </a:lnTo>
                              <a:lnTo>
                                <a:pt x="1431" y="2441"/>
                              </a:lnTo>
                              <a:lnTo>
                                <a:pt x="1425" y="2461"/>
                              </a:lnTo>
                              <a:lnTo>
                                <a:pt x="1417" y="2479"/>
                              </a:lnTo>
                              <a:lnTo>
                                <a:pt x="1407" y="2497"/>
                              </a:lnTo>
                              <a:lnTo>
                                <a:pt x="1397" y="2515"/>
                              </a:lnTo>
                              <a:lnTo>
                                <a:pt x="1385" y="2531"/>
                              </a:lnTo>
                              <a:lnTo>
                                <a:pt x="1371" y="2548"/>
                              </a:lnTo>
                              <a:lnTo>
                                <a:pt x="1356" y="2563"/>
                              </a:lnTo>
                              <a:lnTo>
                                <a:pt x="1339" y="2578"/>
                              </a:lnTo>
                              <a:lnTo>
                                <a:pt x="1322" y="2593"/>
                              </a:lnTo>
                              <a:lnTo>
                                <a:pt x="1302" y="2607"/>
                              </a:lnTo>
                              <a:lnTo>
                                <a:pt x="1281" y="2621"/>
                              </a:lnTo>
                              <a:lnTo>
                                <a:pt x="1260" y="2633"/>
                              </a:lnTo>
                              <a:lnTo>
                                <a:pt x="1238" y="2645"/>
                              </a:lnTo>
                              <a:lnTo>
                                <a:pt x="1215" y="2656"/>
                              </a:lnTo>
                              <a:lnTo>
                                <a:pt x="1191" y="2666"/>
                              </a:lnTo>
                              <a:lnTo>
                                <a:pt x="1167" y="2675"/>
                              </a:lnTo>
                              <a:lnTo>
                                <a:pt x="1142" y="2684"/>
                              </a:lnTo>
                              <a:lnTo>
                                <a:pt x="1115" y="2692"/>
                              </a:lnTo>
                              <a:lnTo>
                                <a:pt x="1087" y="2699"/>
                              </a:lnTo>
                              <a:lnTo>
                                <a:pt x="1059" y="2705"/>
                              </a:lnTo>
                              <a:lnTo>
                                <a:pt x="1030" y="2711"/>
                              </a:lnTo>
                              <a:lnTo>
                                <a:pt x="999" y="2716"/>
                              </a:lnTo>
                              <a:lnTo>
                                <a:pt x="968" y="2720"/>
                              </a:lnTo>
                              <a:lnTo>
                                <a:pt x="936" y="2724"/>
                              </a:lnTo>
                              <a:lnTo>
                                <a:pt x="903" y="2727"/>
                              </a:lnTo>
                              <a:lnTo>
                                <a:pt x="869" y="2728"/>
                              </a:lnTo>
                              <a:lnTo>
                                <a:pt x="835" y="2730"/>
                              </a:lnTo>
                              <a:lnTo>
                                <a:pt x="799" y="2730"/>
                              </a:lnTo>
                              <a:lnTo>
                                <a:pt x="768" y="2730"/>
                              </a:lnTo>
                              <a:lnTo>
                                <a:pt x="739" y="2729"/>
                              </a:lnTo>
                              <a:lnTo>
                                <a:pt x="709" y="2728"/>
                              </a:lnTo>
                              <a:lnTo>
                                <a:pt x="681" y="2726"/>
                              </a:lnTo>
                              <a:lnTo>
                                <a:pt x="652" y="2724"/>
                              </a:lnTo>
                              <a:lnTo>
                                <a:pt x="625" y="2721"/>
                              </a:lnTo>
                              <a:lnTo>
                                <a:pt x="598" y="2717"/>
                              </a:lnTo>
                              <a:lnTo>
                                <a:pt x="572" y="2711"/>
                              </a:lnTo>
                              <a:lnTo>
                                <a:pt x="546" y="2706"/>
                              </a:lnTo>
                              <a:lnTo>
                                <a:pt x="521" y="2699"/>
                              </a:lnTo>
                              <a:lnTo>
                                <a:pt x="496" y="2692"/>
                              </a:lnTo>
                              <a:lnTo>
                                <a:pt x="471" y="2683"/>
                              </a:lnTo>
                              <a:lnTo>
                                <a:pt x="447" y="2673"/>
                              </a:lnTo>
                              <a:lnTo>
                                <a:pt x="424" y="2662"/>
                              </a:lnTo>
                              <a:lnTo>
                                <a:pt x="400" y="2650"/>
                              </a:lnTo>
                              <a:lnTo>
                                <a:pt x="377" y="2636"/>
                              </a:lnTo>
                              <a:lnTo>
                                <a:pt x="369" y="2631"/>
                              </a:lnTo>
                              <a:lnTo>
                                <a:pt x="361" y="2625"/>
                              </a:lnTo>
                              <a:lnTo>
                                <a:pt x="354" y="2619"/>
                              </a:lnTo>
                              <a:lnTo>
                                <a:pt x="346" y="2612"/>
                              </a:lnTo>
                              <a:lnTo>
                                <a:pt x="334" y="2599"/>
                              </a:lnTo>
                              <a:lnTo>
                                <a:pt x="323" y="2586"/>
                              </a:lnTo>
                              <a:lnTo>
                                <a:pt x="312" y="2570"/>
                              </a:lnTo>
                              <a:lnTo>
                                <a:pt x="304" y="2555"/>
                              </a:lnTo>
                              <a:lnTo>
                                <a:pt x="297" y="2539"/>
                              </a:lnTo>
                              <a:lnTo>
                                <a:pt x="292" y="2523"/>
                              </a:lnTo>
                              <a:lnTo>
                                <a:pt x="286" y="2505"/>
                              </a:lnTo>
                              <a:lnTo>
                                <a:pt x="283" y="2489"/>
                              </a:lnTo>
                              <a:lnTo>
                                <a:pt x="281" y="2472"/>
                              </a:lnTo>
                              <a:lnTo>
                                <a:pt x="281" y="2455"/>
                              </a:lnTo>
                              <a:lnTo>
                                <a:pt x="281" y="2438"/>
                              </a:lnTo>
                              <a:lnTo>
                                <a:pt x="282" y="2422"/>
                              </a:lnTo>
                              <a:lnTo>
                                <a:pt x="284" y="2406"/>
                              </a:lnTo>
                              <a:lnTo>
                                <a:pt x="287" y="2391"/>
                              </a:lnTo>
                              <a:lnTo>
                                <a:pt x="291" y="2377"/>
                              </a:lnTo>
                              <a:lnTo>
                                <a:pt x="292" y="2361"/>
                              </a:lnTo>
                              <a:lnTo>
                                <a:pt x="293" y="2347"/>
                              </a:lnTo>
                              <a:lnTo>
                                <a:pt x="292" y="2332"/>
                              </a:lnTo>
                              <a:lnTo>
                                <a:pt x="290" y="2318"/>
                              </a:lnTo>
                              <a:lnTo>
                                <a:pt x="287" y="2303"/>
                              </a:lnTo>
                              <a:lnTo>
                                <a:pt x="282" y="2290"/>
                              </a:lnTo>
                              <a:lnTo>
                                <a:pt x="277" y="2278"/>
                              </a:lnTo>
                              <a:lnTo>
                                <a:pt x="270" y="2265"/>
                              </a:lnTo>
                              <a:lnTo>
                                <a:pt x="262" y="2254"/>
                              </a:lnTo>
                              <a:lnTo>
                                <a:pt x="252" y="2245"/>
                              </a:lnTo>
                              <a:lnTo>
                                <a:pt x="241" y="2235"/>
                              </a:lnTo>
                              <a:lnTo>
                                <a:pt x="229" y="2227"/>
                              </a:lnTo>
                              <a:lnTo>
                                <a:pt x="215" y="2221"/>
                              </a:lnTo>
                              <a:lnTo>
                                <a:pt x="200" y="2215"/>
                              </a:lnTo>
                              <a:lnTo>
                                <a:pt x="183" y="2212"/>
                              </a:lnTo>
                              <a:lnTo>
                                <a:pt x="174" y="2211"/>
                              </a:lnTo>
                              <a:lnTo>
                                <a:pt x="163" y="2210"/>
                              </a:lnTo>
                              <a:lnTo>
                                <a:pt x="153" y="2211"/>
                              </a:lnTo>
                              <a:lnTo>
                                <a:pt x="143" y="2212"/>
                              </a:lnTo>
                              <a:lnTo>
                                <a:pt x="132" y="2214"/>
                              </a:lnTo>
                              <a:lnTo>
                                <a:pt x="123" y="2216"/>
                              </a:lnTo>
                              <a:lnTo>
                                <a:pt x="113" y="2220"/>
                              </a:lnTo>
                              <a:lnTo>
                                <a:pt x="103" y="2223"/>
                              </a:lnTo>
                              <a:lnTo>
                                <a:pt x="93" y="2228"/>
                              </a:lnTo>
                              <a:lnTo>
                                <a:pt x="84" y="2233"/>
                              </a:lnTo>
                              <a:lnTo>
                                <a:pt x="75" y="2239"/>
                              </a:lnTo>
                              <a:lnTo>
                                <a:pt x="66" y="2246"/>
                              </a:lnTo>
                              <a:lnTo>
                                <a:pt x="58" y="2253"/>
                              </a:lnTo>
                              <a:lnTo>
                                <a:pt x="51" y="2260"/>
                              </a:lnTo>
                              <a:lnTo>
                                <a:pt x="44" y="2268"/>
                              </a:lnTo>
                              <a:lnTo>
                                <a:pt x="38" y="2277"/>
                              </a:lnTo>
                              <a:lnTo>
                                <a:pt x="28" y="2293"/>
                              </a:lnTo>
                              <a:lnTo>
                                <a:pt x="20" y="2311"/>
                              </a:lnTo>
                              <a:lnTo>
                                <a:pt x="14" y="2329"/>
                              </a:lnTo>
                              <a:lnTo>
                                <a:pt x="8" y="2348"/>
                              </a:lnTo>
                              <a:lnTo>
                                <a:pt x="4" y="2367"/>
                              </a:lnTo>
                              <a:lnTo>
                                <a:pt x="2" y="2389"/>
                              </a:lnTo>
                              <a:lnTo>
                                <a:pt x="0" y="2409"/>
                              </a:lnTo>
                              <a:lnTo>
                                <a:pt x="0" y="2432"/>
                              </a:lnTo>
                              <a:lnTo>
                                <a:pt x="0" y="2451"/>
                              </a:lnTo>
                              <a:lnTo>
                                <a:pt x="2" y="2469"/>
                              </a:lnTo>
                              <a:lnTo>
                                <a:pt x="4" y="2487"/>
                              </a:lnTo>
                              <a:lnTo>
                                <a:pt x="7" y="2503"/>
                              </a:lnTo>
                              <a:lnTo>
                                <a:pt x="11" y="2520"/>
                              </a:lnTo>
                              <a:lnTo>
                                <a:pt x="16" y="2535"/>
                              </a:lnTo>
                              <a:lnTo>
                                <a:pt x="21" y="2551"/>
                              </a:lnTo>
                              <a:lnTo>
                                <a:pt x="27" y="2565"/>
                              </a:lnTo>
                              <a:lnTo>
                                <a:pt x="33" y="2578"/>
                              </a:lnTo>
                              <a:lnTo>
                                <a:pt x="41" y="2592"/>
                              </a:lnTo>
                              <a:lnTo>
                                <a:pt x="48" y="2605"/>
                              </a:lnTo>
                              <a:lnTo>
                                <a:pt x="56" y="2618"/>
                              </a:lnTo>
                              <a:lnTo>
                                <a:pt x="65" y="2629"/>
                              </a:lnTo>
                              <a:lnTo>
                                <a:pt x="74" y="2640"/>
                              </a:lnTo>
                              <a:lnTo>
                                <a:pt x="84" y="2651"/>
                              </a:lnTo>
                              <a:lnTo>
                                <a:pt x="93" y="2661"/>
                              </a:lnTo>
                              <a:lnTo>
                                <a:pt x="104" y="2671"/>
                              </a:lnTo>
                              <a:lnTo>
                                <a:pt x="115" y="2680"/>
                              </a:lnTo>
                              <a:lnTo>
                                <a:pt x="125" y="2689"/>
                              </a:lnTo>
                              <a:lnTo>
                                <a:pt x="137" y="2698"/>
                              </a:lnTo>
                              <a:lnTo>
                                <a:pt x="159" y="2712"/>
                              </a:lnTo>
                              <a:lnTo>
                                <a:pt x="183" y="2727"/>
                              </a:lnTo>
                              <a:lnTo>
                                <a:pt x="207" y="2738"/>
                              </a:lnTo>
                              <a:lnTo>
                                <a:pt x="231" y="2748"/>
                              </a:lnTo>
                              <a:lnTo>
                                <a:pt x="254" y="2758"/>
                              </a:lnTo>
                              <a:lnTo>
                                <a:pt x="277" y="2764"/>
                              </a:lnTo>
                              <a:lnTo>
                                <a:pt x="310" y="2774"/>
                              </a:lnTo>
                              <a:lnTo>
                                <a:pt x="342" y="2784"/>
                              </a:lnTo>
                              <a:lnTo>
                                <a:pt x="374" y="2792"/>
                              </a:lnTo>
                              <a:lnTo>
                                <a:pt x="404" y="2799"/>
                              </a:lnTo>
                              <a:lnTo>
                                <a:pt x="433" y="2805"/>
                              </a:lnTo>
                              <a:lnTo>
                                <a:pt x="462" y="2810"/>
                              </a:lnTo>
                              <a:lnTo>
                                <a:pt x="491" y="2815"/>
                              </a:lnTo>
                              <a:lnTo>
                                <a:pt x="519" y="2820"/>
                              </a:lnTo>
                              <a:lnTo>
                                <a:pt x="546" y="2824"/>
                              </a:lnTo>
                              <a:lnTo>
                                <a:pt x="574" y="2827"/>
                              </a:lnTo>
                              <a:lnTo>
                                <a:pt x="602" y="2829"/>
                              </a:lnTo>
                              <a:lnTo>
                                <a:pt x="630" y="2831"/>
                              </a:lnTo>
                              <a:lnTo>
                                <a:pt x="688" y="2833"/>
                              </a:lnTo>
                              <a:lnTo>
                                <a:pt x="749" y="2834"/>
                              </a:lnTo>
                              <a:lnTo>
                                <a:pt x="791" y="2834"/>
                              </a:lnTo>
                              <a:lnTo>
                                <a:pt x="830" y="2833"/>
                              </a:lnTo>
                              <a:lnTo>
                                <a:pt x="869" y="2831"/>
                              </a:lnTo>
                              <a:lnTo>
                                <a:pt x="907" y="2828"/>
                              </a:lnTo>
                              <a:lnTo>
                                <a:pt x="945" y="2824"/>
                              </a:lnTo>
                              <a:lnTo>
                                <a:pt x="981" y="2820"/>
                              </a:lnTo>
                              <a:lnTo>
                                <a:pt x="1016" y="2814"/>
                              </a:lnTo>
                              <a:lnTo>
                                <a:pt x="1050" y="2808"/>
                              </a:lnTo>
                              <a:lnTo>
                                <a:pt x="1083" y="2802"/>
                              </a:lnTo>
                              <a:lnTo>
                                <a:pt x="1115" y="2795"/>
                              </a:lnTo>
                              <a:lnTo>
                                <a:pt x="1146" y="2787"/>
                              </a:lnTo>
                              <a:lnTo>
                                <a:pt x="1175" y="2777"/>
                              </a:lnTo>
                              <a:lnTo>
                                <a:pt x="1204" y="2768"/>
                              </a:lnTo>
                              <a:lnTo>
                                <a:pt x="1231" y="2757"/>
                              </a:lnTo>
                              <a:lnTo>
                                <a:pt x="1257" y="2746"/>
                              </a:lnTo>
                              <a:lnTo>
                                <a:pt x="1281" y="2734"/>
                              </a:lnTo>
                              <a:lnTo>
                                <a:pt x="1305" y="2722"/>
                              </a:lnTo>
                              <a:lnTo>
                                <a:pt x="1328" y="2709"/>
                              </a:lnTo>
                              <a:lnTo>
                                <a:pt x="1351" y="2696"/>
                              </a:lnTo>
                              <a:lnTo>
                                <a:pt x="1371" y="2683"/>
                              </a:lnTo>
                              <a:lnTo>
                                <a:pt x="1391" y="2669"/>
                              </a:lnTo>
                              <a:lnTo>
                                <a:pt x="1410" y="2655"/>
                              </a:lnTo>
                              <a:lnTo>
                                <a:pt x="1429" y="2640"/>
                              </a:lnTo>
                              <a:lnTo>
                                <a:pt x="1447" y="2626"/>
                              </a:lnTo>
                              <a:lnTo>
                                <a:pt x="1462" y="2610"/>
                              </a:lnTo>
                              <a:lnTo>
                                <a:pt x="1478" y="2596"/>
                              </a:lnTo>
                              <a:lnTo>
                                <a:pt x="1492" y="2579"/>
                              </a:lnTo>
                              <a:lnTo>
                                <a:pt x="1505" y="2564"/>
                              </a:lnTo>
                              <a:lnTo>
                                <a:pt x="1518" y="2548"/>
                              </a:lnTo>
                              <a:lnTo>
                                <a:pt x="1529" y="2531"/>
                              </a:lnTo>
                              <a:lnTo>
                                <a:pt x="1541" y="2515"/>
                              </a:lnTo>
                              <a:lnTo>
                                <a:pt x="1550" y="2497"/>
                              </a:lnTo>
                              <a:lnTo>
                                <a:pt x="1559" y="2480"/>
                              </a:lnTo>
                              <a:lnTo>
                                <a:pt x="1567" y="2463"/>
                              </a:lnTo>
                              <a:lnTo>
                                <a:pt x="1576" y="2446"/>
                              </a:lnTo>
                              <a:lnTo>
                                <a:pt x="1583" y="2428"/>
                              </a:lnTo>
                              <a:lnTo>
                                <a:pt x="1589" y="2411"/>
                              </a:lnTo>
                              <a:lnTo>
                                <a:pt x="1595" y="2393"/>
                              </a:lnTo>
                              <a:lnTo>
                                <a:pt x="1602" y="2375"/>
                              </a:lnTo>
                              <a:lnTo>
                                <a:pt x="1607" y="2358"/>
                              </a:lnTo>
                              <a:lnTo>
                                <a:pt x="1611" y="2341"/>
                              </a:lnTo>
                              <a:lnTo>
                                <a:pt x="1614" y="2324"/>
                              </a:lnTo>
                              <a:lnTo>
                                <a:pt x="1617" y="2306"/>
                              </a:lnTo>
                              <a:lnTo>
                                <a:pt x="1620" y="2289"/>
                              </a:lnTo>
                              <a:lnTo>
                                <a:pt x="1622" y="2271"/>
                              </a:lnTo>
                              <a:lnTo>
                                <a:pt x="1623" y="2255"/>
                              </a:lnTo>
                              <a:lnTo>
                                <a:pt x="1624" y="2237"/>
                              </a:lnTo>
                              <a:lnTo>
                                <a:pt x="1624" y="2220"/>
                              </a:lnTo>
                              <a:lnTo>
                                <a:pt x="1624" y="2197"/>
                              </a:lnTo>
                              <a:lnTo>
                                <a:pt x="1623" y="2176"/>
                              </a:lnTo>
                              <a:lnTo>
                                <a:pt x="1622" y="2154"/>
                              </a:lnTo>
                              <a:lnTo>
                                <a:pt x="1619" y="2133"/>
                              </a:lnTo>
                              <a:lnTo>
                                <a:pt x="1617" y="2113"/>
                              </a:lnTo>
                              <a:lnTo>
                                <a:pt x="1613" y="2092"/>
                              </a:lnTo>
                              <a:lnTo>
                                <a:pt x="1609" y="2074"/>
                              </a:lnTo>
                              <a:lnTo>
                                <a:pt x="1605" y="2054"/>
                              </a:lnTo>
                              <a:lnTo>
                                <a:pt x="1600" y="2036"/>
                              </a:lnTo>
                              <a:lnTo>
                                <a:pt x="1593" y="2018"/>
                              </a:lnTo>
                              <a:lnTo>
                                <a:pt x="1587" y="2001"/>
                              </a:lnTo>
                              <a:lnTo>
                                <a:pt x="1580" y="1985"/>
                              </a:lnTo>
                              <a:lnTo>
                                <a:pt x="1572" y="1968"/>
                              </a:lnTo>
                              <a:lnTo>
                                <a:pt x="1563" y="1953"/>
                              </a:lnTo>
                              <a:lnTo>
                                <a:pt x="1555" y="1939"/>
                              </a:lnTo>
                              <a:lnTo>
                                <a:pt x="1546" y="1924"/>
                              </a:lnTo>
                              <a:lnTo>
                                <a:pt x="1529" y="1904"/>
                              </a:lnTo>
                              <a:lnTo>
                                <a:pt x="1513" y="1884"/>
                              </a:lnTo>
                              <a:lnTo>
                                <a:pt x="1496" y="1866"/>
                              </a:lnTo>
                              <a:lnTo>
                                <a:pt x="1479" y="1849"/>
                              </a:lnTo>
                              <a:lnTo>
                                <a:pt x="1460" y="1835"/>
                              </a:lnTo>
                              <a:lnTo>
                                <a:pt x="1441" y="1820"/>
                              </a:lnTo>
                              <a:lnTo>
                                <a:pt x="1422" y="1807"/>
                              </a:lnTo>
                              <a:lnTo>
                                <a:pt x="1402" y="1795"/>
                              </a:lnTo>
                              <a:lnTo>
                                <a:pt x="1382" y="1784"/>
                              </a:lnTo>
                              <a:lnTo>
                                <a:pt x="1360" y="1775"/>
                              </a:lnTo>
                              <a:lnTo>
                                <a:pt x="1337" y="1765"/>
                              </a:lnTo>
                              <a:lnTo>
                                <a:pt x="1313" y="1757"/>
                              </a:lnTo>
                              <a:lnTo>
                                <a:pt x="1290" y="1751"/>
                              </a:lnTo>
                              <a:lnTo>
                                <a:pt x="1264" y="1744"/>
                              </a:lnTo>
                              <a:lnTo>
                                <a:pt x="1238" y="1739"/>
                              </a:lnTo>
                              <a:lnTo>
                                <a:pt x="1210" y="1734"/>
                              </a:lnTo>
                              <a:lnTo>
                                <a:pt x="1182" y="1729"/>
                              </a:lnTo>
                              <a:lnTo>
                                <a:pt x="1152" y="1725"/>
                              </a:lnTo>
                              <a:lnTo>
                                <a:pt x="1121" y="1722"/>
                              </a:lnTo>
                              <a:lnTo>
                                <a:pt x="1090" y="1719"/>
                              </a:lnTo>
                              <a:lnTo>
                                <a:pt x="1022" y="1715"/>
                              </a:lnTo>
                              <a:lnTo>
                                <a:pt x="950" y="1711"/>
                              </a:lnTo>
                              <a:lnTo>
                                <a:pt x="870" y="1709"/>
                              </a:lnTo>
                              <a:lnTo>
                                <a:pt x="786" y="1706"/>
                              </a:lnTo>
                              <a:lnTo>
                                <a:pt x="694" y="1702"/>
                              </a:lnTo>
                              <a:lnTo>
                                <a:pt x="597" y="1697"/>
                              </a:lnTo>
                              <a:lnTo>
                                <a:pt x="551" y="1697"/>
                              </a:lnTo>
                              <a:lnTo>
                                <a:pt x="510" y="1695"/>
                              </a:lnTo>
                              <a:lnTo>
                                <a:pt x="471" y="1693"/>
                              </a:lnTo>
                              <a:lnTo>
                                <a:pt x="439" y="1689"/>
                              </a:lnTo>
                              <a:lnTo>
                                <a:pt x="409" y="1685"/>
                              </a:lnTo>
                              <a:lnTo>
                                <a:pt x="385" y="1679"/>
                              </a:lnTo>
                              <a:lnTo>
                                <a:pt x="373" y="1676"/>
                              </a:lnTo>
                              <a:lnTo>
                                <a:pt x="363" y="1672"/>
                              </a:lnTo>
                              <a:lnTo>
                                <a:pt x="353" y="1669"/>
                              </a:lnTo>
                              <a:lnTo>
                                <a:pt x="344" y="1665"/>
                              </a:lnTo>
                              <a:lnTo>
                                <a:pt x="336" y="1660"/>
                              </a:lnTo>
                              <a:lnTo>
                                <a:pt x="329" y="1656"/>
                              </a:lnTo>
                              <a:lnTo>
                                <a:pt x="322" y="1651"/>
                              </a:lnTo>
                              <a:lnTo>
                                <a:pt x="316" y="1646"/>
                              </a:lnTo>
                              <a:lnTo>
                                <a:pt x="310" y="1642"/>
                              </a:lnTo>
                              <a:lnTo>
                                <a:pt x="306" y="1636"/>
                              </a:lnTo>
                              <a:lnTo>
                                <a:pt x="302" y="1630"/>
                              </a:lnTo>
                              <a:lnTo>
                                <a:pt x="299" y="1624"/>
                              </a:lnTo>
                              <a:lnTo>
                                <a:pt x="296" y="1619"/>
                              </a:lnTo>
                              <a:lnTo>
                                <a:pt x="293" y="1613"/>
                              </a:lnTo>
                              <a:lnTo>
                                <a:pt x="291" y="1607"/>
                              </a:lnTo>
                              <a:lnTo>
                                <a:pt x="290" y="1600"/>
                              </a:lnTo>
                              <a:lnTo>
                                <a:pt x="287" y="1586"/>
                              </a:lnTo>
                              <a:lnTo>
                                <a:pt x="286" y="1572"/>
                              </a:lnTo>
                              <a:lnTo>
                                <a:pt x="286" y="1560"/>
                              </a:lnTo>
                              <a:lnTo>
                                <a:pt x="287" y="1550"/>
                              </a:lnTo>
                              <a:lnTo>
                                <a:pt x="290" y="1540"/>
                              </a:lnTo>
                              <a:lnTo>
                                <a:pt x="292" y="1531"/>
                              </a:lnTo>
                              <a:lnTo>
                                <a:pt x="294" y="1521"/>
                              </a:lnTo>
                              <a:lnTo>
                                <a:pt x="298" y="1512"/>
                              </a:lnTo>
                              <a:lnTo>
                                <a:pt x="302" y="1504"/>
                              </a:lnTo>
                              <a:lnTo>
                                <a:pt x="307" y="1496"/>
                              </a:lnTo>
                              <a:lnTo>
                                <a:pt x="313" y="1487"/>
                              </a:lnTo>
                              <a:lnTo>
                                <a:pt x="320" y="1480"/>
                              </a:lnTo>
                              <a:lnTo>
                                <a:pt x="328" y="1472"/>
                              </a:lnTo>
                              <a:lnTo>
                                <a:pt x="337" y="1465"/>
                              </a:lnTo>
                              <a:lnTo>
                                <a:pt x="346" y="1458"/>
                              </a:lnTo>
                              <a:lnTo>
                                <a:pt x="358" y="1451"/>
                              </a:lnTo>
                              <a:lnTo>
                                <a:pt x="369" y="1445"/>
                              </a:lnTo>
                              <a:lnTo>
                                <a:pt x="381" y="1439"/>
                              </a:lnTo>
                              <a:lnTo>
                                <a:pt x="396" y="1433"/>
                              </a:lnTo>
                              <a:lnTo>
                                <a:pt x="410" y="1426"/>
                              </a:lnTo>
                              <a:lnTo>
                                <a:pt x="427" y="1420"/>
                              </a:lnTo>
                              <a:lnTo>
                                <a:pt x="444" y="1415"/>
                              </a:lnTo>
                              <a:lnTo>
                                <a:pt x="483" y="1404"/>
                              </a:lnTo>
                              <a:lnTo>
                                <a:pt x="526" y="1392"/>
                              </a:lnTo>
                              <a:lnTo>
                                <a:pt x="576" y="1382"/>
                              </a:lnTo>
                              <a:lnTo>
                                <a:pt x="630" y="1372"/>
                              </a:lnTo>
                              <a:lnTo>
                                <a:pt x="691" y="1362"/>
                              </a:lnTo>
                              <a:lnTo>
                                <a:pt x="759" y="1350"/>
                              </a:lnTo>
                              <a:lnTo>
                                <a:pt x="794" y="1345"/>
                              </a:lnTo>
                              <a:lnTo>
                                <a:pt x="828" y="1339"/>
                              </a:lnTo>
                              <a:lnTo>
                                <a:pt x="862" y="1332"/>
                              </a:lnTo>
                              <a:lnTo>
                                <a:pt x="896" y="1324"/>
                              </a:lnTo>
                              <a:lnTo>
                                <a:pt x="929" y="1317"/>
                              </a:lnTo>
                              <a:lnTo>
                                <a:pt x="962" y="1309"/>
                              </a:lnTo>
                              <a:lnTo>
                                <a:pt x="994" y="1300"/>
                              </a:lnTo>
                              <a:lnTo>
                                <a:pt x="1026" y="1289"/>
                              </a:lnTo>
                              <a:lnTo>
                                <a:pt x="1058" y="1278"/>
                              </a:lnTo>
                              <a:lnTo>
                                <a:pt x="1088" y="1267"/>
                              </a:lnTo>
                              <a:lnTo>
                                <a:pt x="1118" y="1254"/>
                              </a:lnTo>
                              <a:lnTo>
                                <a:pt x="1148" y="1241"/>
                              </a:lnTo>
                              <a:lnTo>
                                <a:pt x="1176" y="1227"/>
                              </a:lnTo>
                              <a:lnTo>
                                <a:pt x="1203" y="1211"/>
                              </a:lnTo>
                              <a:lnTo>
                                <a:pt x="1230" y="1195"/>
                              </a:lnTo>
                              <a:lnTo>
                                <a:pt x="1255" y="1176"/>
                              </a:lnTo>
                              <a:lnTo>
                                <a:pt x="1279" y="1158"/>
                              </a:lnTo>
                              <a:lnTo>
                                <a:pt x="1302" y="1138"/>
                              </a:lnTo>
                              <a:lnTo>
                                <a:pt x="1325" y="1116"/>
                              </a:lnTo>
                              <a:lnTo>
                                <a:pt x="1345" y="1094"/>
                              </a:lnTo>
                              <a:lnTo>
                                <a:pt x="1364" y="1070"/>
                              </a:lnTo>
                              <a:lnTo>
                                <a:pt x="1383" y="1044"/>
                              </a:lnTo>
                              <a:lnTo>
                                <a:pt x="1399" y="1017"/>
                              </a:lnTo>
                              <a:lnTo>
                                <a:pt x="1415" y="990"/>
                              </a:lnTo>
                              <a:lnTo>
                                <a:pt x="1428" y="960"/>
                              </a:lnTo>
                              <a:lnTo>
                                <a:pt x="1439" y="929"/>
                              </a:lnTo>
                              <a:lnTo>
                                <a:pt x="1450" y="896"/>
                              </a:lnTo>
                              <a:lnTo>
                                <a:pt x="1458" y="862"/>
                              </a:lnTo>
                              <a:lnTo>
                                <a:pt x="1465" y="826"/>
                              </a:lnTo>
                              <a:lnTo>
                                <a:pt x="1470" y="788"/>
                              </a:lnTo>
                              <a:lnTo>
                                <a:pt x="1472" y="748"/>
                              </a:lnTo>
                              <a:lnTo>
                                <a:pt x="1473" y="707"/>
                              </a:lnTo>
                              <a:lnTo>
                                <a:pt x="1473" y="683"/>
                              </a:lnTo>
                              <a:lnTo>
                                <a:pt x="1472" y="660"/>
                              </a:lnTo>
                              <a:lnTo>
                                <a:pt x="1470" y="636"/>
                              </a:lnTo>
                              <a:lnTo>
                                <a:pt x="1468" y="613"/>
                              </a:lnTo>
                              <a:lnTo>
                                <a:pt x="1465" y="592"/>
                              </a:lnTo>
                              <a:lnTo>
                                <a:pt x="1462" y="570"/>
                              </a:lnTo>
                              <a:lnTo>
                                <a:pt x="1458" y="549"/>
                              </a:lnTo>
                              <a:lnTo>
                                <a:pt x="1454" y="528"/>
                              </a:lnTo>
                              <a:lnTo>
                                <a:pt x="1445" y="490"/>
                              </a:lnTo>
                              <a:lnTo>
                                <a:pt x="1433" y="453"/>
                              </a:lnTo>
                              <a:lnTo>
                                <a:pt x="1420" y="419"/>
                              </a:lnTo>
                              <a:lnTo>
                                <a:pt x="1407" y="388"/>
                              </a:lnTo>
                              <a:lnTo>
                                <a:pt x="1435" y="394"/>
                              </a:lnTo>
                              <a:lnTo>
                                <a:pt x="1463" y="397"/>
                              </a:lnTo>
                              <a:lnTo>
                                <a:pt x="1491" y="400"/>
                              </a:lnTo>
                              <a:lnTo>
                                <a:pt x="1518" y="400"/>
                              </a:lnTo>
                              <a:lnTo>
                                <a:pt x="1544" y="399"/>
                              </a:lnTo>
                              <a:lnTo>
                                <a:pt x="1570" y="396"/>
                              </a:lnTo>
                              <a:lnTo>
                                <a:pt x="1594" y="391"/>
                              </a:lnTo>
                              <a:lnTo>
                                <a:pt x="1620" y="384"/>
                              </a:lnTo>
                              <a:lnTo>
                                <a:pt x="1634" y="380"/>
                              </a:lnTo>
                              <a:lnTo>
                                <a:pt x="1646" y="374"/>
                              </a:lnTo>
                              <a:lnTo>
                                <a:pt x="1658" y="369"/>
                              </a:lnTo>
                              <a:lnTo>
                                <a:pt x="1671" y="364"/>
                              </a:lnTo>
                              <a:lnTo>
                                <a:pt x="1682" y="358"/>
                              </a:lnTo>
                              <a:lnTo>
                                <a:pt x="1692" y="352"/>
                              </a:lnTo>
                              <a:lnTo>
                                <a:pt x="1703" y="346"/>
                              </a:lnTo>
                              <a:lnTo>
                                <a:pt x="1713" y="338"/>
                              </a:lnTo>
                              <a:lnTo>
                                <a:pt x="1721" y="331"/>
                              </a:lnTo>
                              <a:lnTo>
                                <a:pt x="1731" y="324"/>
                              </a:lnTo>
                              <a:lnTo>
                                <a:pt x="1738" y="316"/>
                              </a:lnTo>
                              <a:lnTo>
                                <a:pt x="1746" y="307"/>
                              </a:lnTo>
                              <a:lnTo>
                                <a:pt x="1752" y="299"/>
                              </a:lnTo>
                              <a:lnTo>
                                <a:pt x="1760" y="290"/>
                              </a:lnTo>
                              <a:lnTo>
                                <a:pt x="1765" y="281"/>
                              </a:lnTo>
                              <a:lnTo>
                                <a:pt x="1771" y="271"/>
                              </a:lnTo>
                              <a:lnTo>
                                <a:pt x="1780" y="251"/>
                              </a:lnTo>
                              <a:lnTo>
                                <a:pt x="1789" y="230"/>
                              </a:lnTo>
                              <a:lnTo>
                                <a:pt x="1795" y="210"/>
                              </a:lnTo>
                              <a:lnTo>
                                <a:pt x="1799" y="189"/>
                              </a:lnTo>
                              <a:lnTo>
                                <a:pt x="1802" y="168"/>
                              </a:lnTo>
                              <a:lnTo>
                                <a:pt x="1803" y="148"/>
                              </a:lnTo>
                              <a:lnTo>
                                <a:pt x="1802" y="137"/>
                              </a:lnTo>
                              <a:lnTo>
                                <a:pt x="1801" y="128"/>
                              </a:lnTo>
                              <a:lnTo>
                                <a:pt x="1800" y="119"/>
                              </a:lnTo>
                              <a:lnTo>
                                <a:pt x="1798" y="109"/>
                              </a:lnTo>
                              <a:lnTo>
                                <a:pt x="1793" y="90"/>
                              </a:lnTo>
                              <a:lnTo>
                                <a:pt x="1787" y="74"/>
                              </a:lnTo>
                              <a:lnTo>
                                <a:pt x="1779" y="59"/>
                              </a:lnTo>
                              <a:lnTo>
                                <a:pt x="1771" y="46"/>
                              </a:lnTo>
                              <a:lnTo>
                                <a:pt x="1761" y="35"/>
                              </a:lnTo>
                              <a:lnTo>
                                <a:pt x="1750" y="25"/>
                              </a:lnTo>
                              <a:lnTo>
                                <a:pt x="1739" y="18"/>
                              </a:lnTo>
                              <a:lnTo>
                                <a:pt x="1728" y="11"/>
                              </a:lnTo>
                              <a:lnTo>
                                <a:pt x="1714" y="7"/>
                              </a:lnTo>
                              <a:lnTo>
                                <a:pt x="1701" y="4"/>
                              </a:lnTo>
                              <a:lnTo>
                                <a:pt x="1686" y="1"/>
                              </a:lnTo>
                              <a:lnTo>
                                <a:pt x="1671" y="0"/>
                              </a:lnTo>
                              <a:lnTo>
                                <a:pt x="1655" y="1"/>
                              </a:lnTo>
                              <a:lnTo>
                                <a:pt x="1639" y="4"/>
                              </a:lnTo>
                              <a:lnTo>
                                <a:pt x="1622" y="8"/>
                              </a:lnTo>
                              <a:lnTo>
                                <a:pt x="1606"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5A3BF9D8" id="Canvas 883" o:spid="_x0000_s1026" editas="canvas" style="position:absolute;margin-left:228pt;margin-top:393.6pt;width:68.85pt;height:14.15pt;z-index:251656192" coordsize="8743,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743;height:1797;visibility:visible;mso-wrap-style:square">
                <v:fill o:detectmouseclick="t"/>
                <v:path o:connecttype="none"/>
              </v:shape>
              <v:shape id="Freeform 885" o:spid="_x0000_s1028" style="position:absolute;width:888;height:1288;visibility:visible;mso-wrap-style:square;v-text-anchor:top" coordsize="1685,2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cuMMA&#10;AADaAAAADwAAAGRycy9kb3ducmV2LnhtbESPQWvCQBSE70L/w/IK3symFSSJrlKqBS9CqoVeH9ln&#10;Epp9G7Orif56Vyh4HGbmG2axGkwjLtS52rKCtygGQVxYXXOp4OfwNUlAOI+ssbFMCq7kYLV8GS0w&#10;07bnb7rsfSkChF2GCirv20xKV1Rk0EW2JQ7e0XYGfZBdKXWHfYCbRr7H8UwarDksVNjSZ0XF3/5s&#10;FDT5Lk/rdP17PiXT3PXpBpPbRqnx6/AxB+Fp8M/wf3urFUzhcSXc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DcuMMAAADaAAAADwAAAAAAAAAAAAAAAACYAgAAZHJzL2Rv&#10;d25yZXYueG1sUEsFBgAAAAAEAAQA9QAAAIgDAAAAAA==&#10;" path="m1685,l703,r,83l1016,83r,1627l1015,1755r-2,43l1011,1838r-3,39l1005,1914r-5,36l995,1982r-6,32l983,2044r-9,28l966,2099r-10,24l945,2146r-11,22l923,2188r-14,18l896,2224r-16,15l865,2255r-17,12l831,2279r-19,11l793,2299r-20,8l751,2314r-22,6l707,2326r-25,4l657,2333r-26,2l604,2336r-28,l559,2336r-17,-1l527,2333r-15,-3l498,2327r-12,-4l473,2318r-11,-6l450,2307r-10,-6l431,2294r-8,-8l414,2279r-7,-7l400,2264r-5,-9l388,2246r-5,-8l379,2229r-4,-10l368,2201r-5,-18l358,2165r-2,-17l355,2132r-1,-15l354,2084r,-30l352,2025r-2,-27l347,1972r-4,-24l340,1937r-3,-10l334,1917r-4,-10l324,1898r-4,-8l314,1882r-6,-8l302,1867r-8,-6l286,1856r-8,-5l269,1845r-11,-4l248,1838r-11,-3l224,1833r-13,-1l197,1831r-15,-1l167,1831r-14,1l139,1834r-12,3l116,1841r-12,4l94,1852r-9,5l75,1863r-8,7l60,1877r-7,8l46,1893r-6,8l35,1910r-5,9l22,1937r-8,19l9,1973r-4,18l3,2007r-2,15l,2035r,10l,2067r2,20l4,2107r4,20l13,2146r6,19l26,2183r8,19l43,2219r11,18l65,2253r14,16l92,2284r15,16l125,2313r18,15l162,2340r20,12l205,2364r22,11l252,2385r26,10l306,2403r29,7l365,2417r32,6l430,2429r35,4l501,2437r38,2l579,2440r41,1l668,2440r48,-1l760,2436r44,-4l845,2427r40,-7l924,2413r36,-9l994,2394r33,-13l1058,2368r30,-16l1116,2336r26,-18l1166,2299r24,-22l1212,2253r19,-24l1250,2202r17,-29l1282,2142r15,-32l1309,2075r11,-36l1330,2000r9,-41l1346,1917r5,-46l1355,1824r4,-51l1361,1722r1,-55l1362,83r323,l1685,xe" stroked="f">
                <v:path arrowok="t" o:connecttype="custom" o:connectlocs="37077,4380;53532,92614;53163,99052;52477,104593;51369,109342;49840,113247;47941,116414;45621,119000;42825,120847;39608,122113;35969,122957;31855,123274;28585,123221;26265,122799;24366,122007;22731,121058;21465,119897;20463,118525;19778,117100;18881,114250;18670,111717;18565,106862;18090,102799;17615,101163;16877,99738;15928,98524;14662,97680;13080,96994;11128,96677;8808,96624;6698,96941;4958,97733;3534,98683;2426,99896;1582,101268;475,104118;53,106704;0,109078;422,112245;1371,115200;2848,118050;4852,120530;7542,122852;10812,124752;14662,126388;19250,127548;24524,128393;30537,128762;37762,128709;44566,128076;50631,126862;55800,124963;60230,122324;63922,118894;66822,114672;69038,109501;70620,103379;71464,96255;71833,87970;88868,0" o:connectangles="0,0,0,0,0,0,0,0,0,0,0,0,0,0,0,0,0,0,0,0,0,0,0,0,0,0,0,0,0,0,0,0,0,0,0,0,0,0,0,0,0,0,0,0,0,0,0,0,0,0,0,0,0,0,0,0,0,0,0,0"/>
              </v:shape>
              <v:shape id="Freeform 886" o:spid="_x0000_s1029" style="position:absolute;left:825;top:1097;width:206;height:191;visibility:visible;mso-wrap-style:square;v-text-anchor:top" coordsize="38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6T8MA&#10;AADaAAAADwAAAGRycy9kb3ducmV2LnhtbESP3WoCMRSE7wu+QziCdzVrsSKrUbRFsBdF/HmAw+a4&#10;Wd2cbJOoa5++KQheDjPzDTOdt7YWV/Khcqxg0M9AEBdOV1wqOOxXr2MQISJrrB2TgjsFmM86L1PM&#10;tbvxlq67WIoE4ZCjAhNjk0sZCkMWQ981xMk7Om8xJulLqT3eEtzW8i3LRtJixWnBYEMfhorz7mIV&#10;fP/sTbMZ/rJfbt6/TofL50AuTkr1uu1iAiJSG5/hR3utFQzh/0q6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M6T8MAAADaAAAADwAAAAAAAAAAAAAAAACYAgAAZHJzL2Rv&#10;d25yZXYueG1sUEsFBgAAAAAEAAQA9QAAAIgDAAAAAA==&#10;" path="m193,l172,1,154,3,135,8r-17,5l101,21,86,31,70,42,57,55,43,70,32,85r-5,8l22,101r-4,8l13,117,7,135,3,152,,172r,20l,212r3,19l7,248r6,18l18,274r4,8l27,289r5,8l43,312r14,13l64,333r7,6l78,345r9,5l102,359r18,9l136,373r19,4l174,380r19,1l213,380r19,-3l250,373r18,-5l285,359r16,-9l316,339r16,-14l345,312r11,-15l366,282r7,-16l379,248r5,-17l386,212r1,-20l386,172r-2,-20l379,135r-6,-18l366,101,356,84,345,70,332,55,317,42,302,31,286,21,269,13,251,8,232,3,214,1,193,xe" stroked="f">
                <v:path arrowok="t" o:connecttype="custom" o:connectlocs="9169,50;7197,401;5384,1052;3732,2104;2292,3506;1439,4658;960,5460;373,6762;0,8615;0,10619;373,12422;960,13724;1439,14476;2292,15628;3412,16680;4158,17281;5437,17982;7250,18683;9276,19034;11354,19034;13327,18683;15193,17982;16845,16980;18391,15628;19511,14125;20204,12422;20577,10619;20577,8615;20204,6762;19511,5059;18391,3506;16898,2104;15246,1052;13380,401;11408,50" o:connectangles="0,0,0,0,0,0,0,0,0,0,0,0,0,0,0,0,0,0,0,0,0,0,0,0,0,0,0,0,0,0,0,0,0,0,0"/>
              </v:shape>
              <v:shape id="Freeform 887" o:spid="_x0000_s1030" style="position:absolute;left:1936;top:1097;width:206;height:191;visibility:visible;mso-wrap-style:square;v-text-anchor:top" coordsize="388,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01eMQA&#10;AADaAAAADwAAAGRycy9kb3ducmV2LnhtbESPQWsCMRSE7wX/Q3gFbzVbQZGtUYqiiFJE29L29tg8&#10;N6ublyWJuv33TUHwOMzMN8x42tpaXMiHyrGC514GgrhwuuJSwcf74mkEIkRkjbVjUvBLAaaTzsMY&#10;c+2uvKPLPpYiQTjkqMDE2ORShsKQxdBzDXHyDs5bjEn6UmqP1wS3texn2VBarDgtGGxoZqg47c9W&#10;wZfsHzfz6nv75meH5dp8ovkph0p1H9vXFxCR2ngP39orrWAA/1fSDZ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tNXjEAAAA2gAAAA8AAAAAAAAAAAAAAAAAmAIAAGRycy9k&#10;b3ducmV2LnhtbFBLBQYAAAAABAAEAPUAAACJAwAAAAA=&#10;" path="m193,l173,1,153,3,136,8r-18,5l102,21,85,31,71,42,56,55,43,70,31,85r-9,16l14,117,8,135,4,152,2,172,,192r2,20l4,231r4,17l14,266r4,8l22,282r4,7l31,297r6,8l43,312r6,6l56,325r15,14l86,350r17,9l119,368r18,5l154,377r19,3l193,381r19,-1l232,377r19,-4l268,368r17,-9l301,350r16,-11l332,325r14,-13l357,297r9,-15l374,266r6,-18l385,231r2,-19l388,192r-1,-20l385,152r-5,-17l374,117r-8,-16l357,84,346,70,332,55,317,42,302,31,286,21,268,13,251,8,232,3,213,1,193,xe" stroked="f">
                <v:path arrowok="t" o:connecttype="custom" o:connectlocs="9198,50;7231,401;5423,1052;3775,2104;2286,3506;1170,5059;425,6762;106,8615;106,10619;425,12422;957,13724;1382,14476;1967,15277;2605,15928;3775,16980;5477,17982;7284,18683;9198,19034;11272,19034;13346,18683;15153,17982;16855,16980;18397,15628;19460,14125;20205,12422;20577,10619;20577,8615;20205,6762;19460,5059;18397,3506;16855,2104;15207,1052;13346,401;11325,50" o:connectangles="0,0,0,0,0,0,0,0,0,0,0,0,0,0,0,0,0,0,0,0,0,0,0,0,0,0,0,0,0,0,0,0,0,0"/>
              </v:shape>
              <v:shape id="Freeform 888" o:spid="_x0000_s1031" style="position:absolute;left:1174;width:1015;height:1256;visibility:visible;mso-wrap-style:square;v-text-anchor:top" coordsize="1899,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dKcIA&#10;AADaAAAADwAAAGRycy9kb3ducmV2LnhtbESPQWvCQBSE70L/w/KE3nRjD0FSVykBaSgUMbX3R/Z1&#10;E8y+TXe3Mf57VxB6HGbmG2azm2wvRvKhc6xgtcxAEDdOd2wUnL72izWIEJE19o5JwZUC7LZPsw0W&#10;2l34SGMdjUgQDgUqaGMcCilD05LFsHQDcfJ+nLcYk/RGao+XBLe9fMmyXFrsOC20OFDZUnOu/6yC&#10;Qz2aj9V5LH+P1ad//y5NHiuj1PN8ensFEWmK/+FHu9IKcrhfSTd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0pwgAAANoAAAAPAAAAAAAAAAAAAAAAAJgCAABkcnMvZG93&#10;bnJldi54bWxQSwUGAAAAAAQABAD1AAAAhwMAAAAA&#10;" path="m887,1289r-197,l690,94,868,92r53,1l971,95r47,3l1063,103r43,6l1146,116r37,9l1220,135r34,11l1285,159r30,13l1341,187r26,16l1391,219r22,19l1433,258r19,20l1469,300r15,23l1497,346r13,25l1521,397r10,26l1539,451r7,30l1552,510r5,31l1562,573r3,33l1567,639r1,35l1568,709r-1,36l1566,779r-4,33l1557,844r-6,32l1544,906r-8,29l1525,961r-11,27l1502,1014r-15,25l1473,1061r-18,23l1438,1105r-20,19l1398,1143r-22,18l1353,1178r-25,15l1302,1207r-27,13l1246,1232r-30,11l1185,1252r-33,9l1118,1268r-35,7l1047,1280r-38,4l970,1287r-42,2l887,1289xm1018,l56,r,83l338,83r,1856l338,1988r-1,37l335,2054r-3,21l329,2092r-5,14l320,2120r-7,14l310,2143r-4,8l301,2160r-5,8l291,2175r-6,8l278,2191r-7,6l264,2204r-8,6l247,2216r-9,6l218,2233r-20,9l180,2249r-19,6l139,2260r-23,4l90,2267r-28,3l32,2272,,2273r,107l1036,2380r,-107l1004,2272r-29,-2l947,2268r-27,-4l896,2261r-22,-4l855,2251r-18,-6l816,2236r-21,-11l786,2219r-9,-6l769,2207r-8,-7l754,2194r-8,-8l740,2178r-5,-7l730,2163r-5,-8l721,2145r-5,-9l710,2121r-5,-15l700,2090r-3,-17l694,2055r-2,-21l691,2011r-1,-26l690,1381r257,-1l1015,1379r65,-3l1142,1372r59,-6l1257,1359r53,-9l1361,1340r49,-13l1454,1314r43,-15l1537,1284r38,-18l1610,1247r33,-20l1673,1206r29,-23l1728,1159r25,-25l1774,1109r20,-27l1812,1054r16,-29l1843,995r12,-31l1866,933r10,-33l1883,867r6,-35l1893,796r4,-36l1898,724r1,-37l1899,650r-1,-37l1895,577r-3,-35l1888,507r-5,-33l1876,441r-9,-32l1858,378r-11,-29l1834,320r-15,-27l1802,266r-17,-26l1764,215r-23,-23l1716,170r-26,-21l1660,130r-32,-19l1594,94,1556,78,1516,64,1474,50,1428,39,1379,29r-52,-8l1272,13,1213,7,1152,3,1087,1,1018,xe" stroked="f">
                <v:path arrowok="t" o:connecttype="custom" o:connectlocs="46423,4856;56852,5437;65248,7126;71720,9871;76640,13619;80063,18264;82309,23807;83539,30247;83860,37426;83272,44553;81561,50729;78780,56007;74768,60336;69634,63714;63377,66090;55996,67568;47439,68043;18077,4381;17917,108425;17114,111909;16098,114021;14868,115657;13210,116977;9627,118719;4813,119669;0,125634;52145,119827;46744,119141;42518,117452;40700,116132;39310,114601;38293,112754;37277,109428;36903,104783;57761,72635;70062,71263;80063,68571;87872,64770;93755,59861;97766,54107;100333,47509;101456,40118;101510,32359;100707,25021;98782,18423;95466,12669;90385,7865;83219,4117;73752,1531;61612,158" o:connectangles="0,0,0,0,0,0,0,0,0,0,0,0,0,0,0,0,0,0,0,0,0,0,0,0,0,0,0,0,0,0,0,0,0,0,0,0,0,0,0,0,0,0,0,0,0,0,0,0,0,0"/>
                <o:lock v:ext="edit" verticies="t"/>
              </v:shape>
              <v:shape id="Freeform 889" o:spid="_x0000_s1032" style="position:absolute;left:2364;width:1539;height:1256;visibility:visible;mso-wrap-style:square;v-text-anchor:top" coordsize="2891,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DOcEA&#10;AADaAAAADwAAAGRycy9kb3ducmV2LnhtbESPQYvCMBSE7wv+h/AEb2uqopVqFBHEwp6sC3t9NM+2&#10;2LyUJtbqr98IgsdhZr5h1tve1KKj1lWWFUzGEQji3OqKCwW/58P3EoTzyBpry6TgQQ62m8HXGhNt&#10;73yiLvOFCBB2CSoovW8SKV1ekkE3tg1x8C62NeiDbAupW7wHuKnlNIoW0mDFYaHEhvYl5dfsZhRk&#10;s/MzjeNFauNpfenmx+NPP/9TajTsdysQnnr/Cb/bqVYQw+tKu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DgznBAAAA2gAAAA8AAAAAAAAAAAAAAAAAmAIAAGRycy9kb3du&#10;cmV2LnhtbFBLBQYAAAAABAAEAPUAAACGAwAAAAA=&#10;" path="m2613,2128r-5,-17l2604,2094r-3,-19l2598,2056r-2,-21l2595,2013r-1,-22l2594,1966r,-1883l2843,83r,-83l2235,r-9,24l2201,84r-37,92l2117,294r-55,138l2000,585r-67,164l1865,918r-68,168l1732,1249r-62,152l1615,1538r-46,115l1534,1741r-24,58l1503,1819r-3,5l1495,1827r-5,2l1486,1830r-6,-1l1475,1827r-3,-3l1469,1819r-10,-20l1436,1741r-39,-88l1348,1538r-58,-137l1225,1249r-71,-163l1082,918,1010,749,940,585,873,432,815,294,765,176,726,84,700,24,690,,14,r,84l294,84r,1809l294,1900r-1,20l292,1946r-1,30l290,2007r-1,28l288,2054r,7l286,2077r-3,17l278,2109r-4,15l268,2138r-6,13l255,2165r-8,12l238,2190r-10,11l215,2211r-12,11l189,2231r-16,8l156,2247r-17,6l127,2258r-15,3l97,2264r-17,3l61,2269r-19,1l21,2272r-21,l,2380r686,l686,2273r-19,l649,2271r-15,-2l620,2267r-24,-5l571,2253r-18,-6l537,2240r-17,-8l507,2224r-14,-11l481,2203r-11,-12l460,2178r-8,-12l446,2152r-7,-13l433,2125r-5,-15l425,2095r-3,-17l419,2061r,-7l418,2035r-1,-27l416,1977r-2,-31l413,1920r-1,-20l412,1893r,-1560l451,333r10,22l489,420r43,100l587,650r66,154l727,975r78,184l887,1349r82,189l1048,1723r74,173l1189,2052r56,131l1290,2286r29,67l1330,2380r72,l2226,355r21,l2247,1966r,26l2245,2015r-2,23l2241,2060r-3,20l2235,2099r-5,17l2226,2132r-7,18l2210,2167r-11,15l2188,2197r-14,13l2159,2223r-18,11l2124,2243r-16,6l2092,2256r-19,4l2052,2264r-22,3l2006,2270r-26,2l1952,2273r,107l2891,2380r,-107l2863,2272r-26,-3l2814,2267r-23,-4l2770,2259r-18,-6l2734,2248r-15,-6l2699,2231r-18,-12l2673,2213r-8,-6l2658,2200r-7,-6l2644,2186r-5,-8l2633,2171r-4,-8l2624,2155r-5,-9l2616,2137r-3,-9xe" stroked="f">
                <v:path arrowok="t" o:connecttype="custom" o:connectlocs="138491,109534;138118,105100;151376,0;115223,9291;102923,39538;88920,73955;80400,94965;79335,96548;78377,96284;74384,87258;61445,57327;46483,22804;37272,1267;15654,4434;15548,102724;15335,108425;14802,111329;13578,114285;11448,116713;8306,118613;5165,119511;1118,119933;36526,119986;33012,119669;28593,118244;25611,116291;23747,113598;22629,110590;22257,107422;21990,101352;24014,17578;31255,34312;47229,71210;63309,108320;70816,125634;119642,103780;119323,108742;118524,112543;116501,115974;113093,118402;109259,119511;103935,119986;152441,119933;147489,119247;143709,117769;141526,116132;140195,114601;139290,112807" o:connectangles="0,0,0,0,0,0,0,0,0,0,0,0,0,0,0,0,0,0,0,0,0,0,0,0,0,0,0,0,0,0,0,0,0,0,0,0,0,0,0,0,0,0,0,0,0,0,0,0"/>
              </v:shape>
              <v:shape id="Freeform 890" o:spid="_x0000_s1033" style="position:absolute;left:3983;top:333;width:857;height:971;visibility:visible;mso-wrap-style:square;v-text-anchor:top" coordsize="1622,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yMbsA&#10;AADaAAAADwAAAGRycy9kb3ducmV2LnhtbERPSwrCMBDdC94hjOBOUwVFqlH8oAiu/BxgbMa22ExK&#10;Em29vVkILh/vv1i1phJvcr60rGA0TEAQZ1aXnCu4XfeDGQgfkDVWlknBhzyslt3OAlNtGz7T+xJy&#10;EUPYp6igCKFOpfRZQQb90NbEkXtYZzBE6HKpHTYx3FRynCRTabDk2FBgTduCsuflZRS4+3P32Oeb&#10;yaE+uWYztjNsr16pfq9dz0EEasNf/HMftYK4NV6JN0A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ABMjG7AAAA2gAAAA8AAAAAAAAAAAAAAAAAmAIAAGRycy9kb3ducmV2Lnht&#10;bFBLBQYAAAAABAAEAPUAAACAAwAAAAA=&#10;" path="m809,1708r-36,-1l741,1706r-31,-3l681,1699r-27,-5l628,1687r-24,-8l581,1669r-20,-10l540,1646r-18,-13l505,1618r-16,-18l475,1581r-14,-20l450,1539r-11,-24l428,1490r-9,-27l412,1433r-7,-31l398,1369r-5,-35l388,1296r-4,-39l381,1216r-2,-45l377,1126r-3,-99l374,919r,-86l376,751r1,-40l379,672r2,-39l384,595r4,-36l392,524r5,-34l404,457r7,-32l419,395r9,-29l439,338r11,-27l462,286r15,-23l492,240r17,-21l528,201r19,-18l569,167r24,-14l617,141r27,-11l673,121r30,-7l736,109r35,-3l809,105r39,1l885,109r35,5l953,121r30,10l1011,142r27,12l1062,169r22,15l1104,202r19,19l1140,242r16,23l1169,287r13,26l1193,339r9,28l1210,395r9,29l1225,455r5,32l1234,520r4,34l1241,589r5,71l1248,734r1,78l1249,890r,56l1248,999r-2,52l1243,1100r-3,47l1236,1192r-4,42l1227,1274r-6,40l1214,1350r-8,34l1198,1417r-10,29l1177,1475r-11,27l1155,1527r-14,24l1127,1572r-16,20l1095,1609r-18,17l1059,1641r-20,14l1018,1666r-21,10l974,1684r-25,8l923,1698r-27,4l868,1706r-29,1l809,1708xm815,l768,1,723,4,678,8r-42,7l594,23,553,34,514,46,476,61,439,77,404,95r-35,19l336,135r-31,23l275,183r-28,27l220,238r-26,30l169,300r-23,33l126,368r-20,37l87,443,71,482,56,523,43,567,32,611,22,657r-8,48l8,754,3,805,1,857,,911r2,76l7,1060r9,68l29,1192r14,60l62,1308r20,52l105,1408r25,46l158,1495r28,38l217,1568r31,32l281,1630r33,26l348,1679r35,22l417,1720r35,16l486,1751r34,13l554,1775r32,9l617,1792r30,6l676,1803r27,4l728,1809r43,4l803,1813r27,l859,1811r30,-2l920,1805r31,-5l984,1793r33,-9l1050,1774r34,-10l1118,1750r35,-15l1187,1718r34,-18l1254,1680r33,-22l1319,1633r31,-27l1380,1577r30,-32l1438,1511r26,-36l1489,1437r23,-41l1534,1352r19,-48l1571,1255r14,-53l1598,1147r10,-58l1615,1027r6,-65l1622,894r-1,-53l1617,788r-4,-49l1606,689r-8,-47l1588,596r-13,-44l1561,510r-16,-40l1529,430r-20,-38l1489,356r-22,-34l1444,289r-25,-30l1392,230r-28,-27l1335,176r-30,-24l1274,130r-33,-21l1207,90,1172,74,1137,59,1100,44,1062,33,1022,22,983,14,942,8,900,4,858,1,815,xe" stroked="f">
                <v:path arrowok="t" o:connecttype="custom" o:connectlocs="37511,91123;31911,89839;27578,87378;24356,83525;22137,78281;20763,71379;20023,62657;19759,44572;20129,33870;20974,26219;22612,19584;25201,14072;28899,9792;34024,6956;40734,5672;48606,6100;54840,8240;59331,11825;62448,16748;64403,22687;65406,29643;65988,43448;65829,56236;65089,66028;63716,74054;61602,80368;58697,85184;54893,88555;50138,90535;44326,91337;38198,214;29216,1819;21344,5083;14529,9792;8929,16052;4596,23704;1691,32693;158,43073;370,56718;3276,69988;8348,79994;14846,87217;22031,92033;29269,94976;35715,96474;42424,97009;48606,96581;55474,94922;62712,91926;69686,87378;75973,80850;81045,72342;84426,61373;85694,47836;84849,36867;82471,27289;78667,19049;73543,12307;67308,6956;60070,3157;51934,749;43058,0" o:connectangles="0,0,0,0,0,0,0,0,0,0,0,0,0,0,0,0,0,0,0,0,0,0,0,0,0,0,0,0,0,0,0,0,0,0,0,0,0,0,0,0,0,0,0,0,0,0,0,0,0,0,0,0,0,0,0,0,0,0,0,0,0,0"/>
                <o:lock v:ext="edit" verticies="t"/>
              </v:shape>
              <v:shape id="Freeform 891" o:spid="_x0000_s1034" style="position:absolute;left:4935;top:349;width:793;height:907;visibility:visible;mso-wrap-style:square;v-text-anchor:top" coordsize="1492,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oHb8A&#10;AADaAAAADwAAAGRycy9kb3ducmV2LnhtbESPQYvCMBSE74L/ITzBm6Z6EO0aRRRFvKm9eHvbPJvu&#10;Ni+liVr/vREEj8PMfMPMl62txJ0aXzpWMBomIIhzp0suFGTn7WAKwgdkjZVjUvAkD8tFtzPHVLsH&#10;H+l+CoWIEPYpKjAh1KmUPjdk0Q9dTRy9q2sshiibQuoGHxFuKzlOkom0WHJcMFjT2lD+f7pZBTIj&#10;83upt/rs/g5Bbyp79aOdUv1eu/oBEagN3/CnvdcKZvC+Em+AX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lugdvwAAANoAAAAPAAAAAAAAAAAAAAAAAJgCAABkcnMvZG93bnJl&#10;di54bWxQSwUGAAAAAAQABAD1AAAAhAMAAAAA&#10;" path="m1138,r-28,1l1083,2r-25,3l1033,8r-22,4l988,17r-21,6l947,30r-20,8l908,46r-17,9l873,65,858,76,842,87,827,98r-14,13l800,123r-14,14l774,150r-11,14l751,179r-10,15l730,209r-10,16l702,257r-18,32l668,323r-16,33l641,356r-13,-1l625,342r-7,-40l609,248,597,185,587,122,578,68,570,29,568,14,,14r,91l312,105r,11l312,147r,46l312,249r,61l312,368r,55l312,466r,810l312,1318r-1,41l309,1396r-3,34l304,1445r-3,16l298,1475r-3,12l290,1500r-4,12l282,1522r-5,10l270,1542r-8,9l253,1561r-10,7l233,1575r-12,6l209,1587r-14,6l181,1597r-16,4l149,1604r-18,2l113,1608r-20,2l73,1610r-22,l,1610r,107l971,1717r,-107l919,1610r-23,l874,1609r-20,-1l835,1605r-19,-2l800,1599r-16,-4l771,1589r-14,-5l745,1578r-10,-7l724,1564r-9,-9l707,1547r-8,-9l692,1528r-6,-10l681,1508r-4,-11l673,1484r-4,-12l664,1459r-3,-15l658,1429r-4,-33l651,1360r-2,-41l648,1276r,-607l648,650r2,-20l652,611r3,-20l659,571r5,-19l670,533r7,-19l684,495r8,-18l701,458r9,-18l720,422r11,-18l742,388r12,-16l766,357r13,-15l793,327r13,-13l820,301r15,-11l850,279r16,-11l881,260r17,-8l915,246r16,-6l948,236r17,-5l983,230r16,-1l1017,230r17,2l1050,237r14,4l1079,247r12,7l1105,262r11,10l1127,281r12,10l1149,301r10,11l1180,334r20,22l1209,366r10,11l1229,386r10,9l1250,403r12,8l1273,417r12,5l1298,426r13,2l1325,429r15,l1356,427r17,-5l1391,416r19,-8l1423,400r12,-9l1447,382r10,-13l1465,357r8,-13l1480,329r5,-15l1489,298r2,-16l1492,264r-1,-16l1490,230r-4,-17l1482,194r-7,-17l1467,160r-9,-17l1447,126r-14,-16l1419,94,1402,80,1385,67,1365,53,1343,42,1319,31r-25,-9l1267,15,1237,9,1206,4,1173,1,1138,xe" stroked="f">
                <v:path arrowok="t" o:connecttype="custom" o:connectlocs="56265,264;51426,1214;47384,2904;43981,5174;41162,7919;38822,11034;35525,17053;33238,18056;31217,6441;0,739;16592,7761;16592,19428;16592,69583;16167,76288;15422,79192;14359,81409;12391,83151;9626,84313;6009,84893;0,84999;48873,84999;44406,84735;41003,83890;38503,82570;36801,80670;35791,78347;34993,75443;34461,67366;34674,32257;35631,28139;37280,24180;39460,20484;42173,17264;45204,14730;48661,12987;52277,12143;55840,12512;58765,13832;61105,15891;64296,19323;66476,21276;69029,22490;72113,22543;75677,21118;77910,18848;79186,15733;79240,12143;78016,8447;75464,4963;71422,2217;65785,475" o:connectangles="0,0,0,0,0,0,0,0,0,0,0,0,0,0,0,0,0,0,0,0,0,0,0,0,0,0,0,0,0,0,0,0,0,0,0,0,0,0,0,0,0,0,0,0,0,0,0,0,0,0,0"/>
              </v:shape>
              <v:shape id="Freeform 892" o:spid="_x0000_s1035" style="position:absolute;left:6776;top:333;width:920;height:955;visibility:visible;mso-wrap-style:square;v-text-anchor:top" coordsize="1732,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UcIA&#10;AADbAAAADwAAAGRycy9kb3ducmV2LnhtbESPQYvCQAyF7wv7H4YseNtOFRWpjiILBS+LWv0BoRPb&#10;YidTOrO2++/NQfCW8F7e+7LZja5VD+pD49nANElBEZfeNlwZuF7y7xWoEJEttp7JwD8F2G0/PzaY&#10;WT/wmR5FrJSEcMjQQB1jl2kdypochsR3xKLdfO8wytpX2vY4SLhr9SxNl9phw9JQY0c/NZX34s8Z&#10;CL9uUZyOJ0zn+Txvi+N+eR0GYyZf434NKtIY3+bX9cEKvtDLLzKA3j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WFRwgAAANsAAAAPAAAAAAAAAAAAAAAAAJgCAABkcnMvZG93&#10;bnJldi54bWxQSwUGAAAAAAQABAD1AAAAhwMAAAAA&#10;" path="m1014,1390r-1,4l1012,1397r-1,4l1008,1403r-7,7l970,1437r-30,25l911,1485r-28,20l856,1524r-26,16l805,1556r-25,12l756,1579r-23,11l712,1597r-22,6l670,1608r-19,3l632,1613r-17,1l593,1613r-21,-1l553,1609r-19,-4l516,1601r-16,-6l485,1589r-14,-8l458,1574r-13,-9l434,1556r-12,-10l413,1536r-9,-10l396,1514r-8,-11l381,1491r-6,-12l370,1467r-5,-12l359,1442r-3,-12l352,1418r-2,-13l345,1382r-2,-23l341,1337r,-19l342,1289r4,-29l351,1232r8,-26l370,1181r12,-25l397,1132r15,-22l430,1088r18,-22l469,1047r22,-20l513,1010r24,-18l562,976r26,-15l614,947r27,-14l668,921r28,-12l724,898r28,-10l780,880r28,-9l836,865r28,-6l890,854r26,-4l942,847r25,-3l991,843r23,-1l1014,1390xm1523,1570r-19,-1l1488,1567r-16,-3l1458,1559r-13,-5l1434,1546r-10,-8l1414,1529r-7,-10l1400,1506r-5,-12l1389,1480r-4,-15l1382,1450r-2,-17l1379,1416r-7,-218l1372,485r,-29l1371,429r-2,-25l1367,379r-3,-25l1360,332r-6,-23l1348,287r-7,-20l1333,246r-10,-18l1313,208r-12,-19l1287,172r-14,-18l1257,137r-18,-17l1219,105,1197,90,1175,77,1149,65,1121,53r-29,-9l1061,35r-34,-8l992,19,956,13,916,8,876,5,834,2,789,1,744,,699,1,656,2,615,5,574,8r-38,5l499,18r-35,8l430,33r-33,9l366,51,336,63,308,74,281,87r-25,14l233,115r-22,17l191,147r-19,16l155,178r-16,15l126,210r-13,15l102,242,92,257r-8,18l76,291r-6,18l65,326r-3,19l59,365r-1,19l57,405r1,18l60,441r3,15l67,472r6,13l80,496r9,12l99,517r11,9l122,535r12,6l148,546r13,4l176,553r14,2l206,555r17,l240,553r15,-3l270,546r13,-6l296,534r12,-9l319,515r10,-11l339,491r8,-14l354,460r6,-17l367,424r5,-21l376,380r6,-34l388,316r5,-13l397,289r4,-12l405,265r5,-12l415,242r6,-10l428,221r7,-10l442,202r8,-10l459,183r9,-9l478,165r11,-9l501,149r11,-7l526,136r13,-6l554,124r14,-4l584,116r15,-3l617,110r17,-2l652,107r18,-1l690,105r22,1l733,107r21,2l775,111r18,4l812,119r18,5l846,130r16,6l876,144r14,7l903,161r12,9l927,180r10,11l946,204r9,11l962,228r7,13l976,253r5,15l988,282r5,15l997,312r4,15l1004,344r3,16l1009,378r2,17l1012,414r1,19l1014,452r,285l950,743r-70,7l842,754r-40,5l761,765r-41,7l678,779r-44,8l591,796r-44,11l505,818r-43,13l419,846r-41,15l338,879r-40,18l260,918r-35,23l190,965r-32,26l128,1020r-27,30l76,1083r-21,35l37,1156r-15,40l10,1238r-7,46l,1332r1,51l2,1403r3,21l8,1443r5,20l20,1483r6,19l33,1521r9,18l52,1557r10,18l72,1592r13,16l97,1625r13,15l124,1656r15,14l155,1683r16,14l188,1709r18,12l223,1732r19,10l261,1751r20,9l302,1767r20,7l343,1779r22,5l386,1788r23,3l432,1793r24,l481,1793r25,-2l530,1789r25,-4l577,1782r23,-5l622,1772r22,-6l665,1760r21,-8l706,1745r19,-8l745,1728r18,-10l781,1709r18,-10l833,1678r32,-22l896,1632r29,-24l951,1584r26,-24l1002,1535r23,-24l1027,1523r2,11l1032,1545r4,12l1040,1568r5,11l1051,1591r5,11l1062,1613r7,11l1076,1635r9,10l1093,1657r9,9l1112,1676r10,10l1132,1695r12,9l1155,1712r12,9l1180,1729r13,6l1207,1742r14,6l1237,1754r15,5l1268,1763r16,3l1301,1769r17,2l1337,1772r18,l1376,1772r21,-1l1416,1769r20,-2l1455,1764r18,-4l1491,1756r16,-6l1524,1745r16,-7l1556,1731r14,-8l1585,1713r13,-9l1611,1694r12,-12l1635,1670r11,-12l1656,1643r10,-14l1676,1613r8,-16l1692,1580r7,-18l1706,1543r6,-19l1717,1503r4,-23l1725,1459r3,-24l1730,1410r2,-25l1674,1385r-4,21l1665,1427r-6,19l1653,1464r-8,16l1635,1496r-9,14l1616,1523r-11,10l1594,1543r-11,9l1570,1558r-11,5l1547,1567r-12,2l1523,1570xe" stroked="f">
                <v:path arrowok="t" o:connecttype="custom" o:connectlocs="51548,76474;41451,83445;33586,85840;26571,84882;21948,81742;19397,77431;18121,71152;20300,61519;27262,53750;36987,48375;47296,45448;80935,83551;75674,81849;73442,77165;72751,21500;70838,13092;65843,6386;56384,1863;41929,53;26518,958;14933,4630;7387,10271;3720,16444;3189,23469;5846,27992;10947,29536;16368,27939;19503,22564;21310,14741;23489,10750;27209,7557;32789,5854;40069,5801;46552,7663;50751,11442;52983,16604;53833,23043;40441,40711;24552,44224;10097,51355;1169,63648;425,76793;3295,83818;8237,89565;14933,93663;22957,95419;31885,94568;39591,91960;49156,85574;54843,82221;56809,86425;60157,90204;64886,93024;71051,94301;78278,93663;84230,91162;88535,86691;91245,79986;88747,74824;85878,81050;81573,83498" o:connectangles="0,0,0,0,0,0,0,0,0,0,0,0,0,0,0,0,0,0,0,0,0,0,0,0,0,0,0,0,0,0,0,0,0,0,0,0,0,0,0,0,0,0,0,0,0,0,0,0,0,0,0,0,0,0,0,0,0,0,0,0,0"/>
                <o:lock v:ext="edit" verticies="t"/>
              </v:shape>
              <v:shape id="Freeform 893" o:spid="_x0000_s1036" style="position:absolute;left:7728;top:349;width:1015;height:907;visibility:visible;mso-wrap-style:square;v-text-anchor:top" coordsize="1919,1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E7sIA&#10;AADbAAAADwAAAGRycy9kb3ducmV2LnhtbERPTWsCMRC9F/wPYYReimatYHU1ipRWhJ50PXgcN+Nm&#10;cTPZJqlu/70pCL3N433OYtXZRlzJh9qxgtEwA0FcOl1zpeBQfA6mIEJE1tg4JgW/FGC17D0tMNfu&#10;xju67mMlUgiHHBWYGNtcylAashiGriVO3Nl5izFBX0nt8ZbCbSNfs2wiLdacGgy29G6ovOx/rILT&#10;8TR+s+br++NY7Hwxps3spdwo9dzv1nMQkbr4L364tzrNH8HfL+k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ITuwgAAANsAAAAPAAAAAAAAAAAAAAAAAJgCAABkcnMvZG93&#10;bnJldi54bWxQSwUGAAAAAAQABAD1AAAAhwMAAAAA&#10;" path="m1714,1539r8,10l1731,1557r8,9l1750,1573r9,6l1770,1585r12,5l1794,1594r12,6l1820,1603r14,3l1850,1609r33,4l1919,1616r,107l1110,1723r,-106l1132,1615r19,-3l1171,1609r18,-5l1204,1600r16,-7l1233,1587r11,-7l1252,1575r6,-6l1264,1564r6,-8l1274,1550r4,-6l1283,1537r4,-9l1293,1513r5,-16l1302,1479r4,-19l1308,1442r2,-20l1313,1401r1,-25l1315,1350r1,-29l1316,1289r,-33l1316,699r,-52l1314,593r-4,-55l1305,485r-3,-26l1298,433r-4,-25l1289,385r-6,-23l1275,340r-7,-19l1260,302r-7,-14l1243,273r-9,-12l1224,249r-11,-11l1201,228r-12,-9l1174,212r-14,-8l1144,198r-17,-5l1109,189r-20,-4l1069,183r-22,-1l1023,181r-27,1l971,184r-26,4l920,193r-25,7l871,209r-22,10l827,230r-22,13l785,257r-20,15l746,290r-17,18l713,328r-15,21l684,371r-11,22l664,416r-10,25l647,467r-5,28l637,523r-4,30l630,584r-3,31l624,647r-1,33l622,713r-1,69l621,853r,449l622,1344r2,38l626,1401r2,16l631,1434r2,15l636,1464r4,13l643,1490r5,13l652,1514r6,10l664,1535r5,8l675,1551r6,7l689,1566r8,6l705,1578r9,5l724,1588r11,5l745,1598r13,4l770,1605r13,3l796,1610r14,3l825,1614r16,2l841,1723,,1723,,1616r24,-1l47,1613r21,-2l86,1609r18,-3l120,1602r15,-4l147,1591r19,-8l181,1574r9,-6l197,1562r6,-6l210,1549r5,-6l222,1535r5,-8l231,1519r4,-8l239,1502r3,-9l245,1483r4,-16l254,1447r4,-22l260,1402r3,-27l264,1347r1,-31l266,1283r,-1173l,109,,21,532,20r58,309l617,328r14,-25l646,277r19,-28l684,221r12,-13l707,194r13,-14l733,166r14,-13l762,139r15,-12l793,115r17,-13l828,91,847,80,866,69,886,59r22,-9l929,41r24,-9l977,25r25,-6l1028,14r27,-5l1083,5r29,-3l1143,r31,l1209,r35,3l1277,8r33,6l1341,22r31,9l1402,43r29,13l1445,63r13,8l1472,80r12,8l1496,97r12,11l1519,118r12,10l1542,139r10,12l1563,162r9,13l1590,200r18,28l1615,244r6,14l1628,274r6,16l1639,306r4,18l1647,340r4,18l1657,395r4,38l1663,472r,42l1663,521r,21l1663,577r,45l1663,674r,60l1663,799r,67l1663,935r,68l1663,1068r,60l1663,1181r,46l1663,1262r,23l1664,1318r1,36l1668,1389r5,35l1676,1442r3,16l1683,1474r6,15l1694,1504r6,12l1706,1528r8,11xe" stroked="f">
                <v:path arrowok="t" o:connecttype="custom" o:connectlocs="92619,82756;95582,84177;101563,85019;60917,84808;65256,83493;67215,81862;68432,79600;69332,74812;69649,67815;69332,28304;68220,20255;66315,15152;63563,11995;59646,10154;54142,9523;47368,10522;41546,13521;36942,18361;34242,24569;33184,32355;32866,44877;33237,74549;34031,78390;35407,81178;37312,83019;40117,84282;43663,84913;1270,84966;6351,84282;10056,82493;11749,80757;12808,78548;13760,73760;14078,5787;32655,17256;36836,10943;40329,7313;44827,4209;50437,1684;57318,263;65839,158;74201,2262;78541,4630;81610,7313;85103,11995;86744,16099;87908,22780;88014,30356;88014,45561;88014,62133;88120,71235;89073,77548;90713,80968" o:connectangles="0,0,0,0,0,0,0,0,0,0,0,0,0,0,0,0,0,0,0,0,0,0,0,0,0,0,0,0,0,0,0,0,0,0,0,0,0,0,0,0,0,0,0,0,0,0,0,0,0,0,0,0,0"/>
              </v:shape>
              <v:shape id="Freeform 894" o:spid="_x0000_s1037" style="position:absolute;left:5776;top:302;width:952;height:1495;visibility:visible;mso-wrap-style:square;v-text-anchor:top" coordsize="1803,2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upaMIA&#10;AADbAAAADwAAAGRycy9kb3ducmV2LnhtbERP32vCMBB+H/g/hBN8EU0nTKUaRQYbMhhuVQTfjuZs&#10;i82lJLHW/34RhL3dx/fzluvO1KIl5yvLCl7HCQji3OqKCwWH/cdoDsIHZI21ZVJwJw/rVe9liam2&#10;N/6lNguFiCHsU1RQhtCkUvq8JIN+bBviyJ2tMxgidIXUDm8x3NRykiRTabDi2FBiQ+8l5ZfsahRs&#10;f2bt8U06t0/yU/Gd3Ye7r8+hUoN+t1mACNSFf/HTvdVx/gQev8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6lowgAAANsAAAAPAAAAAAAAAAAAAAAAAJgCAABkcnMvZG93&#10;bnJldi54bWxQSwUGAAAAAAQABAD1AAAAhwMAAAAA&#10;" path="m770,1252r-21,l730,1251r-19,-1l691,1248r-17,-3l656,1242r-17,-4l623,1233r-16,-6l592,1220r-15,-8l563,1204r-13,-10l537,1182r-12,-12l514,1157r-12,-16l493,1126r-10,-19l474,1089r-8,-21l459,1045r-7,-23l446,996r-6,-28l436,939r-4,-31l429,875r-3,-35l424,803r-1,-38l423,724r,-30l424,665r2,-28l428,609r3,-27l434,556r4,-27l443,504r7,-24l456,456r6,-24l470,411r9,-22l487,368r10,-19l507,329r12,-17l530,294r13,-15l556,263r13,-13l584,236r15,-11l616,214r17,-10l650,196r19,-7l687,183r20,-4l728,175r20,-3l770,172r26,l819,175r23,3l865,182r21,6l905,194r19,8l942,211r17,10l974,232r16,13l1003,258r14,13l1029,287r12,16l1052,321r9,18l1071,358r8,21l1086,399r7,23l1099,445r6,23l1110,493r3,25l1117,544r3,27l1122,599r2,28l1125,657r1,30l1126,718r,43l1124,801r-2,39l1119,876r-3,34l1111,942r-5,30l1099,1000r-7,27l1085,1051r-8,23l1068,1095r-10,18l1048,1132r-11,15l1026,1162r-12,13l1000,1187r-13,12l973,1208r-14,8l945,1223r-16,7l912,1235r-16,5l879,1243r-17,3l844,1249r-17,1l808,1251r-18,1l770,1252xm1606,12r-10,4l1588,20r-8,4l1572,29r-9,6l1556,43r-6,7l1544,58r-6,8l1531,76r-5,10l1521,97r-5,12l1512,121r-4,13l1504,148r-5,24l1492,194r-3,10l1485,214r-5,8l1476,229r-6,8l1465,244r-5,6l1455,254r-6,5l1442,263r-6,2l1430,268r-14,3l1400,274r-16,2l1367,276r-18,-3l1334,270r-6,-2l1321,266r-7,-3l1309,259r-17,-14l1273,229r-22,-16l1229,197r-26,-14l1175,167r-30,-13l1113,140r-35,-13l1041,116r-40,-9l959,97,914,90,865,85,840,83,814,82,789,81r-28,l717,82r-42,3l635,89r-40,7l558,104r-36,10l488,125r-33,13l423,153r-30,15l364,185r-27,18l311,223r-24,21l264,265r-21,22l222,311r-18,24l186,360r-16,26l155,412r-13,27l129,466r-10,28l110,522r-9,29l94,579r-5,29l85,637r-3,29l80,695r-1,29l80,757r1,32l83,820r3,29l89,878r5,29l99,934r7,26l113,984r7,24l129,1032r10,21l149,1075r11,20l173,1114r13,19l201,1150r14,18l232,1183r16,16l266,1213r18,14l304,1239r21,12l346,1263r22,10l392,1283r24,8l441,1300r26,8l494,1315r28,6l528,1323r4,4l535,1331r1,4l535,1340r-2,4l530,1347r-6,2l477,1360r-48,10l382,1382r-44,13l317,1402r-21,7l275,1417r-20,8l236,1434r-19,9l200,1453r-18,10l166,1474r-16,11l136,1498r-15,12l108,1523r-12,15l85,1552r-10,16l65,1584r-7,18l51,1619r-6,20l41,1658r-4,21l35,1701r-1,21l35,1737r,13l36,1763r2,13l41,1788r3,11l47,1811r3,11l53,1832r5,11l62,1853r5,10l79,1882r12,16l105,1915r15,14l136,1944r17,12l171,1967r18,12l209,1988r21,9l252,2006r25,8l302,2022r27,7l357,2036r29,7l416,2048r31,5l479,2058r33,4l546,2065r35,3l617,2070r37,3l692,2075r41,1l800,2077r62,1l919,2080r52,2l1020,2084r43,3l1102,2090r35,3l1171,2098r32,6l1233,2113r28,8l1288,2132r24,12l1335,2157r22,13l1367,2179r9,9l1386,2197r8,9l1402,2217r6,10l1416,2238r5,12l1426,2262r4,12l1434,2288r3,13l1439,2316r2,14l1442,2345r,15l1441,2382r-2,20l1436,2422r-5,19l1425,2461r-8,18l1407,2497r-10,18l1385,2531r-14,17l1356,2563r-17,15l1322,2593r-20,14l1281,2621r-21,12l1238,2645r-23,11l1191,2666r-24,9l1142,2684r-27,8l1087,2699r-28,6l1030,2711r-31,5l968,2720r-32,4l903,2727r-34,1l835,2730r-36,l768,2730r-29,-1l709,2728r-28,-2l652,2724r-27,-3l598,2717r-26,-6l546,2706r-25,-7l496,2692r-25,-9l447,2673r-23,-11l400,2650r-23,-14l369,2631r-8,-6l354,2619r-8,-7l334,2599r-11,-13l312,2570r-8,-15l297,2539r-5,-16l286,2505r-3,-16l281,2472r,-17l281,2438r1,-16l284,2406r3,-15l291,2377r1,-16l293,2347r-1,-15l290,2318r-3,-15l282,2290r-5,-12l270,2265r-8,-11l252,2245r-11,-10l229,2227r-14,-6l200,2215r-17,-3l174,2211r-11,-1l153,2211r-10,1l132,2214r-9,2l113,2220r-10,3l93,2228r-9,5l75,2239r-9,7l58,2253r-7,7l44,2268r-6,9l28,2293r-8,18l14,2329r-6,19l4,2367r-2,22l,2409r,23l,2451r2,18l4,2487r3,16l11,2520r5,15l21,2551r6,14l33,2578r8,14l48,2605r8,13l65,2629r9,11l84,2651r9,10l104,2671r11,9l125,2689r12,9l159,2712r24,15l207,2738r24,10l254,2758r23,6l310,2774r32,10l374,2792r30,7l433,2805r29,5l491,2815r28,5l546,2824r28,3l602,2829r28,2l688,2833r61,1l791,2834r39,-1l869,2831r38,-3l945,2824r36,-4l1016,2814r34,-6l1083,2802r32,-7l1146,2787r29,-10l1204,2768r27,-11l1257,2746r24,-12l1305,2722r23,-13l1351,2696r20,-13l1391,2669r19,-14l1429,2640r18,-14l1462,2610r16,-14l1492,2579r13,-15l1518,2548r11,-17l1541,2515r9,-18l1559,2480r8,-17l1576,2446r7,-18l1589,2411r6,-18l1602,2375r5,-17l1611,2341r3,-17l1617,2306r3,-17l1622,2271r1,-16l1624,2237r,-17l1624,2197r-1,-21l1622,2154r-3,-21l1617,2113r-4,-21l1609,2074r-4,-20l1600,2036r-7,-18l1587,2001r-7,-16l1572,1968r-9,-15l1555,1939r-9,-15l1529,1904r-16,-20l1496,1866r-17,-17l1460,1835r-19,-15l1422,1807r-20,-12l1382,1784r-22,-9l1337,1765r-24,-8l1290,1751r-26,-7l1238,1739r-28,-5l1182,1729r-30,-4l1121,1722r-31,-3l1022,1715r-72,-4l870,1709r-84,-3l694,1702r-97,-5l551,1697r-41,-2l471,1693r-32,-4l409,1685r-24,-6l373,1676r-10,-4l353,1669r-9,-4l336,1660r-7,-4l322,1651r-6,-5l310,1642r-4,-6l302,1630r-3,-6l296,1619r-3,-6l291,1607r-1,-7l287,1586r-1,-14l286,1560r1,-10l290,1540r2,-9l294,1521r4,-9l302,1504r5,-8l313,1487r7,-7l328,1472r9,-7l346,1458r12,-7l369,1445r12,-6l396,1433r14,-7l427,1420r17,-5l483,1404r43,-12l576,1382r54,-10l691,1362r68,-12l794,1345r34,-6l862,1332r34,-8l929,1317r33,-8l994,1300r32,-11l1058,1278r30,-11l1118,1254r30,-13l1176,1227r27,-16l1230,1195r25,-19l1279,1158r23,-20l1325,1116r20,-22l1364,1070r19,-26l1399,1017r16,-27l1428,960r11,-31l1450,896r8,-34l1465,826r5,-38l1472,748r1,-41l1473,683r-1,-23l1470,636r-2,-23l1465,592r-3,-22l1458,549r-4,-21l1445,490r-12,-37l1420,419r-13,-31l1435,394r28,3l1491,400r27,l1544,399r26,-3l1594,391r26,-7l1634,380r12,-6l1658,369r13,-5l1682,358r10,-6l1703,346r10,-8l1721,331r10,-7l1738,316r8,-9l1752,299r8,-9l1765,281r6,-10l1780,251r9,-21l1795,210r4,-21l1802,168r1,-20l1802,137r-1,-9l1800,119r-2,-10l1793,90r-6,-16l1779,59r-8,-13l1761,35,1750,25r-11,-7l1728,11,1714,7,1701,4,1686,1,1671,r-16,1l1639,4r-17,4l1606,12xe" stroked="f">
                <v:path arrowok="t" o:connecttype="custom" o:connectlocs="30471,63931;23870,53909;22497,33601;26246,18409;35329,9969;48796,10655;56981,19992;59463,36238;56876,56652;49060,64881;83861,1055;79848,6383;76837,13398;69761,14031;54974,6119;31421,5064;12833,15139;4700,32071;5598,50638;13097,63245;27566,69681;17850,73584;6390,79650;1796,90833;3538,98270;14628,106235;34537,109347;63529,110983;74355,117471;75992,126702;68758,137515;52756,143265;33006,143528;19064,138465;14839,129497;14628,120161;7552,116679;2007,120108;370,132029;4911,140364;18061,146852;39554,149489;62051,146482;76415,138517;83597,128073;85762,117101;83439,104706;74039,94683;57562,90675;20332,88565;15790,85663;15737,79756;21652,75219;47317,69839;66276,62032;76996,45469;76785,27851;85551,20255;92205,16194;95109,6752;89828,211" o:connectangles="0,0,0,0,0,0,0,0,0,0,0,0,0,0,0,0,0,0,0,0,0,0,0,0,0,0,0,0,0,0,0,0,0,0,0,0,0,0,0,0,0,0,0,0,0,0,0,0,0,0,0,0,0,0,0,0,0,0,0,0,0"/>
                <o:lock v:ext="edit" verticies="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CEA"/>
    <w:multiLevelType w:val="singleLevel"/>
    <w:tmpl w:val="83FCF8CC"/>
    <w:lvl w:ilvl="0">
      <w:start w:val="1"/>
      <w:numFmt w:val="bullet"/>
      <w:pStyle w:val="24Chapterbullet1"/>
      <w:lvlText w:val=""/>
      <w:lvlJc w:val="left"/>
      <w:pPr>
        <w:tabs>
          <w:tab w:val="num" w:pos="245"/>
        </w:tabs>
        <w:ind w:left="245" w:hanging="245"/>
      </w:pPr>
      <w:rPr>
        <w:rFonts w:ascii="Wingdings" w:hAnsi="Wingdings" w:hint="default"/>
        <w:b w:val="0"/>
        <w:color w:val="000080"/>
      </w:rPr>
    </w:lvl>
  </w:abstractNum>
  <w:abstractNum w:abstractNumId="1">
    <w:nsid w:val="08280EAE"/>
    <w:multiLevelType w:val="hybridMultilevel"/>
    <w:tmpl w:val="D4741A3E"/>
    <w:lvl w:ilvl="0" w:tplc="E41CB9D0">
      <w:start w:val="1"/>
      <w:numFmt w:val="bullet"/>
      <w:lvlText w:val=""/>
      <w:lvlJc w:val="left"/>
      <w:pPr>
        <w:ind w:left="720" w:hanging="360"/>
      </w:pPr>
      <w:rPr>
        <w:rFonts w:ascii="Wingdings" w:hAnsi="Wingdings" w:hint="default"/>
        <w:color w:val="E73A2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A59E6"/>
    <w:multiLevelType w:val="hybridMultilevel"/>
    <w:tmpl w:val="5156E732"/>
    <w:name w:val="ltBullet013"/>
    <w:lvl w:ilvl="0" w:tplc="D28C05FC">
      <w:start w:val="1"/>
      <w:numFmt w:val="decimal"/>
      <w:lvlText w:val="%1"/>
      <w:lvlJc w:val="right"/>
      <w:pPr>
        <w:tabs>
          <w:tab w:val="num" w:pos="-159"/>
        </w:tabs>
        <w:ind w:left="-159" w:hanging="86"/>
      </w:pPr>
      <w:rPr>
        <w:rFonts w:ascii="Trebuchet MS" w:hAnsi="Trebuchet MS"/>
        <w:b w:val="0"/>
        <w:i w:val="0"/>
        <w:strike w:val="0"/>
        <w:dstrike w:val="0"/>
        <w:u w:val="none"/>
        <w:vertAlign w:val="superscript"/>
      </w:rPr>
    </w:lvl>
    <w:lvl w:ilvl="1" w:tplc="04090019" w:tentative="1">
      <w:start w:val="1"/>
      <w:numFmt w:val="lowerLetter"/>
      <w:lvlText w:val="%2."/>
      <w:lvlJc w:val="left"/>
      <w:pPr>
        <w:tabs>
          <w:tab w:val="num" w:pos="1051"/>
        </w:tabs>
        <w:ind w:left="1051" w:hanging="360"/>
      </w:pPr>
    </w:lvl>
    <w:lvl w:ilvl="2" w:tplc="0409001B" w:tentative="1">
      <w:start w:val="1"/>
      <w:numFmt w:val="lowerRoman"/>
      <w:lvlText w:val="%3."/>
      <w:lvlJc w:val="right"/>
      <w:pPr>
        <w:tabs>
          <w:tab w:val="num" w:pos="1771"/>
        </w:tabs>
        <w:ind w:left="1771" w:hanging="180"/>
      </w:pPr>
    </w:lvl>
    <w:lvl w:ilvl="3" w:tplc="0409000F" w:tentative="1">
      <w:start w:val="1"/>
      <w:numFmt w:val="decimal"/>
      <w:lvlText w:val="%4."/>
      <w:lvlJc w:val="left"/>
      <w:pPr>
        <w:tabs>
          <w:tab w:val="num" w:pos="2491"/>
        </w:tabs>
        <w:ind w:left="2491" w:hanging="360"/>
      </w:pPr>
    </w:lvl>
    <w:lvl w:ilvl="4" w:tplc="04090019" w:tentative="1">
      <w:start w:val="1"/>
      <w:numFmt w:val="lowerLetter"/>
      <w:lvlText w:val="%5."/>
      <w:lvlJc w:val="left"/>
      <w:pPr>
        <w:tabs>
          <w:tab w:val="num" w:pos="3211"/>
        </w:tabs>
        <w:ind w:left="3211" w:hanging="360"/>
      </w:pPr>
    </w:lvl>
    <w:lvl w:ilvl="5" w:tplc="0409001B" w:tentative="1">
      <w:start w:val="1"/>
      <w:numFmt w:val="lowerRoman"/>
      <w:lvlText w:val="%6."/>
      <w:lvlJc w:val="right"/>
      <w:pPr>
        <w:tabs>
          <w:tab w:val="num" w:pos="3931"/>
        </w:tabs>
        <w:ind w:left="3931" w:hanging="180"/>
      </w:pPr>
    </w:lvl>
    <w:lvl w:ilvl="6" w:tplc="0409000F" w:tentative="1">
      <w:start w:val="1"/>
      <w:numFmt w:val="decimal"/>
      <w:lvlText w:val="%7."/>
      <w:lvlJc w:val="left"/>
      <w:pPr>
        <w:tabs>
          <w:tab w:val="num" w:pos="4651"/>
        </w:tabs>
        <w:ind w:left="4651" w:hanging="360"/>
      </w:pPr>
    </w:lvl>
    <w:lvl w:ilvl="7" w:tplc="04090019" w:tentative="1">
      <w:start w:val="1"/>
      <w:numFmt w:val="lowerLetter"/>
      <w:lvlText w:val="%8."/>
      <w:lvlJc w:val="left"/>
      <w:pPr>
        <w:tabs>
          <w:tab w:val="num" w:pos="5371"/>
        </w:tabs>
        <w:ind w:left="5371" w:hanging="360"/>
      </w:pPr>
    </w:lvl>
    <w:lvl w:ilvl="8" w:tplc="0409001B" w:tentative="1">
      <w:start w:val="1"/>
      <w:numFmt w:val="lowerRoman"/>
      <w:lvlText w:val="%9."/>
      <w:lvlJc w:val="right"/>
      <w:pPr>
        <w:tabs>
          <w:tab w:val="num" w:pos="6091"/>
        </w:tabs>
        <w:ind w:left="6091" w:hanging="180"/>
      </w:pPr>
    </w:lvl>
  </w:abstractNum>
  <w:abstractNum w:abstractNumId="3">
    <w:nsid w:val="13A55FA3"/>
    <w:multiLevelType w:val="hybridMultilevel"/>
    <w:tmpl w:val="94284B18"/>
    <w:lvl w:ilvl="0" w:tplc="6FC2DF72">
      <w:numFmt w:val="bullet"/>
      <w:lvlText w:val="-"/>
      <w:lvlJc w:val="left"/>
      <w:pPr>
        <w:ind w:left="720" w:hanging="360"/>
      </w:pPr>
      <w:rPr>
        <w:rFonts w:ascii="AmplitudeTF" w:eastAsia="LF_Kai" w:hAnsi="AmplitudeT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E2207"/>
    <w:multiLevelType w:val="hybridMultilevel"/>
    <w:tmpl w:val="58AC2C32"/>
    <w:name w:val="ltBullet014"/>
    <w:lvl w:ilvl="0" w:tplc="F738E300">
      <w:start w:val="1"/>
      <w:numFmt w:val="bullet"/>
      <w:lvlRestart w:val="0"/>
      <w:lvlText w:val=""/>
      <w:lvlJc w:val="left"/>
      <w:pPr>
        <w:tabs>
          <w:tab w:val="num" w:pos="245"/>
        </w:tabs>
        <w:ind w:left="245" w:hanging="245"/>
      </w:pPr>
      <w:rPr>
        <w:rFonts w:ascii="Wingdings" w:hAnsi="Wingdings" w:hint="default"/>
        <w:color w:val="000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241C12"/>
    <w:multiLevelType w:val="hybridMultilevel"/>
    <w:tmpl w:val="247AB0B8"/>
    <w:name w:val="ltBullet04"/>
    <w:lvl w:ilvl="0" w:tplc="4DEEFD70">
      <w:start w:val="1"/>
      <w:numFmt w:val="bullet"/>
      <w:lvlRestart w:val="0"/>
      <w:lvlText w:val="-"/>
      <w:lvlJc w:val="left"/>
      <w:pPr>
        <w:tabs>
          <w:tab w:val="num" w:pos="979"/>
        </w:tabs>
        <w:ind w:left="979" w:hanging="245"/>
      </w:pPr>
      <w:rPr>
        <w:rFonts w:ascii="Times New Roman" w:hAnsi="Times New Roman" w:cs="Times New Roman"/>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8B0509"/>
    <w:multiLevelType w:val="singleLevel"/>
    <w:tmpl w:val="5A6ECB16"/>
    <w:lvl w:ilvl="0">
      <w:start w:val="1"/>
      <w:numFmt w:val="bullet"/>
      <w:pStyle w:val="25Chapterbullet2"/>
      <w:lvlText w:val=""/>
      <w:lvlJc w:val="left"/>
      <w:pPr>
        <w:tabs>
          <w:tab w:val="num" w:pos="490"/>
        </w:tabs>
        <w:ind w:left="490" w:hanging="245"/>
      </w:pPr>
      <w:rPr>
        <w:rFonts w:ascii="Wingdings" w:hAnsi="Wingdings" w:hint="default"/>
        <w:b w:val="0"/>
        <w:color w:val="C0C0C0"/>
      </w:rPr>
    </w:lvl>
  </w:abstractNum>
  <w:abstractNum w:abstractNumId="7">
    <w:nsid w:val="39496E32"/>
    <w:multiLevelType w:val="hybridMultilevel"/>
    <w:tmpl w:val="92288C0C"/>
    <w:name w:val="ltBullet03"/>
    <w:lvl w:ilvl="0" w:tplc="D92AA2BC">
      <w:start w:val="1"/>
      <w:numFmt w:val="bullet"/>
      <w:lvlRestart w:val="0"/>
      <w:lvlText w:val="-"/>
      <w:lvlJc w:val="left"/>
      <w:pPr>
        <w:tabs>
          <w:tab w:val="num" w:pos="734"/>
        </w:tabs>
        <w:ind w:left="734" w:hanging="244"/>
      </w:pPr>
      <w:rPr>
        <w:rFonts w:ascii="Times New Roman" w:hAnsi="Times New Roman" w:cs="Times New Roman"/>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364064"/>
    <w:multiLevelType w:val="multilevel"/>
    <w:tmpl w:val="AD788876"/>
    <w:name w:val="ltOutline01"/>
    <w:lvl w:ilvl="0">
      <w:start w:val="1"/>
      <w:numFmt w:val="decimal"/>
      <w:pStyle w:val="Heading1"/>
      <w:lvlText w:val="%1."/>
      <w:lvlJc w:val="right"/>
      <w:pPr>
        <w:tabs>
          <w:tab w:val="num" w:pos="0"/>
        </w:tabs>
        <w:ind w:left="0" w:hanging="101"/>
      </w:pPr>
      <w:rPr>
        <w:rFonts w:ascii="Trebuchet MS" w:hAnsi="Trebuchet MS"/>
        <w:b/>
        <w:color w:val="000000"/>
        <w:sz w:val="28"/>
      </w:rPr>
    </w:lvl>
    <w:lvl w:ilvl="1">
      <w:start w:val="1"/>
      <w:numFmt w:val="none"/>
      <w:lvlText w:val=" "/>
      <w:lvlJc w:val="left"/>
      <w:pPr>
        <w:tabs>
          <w:tab w:val="num" w:pos="0"/>
        </w:tabs>
        <w:ind w:left="0" w:firstLine="0"/>
      </w:pPr>
      <w:rPr>
        <w:rFonts w:ascii="Trebuchet MS" w:hAnsi="Trebuchet MS"/>
        <w:b w:val="0"/>
        <w:color w:val="000000"/>
      </w:rPr>
    </w:lvl>
    <w:lvl w:ilvl="2">
      <w:start w:val="1"/>
      <w:numFmt w:val="none"/>
      <w:lvlText w:val=" "/>
      <w:lvlJc w:val="left"/>
      <w:pPr>
        <w:tabs>
          <w:tab w:val="num" w:pos="0"/>
        </w:tabs>
        <w:ind w:left="0" w:firstLine="0"/>
      </w:pPr>
      <w:rPr>
        <w:rFonts w:ascii="Trebuchet MS" w:hAnsi="Trebuchet MS"/>
        <w:b w:val="0"/>
        <w:color w:val="000000"/>
      </w:rPr>
    </w:lvl>
    <w:lvl w:ilvl="3">
      <w:start w:val="1"/>
      <w:numFmt w:val="none"/>
      <w:lvlText w:val=" "/>
      <w:lvlJc w:val="left"/>
      <w:pPr>
        <w:tabs>
          <w:tab w:val="num" w:pos="0"/>
        </w:tabs>
        <w:ind w:left="0" w:firstLine="0"/>
      </w:pPr>
      <w:rPr>
        <w:rFonts w:ascii="Trebuchet MS" w:hAnsi="Trebuchet MS"/>
        <w:b w:val="0"/>
        <w:color w:val="000000"/>
      </w:rPr>
    </w:lvl>
    <w:lvl w:ilvl="4">
      <w:start w:val="1"/>
      <w:numFmt w:val="upperLetter"/>
      <w:pStyle w:val="Heading5"/>
      <w:lvlText w:val="%5."/>
      <w:lvlJc w:val="right"/>
      <w:pPr>
        <w:tabs>
          <w:tab w:val="num" w:pos="0"/>
        </w:tabs>
        <w:ind w:left="0" w:hanging="101"/>
      </w:pPr>
      <w:rPr>
        <w:rFonts w:ascii="Trebuchet MS" w:hAnsi="Trebuchet MS"/>
        <w:b/>
        <w:color w:val="000000"/>
        <w:sz w:val="28"/>
      </w:rPr>
    </w:lvl>
    <w:lvl w:ilvl="5">
      <w:start w:val="1"/>
      <w:numFmt w:val="none"/>
      <w:lvlText w:val=" "/>
      <w:lvlJc w:val="left"/>
      <w:pPr>
        <w:tabs>
          <w:tab w:val="num" w:pos="0"/>
        </w:tabs>
        <w:ind w:left="0" w:firstLine="0"/>
      </w:pPr>
      <w:rPr>
        <w:rFonts w:ascii="Trebuchet MS" w:hAnsi="Trebuchet MS"/>
        <w:b w:val="0"/>
        <w:color w:val="000000"/>
      </w:rPr>
    </w:lvl>
    <w:lvl w:ilvl="6">
      <w:start w:val="1"/>
      <w:numFmt w:val="none"/>
      <w:lvlText w:val=" "/>
      <w:lvlJc w:val="left"/>
      <w:pPr>
        <w:tabs>
          <w:tab w:val="num" w:pos="0"/>
        </w:tabs>
        <w:ind w:left="0" w:firstLine="0"/>
      </w:pPr>
      <w:rPr>
        <w:rFonts w:ascii="Trebuchet MS" w:hAnsi="Trebuchet MS"/>
        <w:b w:val="0"/>
        <w:color w:val="000000"/>
      </w:rPr>
    </w:lvl>
    <w:lvl w:ilvl="7">
      <w:start w:val="1"/>
      <w:numFmt w:val="none"/>
      <w:lvlText w:val=" "/>
      <w:lvlJc w:val="left"/>
      <w:pPr>
        <w:tabs>
          <w:tab w:val="num" w:pos="0"/>
        </w:tabs>
        <w:ind w:left="0" w:firstLine="0"/>
      </w:pPr>
      <w:rPr>
        <w:rFonts w:ascii="Trebuchet MS" w:hAnsi="Trebuchet MS"/>
        <w:b w:val="0"/>
        <w:color w:val="000000"/>
      </w:rPr>
    </w:lvl>
    <w:lvl w:ilvl="8">
      <w:start w:val="1"/>
      <w:numFmt w:val="none"/>
      <w:lvlText w:val=" "/>
      <w:lvlJc w:val="left"/>
      <w:pPr>
        <w:tabs>
          <w:tab w:val="num" w:pos="0"/>
        </w:tabs>
        <w:ind w:left="0" w:firstLine="0"/>
      </w:pPr>
      <w:rPr>
        <w:rFonts w:ascii="Trebuchet MS" w:hAnsi="Trebuchet MS"/>
        <w:b w:val="0"/>
        <w:color w:val="000000"/>
      </w:rPr>
    </w:lvl>
  </w:abstractNum>
  <w:abstractNum w:abstractNumId="9">
    <w:nsid w:val="47E978D4"/>
    <w:multiLevelType w:val="singleLevel"/>
    <w:tmpl w:val="DDB0405E"/>
    <w:lvl w:ilvl="0">
      <w:start w:val="1"/>
      <w:numFmt w:val="bullet"/>
      <w:pStyle w:val="27Chapterbullet4"/>
      <w:lvlText w:val="–"/>
      <w:lvlJc w:val="left"/>
      <w:pPr>
        <w:tabs>
          <w:tab w:val="num" w:pos="979"/>
        </w:tabs>
        <w:ind w:left="979" w:hanging="245"/>
      </w:pPr>
      <w:rPr>
        <w:rFonts w:ascii="Times New Roman" w:hAnsi="Times New Roman" w:cs="Times New Roman"/>
        <w:b w:val="0"/>
        <w:color w:val="C0C0C0"/>
      </w:rPr>
    </w:lvl>
  </w:abstractNum>
  <w:abstractNum w:abstractNumId="10">
    <w:nsid w:val="4C9C5035"/>
    <w:multiLevelType w:val="multilevel"/>
    <w:tmpl w:val="34B6916A"/>
    <w:lvl w:ilvl="0">
      <w:start w:val="1"/>
      <w:numFmt w:val="decimal"/>
      <w:lvlText w:val="%1."/>
      <w:lvlJc w:val="right"/>
      <w:pPr>
        <w:tabs>
          <w:tab w:val="num" w:pos="0"/>
        </w:tabs>
        <w:ind w:left="0" w:hanging="101"/>
      </w:pPr>
      <w:rPr>
        <w:rFonts w:ascii="Trebuchet MS" w:hAnsi="Trebuchet MS"/>
        <w:b/>
        <w:i w:val="0"/>
        <w:color w:val="000000"/>
        <w:sz w:val="28"/>
      </w:rPr>
    </w:lvl>
    <w:lvl w:ilvl="1">
      <w:start w:val="1"/>
      <w:numFmt w:val="none"/>
      <w:lvlText w:val=" "/>
      <w:lvlJc w:val="left"/>
      <w:pPr>
        <w:tabs>
          <w:tab w:val="num" w:pos="0"/>
        </w:tabs>
        <w:ind w:left="0" w:firstLine="0"/>
      </w:pPr>
      <w:rPr>
        <w:rFonts w:ascii="Trebuchet MS" w:hAnsi="Trebuchet MS"/>
        <w:b w:val="0"/>
        <w:color w:val="000000"/>
      </w:rPr>
    </w:lvl>
    <w:lvl w:ilvl="2">
      <w:start w:val="1"/>
      <w:numFmt w:val="none"/>
      <w:lvlText w:val=" "/>
      <w:lvlJc w:val="left"/>
      <w:pPr>
        <w:tabs>
          <w:tab w:val="num" w:pos="0"/>
        </w:tabs>
        <w:ind w:left="0" w:firstLine="0"/>
      </w:pPr>
      <w:rPr>
        <w:rFonts w:ascii="Trebuchet MS" w:hAnsi="Trebuchet MS"/>
        <w:b w:val="0"/>
        <w:color w:val="000000"/>
      </w:rPr>
    </w:lvl>
    <w:lvl w:ilvl="3">
      <w:start w:val="1"/>
      <w:numFmt w:val="none"/>
      <w:lvlText w:val=" "/>
      <w:lvlJc w:val="left"/>
      <w:pPr>
        <w:tabs>
          <w:tab w:val="num" w:pos="0"/>
        </w:tabs>
        <w:ind w:left="0" w:firstLine="0"/>
      </w:pPr>
      <w:rPr>
        <w:rFonts w:ascii="Trebuchet MS" w:hAnsi="Trebuchet MS"/>
        <w:b w:val="0"/>
        <w:color w:val="000000"/>
      </w:rPr>
    </w:lvl>
    <w:lvl w:ilvl="4">
      <w:start w:val="1"/>
      <w:numFmt w:val="upperLetter"/>
      <w:lvlText w:val="%5."/>
      <w:lvlJc w:val="right"/>
      <w:pPr>
        <w:tabs>
          <w:tab w:val="num" w:pos="0"/>
        </w:tabs>
        <w:ind w:left="0" w:hanging="101"/>
      </w:pPr>
      <w:rPr>
        <w:rFonts w:ascii="Trebuchet MS" w:hAnsi="Trebuchet MS"/>
        <w:b/>
        <w:color w:val="000000"/>
        <w:sz w:val="28"/>
      </w:rPr>
    </w:lvl>
    <w:lvl w:ilvl="5">
      <w:start w:val="1"/>
      <w:numFmt w:val="none"/>
      <w:lvlText w:val=" "/>
      <w:lvlJc w:val="left"/>
      <w:pPr>
        <w:tabs>
          <w:tab w:val="num" w:pos="0"/>
        </w:tabs>
        <w:ind w:left="0" w:firstLine="0"/>
      </w:pPr>
      <w:rPr>
        <w:rFonts w:ascii="Trebuchet MS" w:hAnsi="Trebuchet MS"/>
        <w:b w:val="0"/>
        <w:color w:val="000000"/>
      </w:rPr>
    </w:lvl>
    <w:lvl w:ilvl="6">
      <w:start w:val="1"/>
      <w:numFmt w:val="none"/>
      <w:lvlText w:val=" "/>
      <w:lvlJc w:val="left"/>
      <w:pPr>
        <w:tabs>
          <w:tab w:val="num" w:pos="0"/>
        </w:tabs>
        <w:ind w:left="0" w:firstLine="0"/>
      </w:pPr>
      <w:rPr>
        <w:rFonts w:ascii="Trebuchet MS" w:hAnsi="Trebuchet MS"/>
        <w:b w:val="0"/>
        <w:color w:val="000000"/>
      </w:rPr>
    </w:lvl>
    <w:lvl w:ilvl="7">
      <w:start w:val="1"/>
      <w:numFmt w:val="none"/>
      <w:lvlText w:val=" "/>
      <w:lvlJc w:val="left"/>
      <w:pPr>
        <w:tabs>
          <w:tab w:val="num" w:pos="0"/>
        </w:tabs>
        <w:ind w:left="0" w:firstLine="0"/>
      </w:pPr>
      <w:rPr>
        <w:rFonts w:ascii="Trebuchet MS" w:hAnsi="Trebuchet MS"/>
        <w:b w:val="0"/>
        <w:color w:val="000000"/>
      </w:rPr>
    </w:lvl>
    <w:lvl w:ilvl="8">
      <w:start w:val="1"/>
      <w:numFmt w:val="none"/>
      <w:lvlText w:val=" "/>
      <w:lvlJc w:val="left"/>
      <w:pPr>
        <w:tabs>
          <w:tab w:val="num" w:pos="0"/>
        </w:tabs>
        <w:ind w:left="0" w:firstLine="0"/>
      </w:pPr>
      <w:rPr>
        <w:rFonts w:ascii="Trebuchet MS" w:hAnsi="Trebuchet MS"/>
        <w:b w:val="0"/>
        <w:color w:val="000000"/>
      </w:rPr>
    </w:lvl>
  </w:abstractNum>
  <w:abstractNum w:abstractNumId="11">
    <w:nsid w:val="5B6F72CC"/>
    <w:multiLevelType w:val="hybridMultilevel"/>
    <w:tmpl w:val="6E9A940C"/>
    <w:lvl w:ilvl="0" w:tplc="48A660BC">
      <w:numFmt w:val="bullet"/>
      <w:lvlText w:val=""/>
      <w:lvlJc w:val="left"/>
      <w:pPr>
        <w:ind w:left="504" w:hanging="360"/>
      </w:pPr>
      <w:rPr>
        <w:rFonts w:ascii="Symbol" w:eastAsia="LF_Kai" w:hAnsi="Symbol" w:cstheme="minorHAnsi" w:hint="default"/>
        <w:sz w:val="22"/>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nsid w:val="5EE24010"/>
    <w:multiLevelType w:val="singleLevel"/>
    <w:tmpl w:val="16F4D81E"/>
    <w:lvl w:ilvl="0">
      <w:start w:val="1"/>
      <w:numFmt w:val="bullet"/>
      <w:pStyle w:val="26Chapterbullet3"/>
      <w:lvlText w:val="–"/>
      <w:lvlJc w:val="left"/>
      <w:pPr>
        <w:tabs>
          <w:tab w:val="num" w:pos="734"/>
        </w:tabs>
        <w:ind w:left="734" w:hanging="244"/>
      </w:pPr>
      <w:rPr>
        <w:rFonts w:ascii="Times New Roman" w:hAnsi="Times New Roman" w:cs="Times New Roman"/>
        <w:b w:val="0"/>
        <w:color w:val="C0C0C0"/>
      </w:rPr>
    </w:lvl>
  </w:abstractNum>
  <w:abstractNum w:abstractNumId="13">
    <w:nsid w:val="616229CB"/>
    <w:multiLevelType w:val="hybridMultilevel"/>
    <w:tmpl w:val="06CAB150"/>
    <w:lvl w:ilvl="0" w:tplc="830E4BFC">
      <w:start w:val="1"/>
      <w:numFmt w:val="decimal"/>
      <w:lvlText w:val="%1"/>
      <w:lvlJc w:val="right"/>
      <w:pPr>
        <w:tabs>
          <w:tab w:val="num" w:pos="230"/>
        </w:tabs>
        <w:ind w:left="230" w:hanging="86"/>
      </w:pPr>
      <w:rPr>
        <w:rFonts w:ascii="Trebuchet MS" w:hAnsi="Trebuchet MS"/>
        <w:b w:val="0"/>
        <w:i w:val="0"/>
        <w:strike w:val="0"/>
        <w:dstrike w:val="0"/>
        <w:u w:val="none"/>
        <w:vertAlign w:val="superscript"/>
      </w:rPr>
    </w:lvl>
    <w:lvl w:ilvl="1" w:tplc="80FA8482" w:tentative="1">
      <w:start w:val="1"/>
      <w:numFmt w:val="lowerLetter"/>
      <w:lvlText w:val="%2."/>
      <w:lvlJc w:val="left"/>
      <w:pPr>
        <w:tabs>
          <w:tab w:val="num" w:pos="1440"/>
        </w:tabs>
        <w:ind w:left="1440" w:hanging="360"/>
      </w:pPr>
    </w:lvl>
    <w:lvl w:ilvl="2" w:tplc="0F0813BE" w:tentative="1">
      <w:start w:val="1"/>
      <w:numFmt w:val="lowerRoman"/>
      <w:lvlText w:val="%3."/>
      <w:lvlJc w:val="right"/>
      <w:pPr>
        <w:tabs>
          <w:tab w:val="num" w:pos="2160"/>
        </w:tabs>
        <w:ind w:left="2160" w:hanging="180"/>
      </w:pPr>
    </w:lvl>
    <w:lvl w:ilvl="3" w:tplc="B43A9C7E" w:tentative="1">
      <w:start w:val="1"/>
      <w:numFmt w:val="decimal"/>
      <w:lvlText w:val="%4."/>
      <w:lvlJc w:val="left"/>
      <w:pPr>
        <w:tabs>
          <w:tab w:val="num" w:pos="2880"/>
        </w:tabs>
        <w:ind w:left="2880" w:hanging="360"/>
      </w:pPr>
    </w:lvl>
    <w:lvl w:ilvl="4" w:tplc="12660FC4" w:tentative="1">
      <w:start w:val="1"/>
      <w:numFmt w:val="lowerLetter"/>
      <w:lvlText w:val="%5."/>
      <w:lvlJc w:val="left"/>
      <w:pPr>
        <w:tabs>
          <w:tab w:val="num" w:pos="3600"/>
        </w:tabs>
        <w:ind w:left="3600" w:hanging="360"/>
      </w:pPr>
    </w:lvl>
    <w:lvl w:ilvl="5" w:tplc="40B4BE48" w:tentative="1">
      <w:start w:val="1"/>
      <w:numFmt w:val="lowerRoman"/>
      <w:lvlText w:val="%6."/>
      <w:lvlJc w:val="right"/>
      <w:pPr>
        <w:tabs>
          <w:tab w:val="num" w:pos="4320"/>
        </w:tabs>
        <w:ind w:left="4320" w:hanging="180"/>
      </w:pPr>
    </w:lvl>
    <w:lvl w:ilvl="6" w:tplc="49C804C6" w:tentative="1">
      <w:start w:val="1"/>
      <w:numFmt w:val="decimal"/>
      <w:lvlText w:val="%7."/>
      <w:lvlJc w:val="left"/>
      <w:pPr>
        <w:tabs>
          <w:tab w:val="num" w:pos="5040"/>
        </w:tabs>
        <w:ind w:left="5040" w:hanging="360"/>
      </w:pPr>
    </w:lvl>
    <w:lvl w:ilvl="7" w:tplc="908CD558" w:tentative="1">
      <w:start w:val="1"/>
      <w:numFmt w:val="lowerLetter"/>
      <w:lvlText w:val="%8."/>
      <w:lvlJc w:val="left"/>
      <w:pPr>
        <w:tabs>
          <w:tab w:val="num" w:pos="5760"/>
        </w:tabs>
        <w:ind w:left="5760" w:hanging="360"/>
      </w:pPr>
    </w:lvl>
    <w:lvl w:ilvl="8" w:tplc="3AE25F82" w:tentative="1">
      <w:start w:val="1"/>
      <w:numFmt w:val="lowerRoman"/>
      <w:lvlText w:val="%9."/>
      <w:lvlJc w:val="right"/>
      <w:pPr>
        <w:tabs>
          <w:tab w:val="num" w:pos="6480"/>
        </w:tabs>
        <w:ind w:left="6480" w:hanging="180"/>
      </w:pPr>
    </w:lvl>
  </w:abstractNum>
  <w:abstractNum w:abstractNumId="14">
    <w:nsid w:val="6FFF5F5C"/>
    <w:multiLevelType w:val="singleLevel"/>
    <w:tmpl w:val="55226D94"/>
    <w:name w:val="ltFootnt01"/>
    <w:lvl w:ilvl="0">
      <w:start w:val="1"/>
      <w:numFmt w:val="decimal"/>
      <w:pStyle w:val="35Exhibitfootnote"/>
      <w:lvlText w:val="%1."/>
      <w:lvlJc w:val="right"/>
      <w:pPr>
        <w:tabs>
          <w:tab w:val="num" w:pos="230"/>
        </w:tabs>
        <w:ind w:left="230" w:hanging="86"/>
      </w:pPr>
      <w:rPr>
        <w:rFonts w:ascii="Trebuchet MS" w:hAnsi="Trebuchet MS"/>
        <w:b w:val="0"/>
        <w:color w:val="000000"/>
      </w:rPr>
    </w:lvl>
  </w:abstractNum>
  <w:abstractNum w:abstractNumId="15">
    <w:nsid w:val="72A8603C"/>
    <w:multiLevelType w:val="hybridMultilevel"/>
    <w:tmpl w:val="63DA0AF6"/>
    <w:name w:val="ltBullet012"/>
    <w:lvl w:ilvl="0" w:tplc="009EF432">
      <w:start w:val="1"/>
      <w:numFmt w:val="decimal"/>
      <w:lvlText w:val="%1"/>
      <w:lvlJc w:val="right"/>
      <w:pPr>
        <w:tabs>
          <w:tab w:val="num" w:pos="230"/>
        </w:tabs>
        <w:ind w:left="230" w:hanging="86"/>
      </w:pPr>
      <w:rPr>
        <w:rFonts w:ascii="Trebuchet MS" w:hAnsi="Trebuchet MS"/>
        <w:b w:val="0"/>
        <w:i w:val="0"/>
        <w:strike w:val="0"/>
        <w:dstrike w:val="0"/>
        <w:u w:val="none"/>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D601C3D"/>
    <w:multiLevelType w:val="hybridMultilevel"/>
    <w:tmpl w:val="F1563612"/>
    <w:name w:val="ltBullet01"/>
    <w:lvl w:ilvl="0" w:tplc="6F7A3044">
      <w:start w:val="1"/>
      <w:numFmt w:val="bullet"/>
      <w:lvlRestart w:val="0"/>
      <w:lvlText w:val=""/>
      <w:lvlJc w:val="left"/>
      <w:pPr>
        <w:tabs>
          <w:tab w:val="num" w:pos="490"/>
        </w:tabs>
        <w:ind w:left="490" w:hanging="245"/>
      </w:pPr>
      <w:rPr>
        <w:rFonts w:ascii="Wingdings" w:hAnsi="Wingdings" w:hint="default"/>
        <w:color w:val="808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13"/>
  </w:num>
  <w:num w:numId="4">
    <w:abstractNumId w:val="2"/>
  </w:num>
  <w:num w:numId="5">
    <w:abstractNumId w:val="4"/>
  </w:num>
  <w:num w:numId="6">
    <w:abstractNumId w:val="16"/>
  </w:num>
  <w:num w:numId="7">
    <w:abstractNumId w:val="7"/>
  </w:num>
  <w:num w:numId="8">
    <w:abstractNumId w:val="5"/>
  </w:num>
  <w:num w:numId="9">
    <w:abstractNumId w:val="8"/>
  </w:num>
  <w:num w:numId="10">
    <w:abstractNumId w:val="0"/>
  </w:num>
  <w:num w:numId="11">
    <w:abstractNumId w:val="6"/>
  </w:num>
  <w:num w:numId="12">
    <w:abstractNumId w:val="12"/>
  </w:num>
  <w:num w:numId="13">
    <w:abstractNumId w:val="9"/>
  </w:num>
  <w:num w:numId="14">
    <w:abstractNumId w:val="14"/>
  </w:num>
  <w:num w:numId="15">
    <w:abstractNumId w:val="1"/>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rawingGridVerticalSpacing w:val="187"/>
  <w:displayHorizontalDrawingGridEvery w:val="2"/>
  <w:noPunctuationKerning/>
  <w:characterSpacingControl w:val="doNotCompress"/>
  <w:hdrShapeDefaults>
    <o:shapedefaults v:ext="edit" spidmax="69633">
      <o:colormenu v:ext="edit" fillcolor="#cff" strokecolor="none"/>
    </o:shapedefaults>
    <o:shapelayout v:ext="edit">
      <o:regrouptable v:ext="edit">
        <o:entry new="1" old="0"/>
        <o:entry new="2" old="0"/>
      </o:regrouptable>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jpmHostDocument" w:val="Infomemo"/>
    <w:docVar w:name="jpmTableType" w:val="Text"/>
    <w:docVar w:name="ShapeAltTextReset" w:val="True"/>
    <w:docVar w:name="vtConfidential" w:val="True"/>
    <w:docVar w:name="vtDate" w:val="August 2004"/>
    <w:docVar w:name="vtDictionary" w:val="English (U.S.)"/>
    <w:docVar w:name="vtDisclaimer" w:val="Standard"/>
    <w:docVar w:name="vtJPMBrand" w:val="btJPMorgan"/>
    <w:docVar w:name="vtLanguage" w:val="English"/>
    <w:docVar w:name="vtPaperSize" w:val="A4"/>
    <w:docVar w:name="vtTitle" w:val="INVESTOR PROFILESp"/>
    <w:docVar w:name="vtTOC" w:val="False"/>
    <w:docVar w:name="vtTOE" w:val="False"/>
    <w:docVar w:name="vtTrackerOptions" w:val="00100"/>
    <w:docVar w:name="vtTrackerText" w:val="H04_5571"/>
  </w:docVars>
  <w:rsids>
    <w:rsidRoot w:val="00CA4C03"/>
    <w:rsid w:val="00024FCE"/>
    <w:rsid w:val="0003069F"/>
    <w:rsid w:val="00033056"/>
    <w:rsid w:val="00057979"/>
    <w:rsid w:val="00060209"/>
    <w:rsid w:val="0006171E"/>
    <w:rsid w:val="00066BFA"/>
    <w:rsid w:val="0007279A"/>
    <w:rsid w:val="000C0D19"/>
    <w:rsid w:val="000E1454"/>
    <w:rsid w:val="000E6A67"/>
    <w:rsid w:val="00102290"/>
    <w:rsid w:val="00107552"/>
    <w:rsid w:val="00117E9A"/>
    <w:rsid w:val="00130309"/>
    <w:rsid w:val="0013450D"/>
    <w:rsid w:val="00135AB9"/>
    <w:rsid w:val="00155B44"/>
    <w:rsid w:val="00173895"/>
    <w:rsid w:val="001806F1"/>
    <w:rsid w:val="0018497F"/>
    <w:rsid w:val="001946DB"/>
    <w:rsid w:val="001B6D4E"/>
    <w:rsid w:val="001D1EF7"/>
    <w:rsid w:val="001F40B6"/>
    <w:rsid w:val="002075D1"/>
    <w:rsid w:val="00220225"/>
    <w:rsid w:val="00222417"/>
    <w:rsid w:val="00222D30"/>
    <w:rsid w:val="00240460"/>
    <w:rsid w:val="00251A99"/>
    <w:rsid w:val="002629CD"/>
    <w:rsid w:val="00275BCB"/>
    <w:rsid w:val="00280BFA"/>
    <w:rsid w:val="00281B16"/>
    <w:rsid w:val="002960E9"/>
    <w:rsid w:val="00296273"/>
    <w:rsid w:val="002A753F"/>
    <w:rsid w:val="002B0B8F"/>
    <w:rsid w:val="002C00E1"/>
    <w:rsid w:val="002C7867"/>
    <w:rsid w:val="002D194D"/>
    <w:rsid w:val="002F5328"/>
    <w:rsid w:val="00303688"/>
    <w:rsid w:val="00304173"/>
    <w:rsid w:val="00314703"/>
    <w:rsid w:val="00327DD4"/>
    <w:rsid w:val="003341EC"/>
    <w:rsid w:val="00340123"/>
    <w:rsid w:val="0034799E"/>
    <w:rsid w:val="00347A80"/>
    <w:rsid w:val="00366CCF"/>
    <w:rsid w:val="003910FC"/>
    <w:rsid w:val="003C0F2B"/>
    <w:rsid w:val="003C5F06"/>
    <w:rsid w:val="003D5163"/>
    <w:rsid w:val="003E29E2"/>
    <w:rsid w:val="00406AE3"/>
    <w:rsid w:val="00415C2C"/>
    <w:rsid w:val="00454FF4"/>
    <w:rsid w:val="00455291"/>
    <w:rsid w:val="00460678"/>
    <w:rsid w:val="00463286"/>
    <w:rsid w:val="004705DF"/>
    <w:rsid w:val="00472873"/>
    <w:rsid w:val="00476926"/>
    <w:rsid w:val="00495212"/>
    <w:rsid w:val="004A3CA2"/>
    <w:rsid w:val="004E4844"/>
    <w:rsid w:val="004E67CA"/>
    <w:rsid w:val="00500ED3"/>
    <w:rsid w:val="00513F35"/>
    <w:rsid w:val="005258E8"/>
    <w:rsid w:val="00542442"/>
    <w:rsid w:val="0057569A"/>
    <w:rsid w:val="00581322"/>
    <w:rsid w:val="005A4495"/>
    <w:rsid w:val="005D1278"/>
    <w:rsid w:val="005D4A69"/>
    <w:rsid w:val="005E2F36"/>
    <w:rsid w:val="005E5088"/>
    <w:rsid w:val="005F1B82"/>
    <w:rsid w:val="005F3254"/>
    <w:rsid w:val="00601CA5"/>
    <w:rsid w:val="00603227"/>
    <w:rsid w:val="006115A7"/>
    <w:rsid w:val="00613DCC"/>
    <w:rsid w:val="0064616E"/>
    <w:rsid w:val="00676DAD"/>
    <w:rsid w:val="0068257B"/>
    <w:rsid w:val="006903C8"/>
    <w:rsid w:val="00690AF5"/>
    <w:rsid w:val="006A0CA5"/>
    <w:rsid w:val="006B3C1D"/>
    <w:rsid w:val="006B4550"/>
    <w:rsid w:val="007118C1"/>
    <w:rsid w:val="007166EF"/>
    <w:rsid w:val="0072114F"/>
    <w:rsid w:val="00735D3B"/>
    <w:rsid w:val="00750E70"/>
    <w:rsid w:val="007516CF"/>
    <w:rsid w:val="00757EB4"/>
    <w:rsid w:val="007678AB"/>
    <w:rsid w:val="00775C3D"/>
    <w:rsid w:val="00777DF5"/>
    <w:rsid w:val="0079793E"/>
    <w:rsid w:val="007B27C3"/>
    <w:rsid w:val="007E0BE8"/>
    <w:rsid w:val="007E4556"/>
    <w:rsid w:val="008026BD"/>
    <w:rsid w:val="00810294"/>
    <w:rsid w:val="00817A11"/>
    <w:rsid w:val="00821AE7"/>
    <w:rsid w:val="008305F4"/>
    <w:rsid w:val="00844810"/>
    <w:rsid w:val="008618E8"/>
    <w:rsid w:val="00862290"/>
    <w:rsid w:val="008646E7"/>
    <w:rsid w:val="008719C4"/>
    <w:rsid w:val="008841A5"/>
    <w:rsid w:val="008912E8"/>
    <w:rsid w:val="0089501B"/>
    <w:rsid w:val="008A340B"/>
    <w:rsid w:val="008A52A2"/>
    <w:rsid w:val="008B24EF"/>
    <w:rsid w:val="008B69D7"/>
    <w:rsid w:val="008C1D7B"/>
    <w:rsid w:val="008D15A2"/>
    <w:rsid w:val="008F6D42"/>
    <w:rsid w:val="0090277A"/>
    <w:rsid w:val="00907B36"/>
    <w:rsid w:val="00914621"/>
    <w:rsid w:val="00917B56"/>
    <w:rsid w:val="0092397B"/>
    <w:rsid w:val="00925787"/>
    <w:rsid w:val="009511F7"/>
    <w:rsid w:val="00957A1E"/>
    <w:rsid w:val="0096520C"/>
    <w:rsid w:val="009D17C4"/>
    <w:rsid w:val="00A028E7"/>
    <w:rsid w:val="00A2610D"/>
    <w:rsid w:val="00A35980"/>
    <w:rsid w:val="00A70188"/>
    <w:rsid w:val="00A855DD"/>
    <w:rsid w:val="00AA132F"/>
    <w:rsid w:val="00AA191F"/>
    <w:rsid w:val="00AC1423"/>
    <w:rsid w:val="00AC7FA7"/>
    <w:rsid w:val="00AE6B01"/>
    <w:rsid w:val="00AF3DA0"/>
    <w:rsid w:val="00B10C59"/>
    <w:rsid w:val="00B1413C"/>
    <w:rsid w:val="00B171AC"/>
    <w:rsid w:val="00B21DCC"/>
    <w:rsid w:val="00B244F5"/>
    <w:rsid w:val="00B277E4"/>
    <w:rsid w:val="00B41006"/>
    <w:rsid w:val="00B523D3"/>
    <w:rsid w:val="00B64A1B"/>
    <w:rsid w:val="00B7397B"/>
    <w:rsid w:val="00B779D2"/>
    <w:rsid w:val="00B80741"/>
    <w:rsid w:val="00B85E1E"/>
    <w:rsid w:val="00B90184"/>
    <w:rsid w:val="00B90B5A"/>
    <w:rsid w:val="00B95A33"/>
    <w:rsid w:val="00BA044F"/>
    <w:rsid w:val="00BB2221"/>
    <w:rsid w:val="00BE7DC7"/>
    <w:rsid w:val="00C341FE"/>
    <w:rsid w:val="00C53B1C"/>
    <w:rsid w:val="00C5456F"/>
    <w:rsid w:val="00C54E54"/>
    <w:rsid w:val="00C57A92"/>
    <w:rsid w:val="00C64A71"/>
    <w:rsid w:val="00C85E8A"/>
    <w:rsid w:val="00CA24D9"/>
    <w:rsid w:val="00CA4C03"/>
    <w:rsid w:val="00CC58DE"/>
    <w:rsid w:val="00CD0FDC"/>
    <w:rsid w:val="00CD1E75"/>
    <w:rsid w:val="00CD2DDD"/>
    <w:rsid w:val="00CE1F67"/>
    <w:rsid w:val="00CE6F74"/>
    <w:rsid w:val="00CF2B78"/>
    <w:rsid w:val="00D02CB5"/>
    <w:rsid w:val="00D135F7"/>
    <w:rsid w:val="00D33D5A"/>
    <w:rsid w:val="00D43F23"/>
    <w:rsid w:val="00D50182"/>
    <w:rsid w:val="00D72F50"/>
    <w:rsid w:val="00D91158"/>
    <w:rsid w:val="00D91D3C"/>
    <w:rsid w:val="00DA1273"/>
    <w:rsid w:val="00DA3D41"/>
    <w:rsid w:val="00DA40BA"/>
    <w:rsid w:val="00DA607C"/>
    <w:rsid w:val="00DC5031"/>
    <w:rsid w:val="00DD48B5"/>
    <w:rsid w:val="00DE4B1D"/>
    <w:rsid w:val="00DE7761"/>
    <w:rsid w:val="00DF57F5"/>
    <w:rsid w:val="00E04D1F"/>
    <w:rsid w:val="00E112F1"/>
    <w:rsid w:val="00E2135A"/>
    <w:rsid w:val="00E31866"/>
    <w:rsid w:val="00E3299F"/>
    <w:rsid w:val="00E55F16"/>
    <w:rsid w:val="00E60F55"/>
    <w:rsid w:val="00E623C6"/>
    <w:rsid w:val="00E82F59"/>
    <w:rsid w:val="00E92548"/>
    <w:rsid w:val="00E963C4"/>
    <w:rsid w:val="00EA7FDF"/>
    <w:rsid w:val="00EB2858"/>
    <w:rsid w:val="00EB518B"/>
    <w:rsid w:val="00EB78DF"/>
    <w:rsid w:val="00EC220A"/>
    <w:rsid w:val="00F11A4C"/>
    <w:rsid w:val="00F35915"/>
    <w:rsid w:val="00F43E75"/>
    <w:rsid w:val="00F472D3"/>
    <w:rsid w:val="00F51552"/>
    <w:rsid w:val="00F541A2"/>
    <w:rsid w:val="00F54718"/>
    <w:rsid w:val="00F6365D"/>
    <w:rsid w:val="00F72B85"/>
    <w:rsid w:val="00F772F3"/>
    <w:rsid w:val="00FC616E"/>
    <w:rsid w:val="00FF7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3">
      <o:colormenu v:ext="edit" fillcolor="#cff" strokecolor="none"/>
    </o:shapedefaults>
    <o:shapelayout v:ext="edit">
      <o:idmap v:ext="edit" data="1"/>
    </o:shapelayout>
  </w:shapeDefaults>
  <w:decimalSymbol w:val="."/>
  <w:listSeparator w:val=","/>
  <w14:docId w14:val="73CA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227"/>
    <w:rPr>
      <w:rFonts w:ascii="Trebuchet MS" w:eastAsia="LF_Kai" w:hAnsi="Trebuchet MS"/>
      <w:color w:val="000000"/>
      <w:szCs w:val="24"/>
    </w:rPr>
  </w:style>
  <w:style w:type="paragraph" w:styleId="Heading1">
    <w:name w:val="heading 1"/>
    <w:aliases w:val="Chapter Title"/>
    <w:basedOn w:val="IMNormal"/>
    <w:next w:val="Heading2"/>
    <w:qFormat/>
    <w:rsid w:val="00303688"/>
    <w:pPr>
      <w:keepNext/>
      <w:pageBreakBefore/>
      <w:numPr>
        <w:numId w:val="9"/>
      </w:numPr>
      <w:spacing w:after="160"/>
      <w:outlineLvl w:val="0"/>
    </w:pPr>
    <w:rPr>
      <w:rFonts w:ascii="AmplitudeTF" w:hAnsi="AmplitudeTF"/>
      <w:b/>
      <w:bCs/>
      <w:color w:val="192D4D"/>
      <w:kern w:val="32"/>
      <w:sz w:val="32"/>
      <w:szCs w:val="32"/>
    </w:rPr>
  </w:style>
  <w:style w:type="paragraph" w:styleId="Heading2">
    <w:name w:val="heading 2"/>
    <w:basedOn w:val="IMNormal"/>
    <w:next w:val="23BodyText"/>
    <w:qFormat/>
    <w:rsid w:val="00F35915"/>
    <w:pPr>
      <w:keepNext/>
      <w:tabs>
        <w:tab w:val="left" w:pos="7549"/>
      </w:tabs>
      <w:spacing w:before="240"/>
      <w:outlineLvl w:val="1"/>
    </w:pPr>
    <w:rPr>
      <w:rFonts w:ascii="AmplitudeTF" w:hAnsi="AmplitudeTF"/>
      <w:b/>
      <w:bCs/>
      <w:iCs/>
      <w:sz w:val="26"/>
      <w:szCs w:val="28"/>
    </w:rPr>
  </w:style>
  <w:style w:type="paragraph" w:styleId="Heading3">
    <w:name w:val="heading 3"/>
    <w:basedOn w:val="IMNormal"/>
    <w:next w:val="23BodyText"/>
    <w:qFormat/>
    <w:rsid w:val="00603227"/>
    <w:pPr>
      <w:keepNext/>
      <w:spacing w:before="160"/>
      <w:outlineLvl w:val="2"/>
    </w:pPr>
    <w:rPr>
      <w:b/>
      <w:bCs/>
      <w:szCs w:val="26"/>
    </w:rPr>
  </w:style>
  <w:style w:type="paragraph" w:styleId="Heading4">
    <w:name w:val="heading 4"/>
    <w:basedOn w:val="IMNormal"/>
    <w:next w:val="23BodyText"/>
    <w:qFormat/>
    <w:rsid w:val="00603227"/>
    <w:pPr>
      <w:keepNext/>
      <w:spacing w:before="160"/>
      <w:outlineLvl w:val="3"/>
    </w:pPr>
    <w:rPr>
      <w:bCs/>
      <w:i/>
      <w:szCs w:val="28"/>
    </w:rPr>
  </w:style>
  <w:style w:type="paragraph" w:styleId="Heading5">
    <w:name w:val="heading 5"/>
    <w:aliases w:val="Appendix Title"/>
    <w:basedOn w:val="Heading1"/>
    <w:next w:val="Heading6"/>
    <w:qFormat/>
    <w:rsid w:val="00603227"/>
    <w:pPr>
      <w:numPr>
        <w:ilvl w:val="4"/>
      </w:numPr>
      <w:outlineLvl w:val="4"/>
    </w:pPr>
    <w:rPr>
      <w:bCs w:val="0"/>
      <w:iCs/>
      <w:szCs w:val="26"/>
    </w:rPr>
  </w:style>
  <w:style w:type="paragraph" w:styleId="Heading6">
    <w:name w:val="heading 6"/>
    <w:basedOn w:val="Heading2"/>
    <w:next w:val="23BodyText"/>
    <w:qFormat/>
    <w:rsid w:val="00603227"/>
    <w:pPr>
      <w:outlineLvl w:val="5"/>
    </w:pPr>
    <w:rPr>
      <w:bCs w:val="0"/>
      <w:szCs w:val="22"/>
    </w:rPr>
  </w:style>
  <w:style w:type="paragraph" w:styleId="Heading7">
    <w:name w:val="heading 7"/>
    <w:basedOn w:val="Heading3"/>
    <w:next w:val="23BodyText"/>
    <w:qFormat/>
    <w:rsid w:val="00603227"/>
    <w:pPr>
      <w:outlineLvl w:val="6"/>
    </w:pPr>
  </w:style>
  <w:style w:type="paragraph" w:styleId="Heading8">
    <w:name w:val="heading 8"/>
    <w:basedOn w:val="Heading4"/>
    <w:next w:val="23BodyText"/>
    <w:qFormat/>
    <w:rsid w:val="00603227"/>
    <w:pPr>
      <w:outlineLvl w:val="7"/>
    </w:pPr>
    <w:rPr>
      <w:iCs/>
    </w:rPr>
  </w:style>
  <w:style w:type="paragraph" w:styleId="Heading9">
    <w:name w:val="heading 9"/>
    <w:aliases w:val="Introductory Title"/>
    <w:basedOn w:val="IMNormal"/>
    <w:next w:val="23BodyText"/>
    <w:qFormat/>
    <w:rsid w:val="00603227"/>
    <w:pPr>
      <w:keepNext/>
      <w:pageBreakBefore/>
      <w:spacing w:after="160"/>
      <w:ind w:left="374" w:hanging="374"/>
      <w:outlineLvl w:val="8"/>
    </w:pPr>
    <w:rPr>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Normal">
    <w:name w:val="IM Normal"/>
    <w:rsid w:val="00603227"/>
    <w:pPr>
      <w:spacing w:line="264" w:lineRule="auto"/>
    </w:pPr>
    <w:rPr>
      <w:rFonts w:ascii="Arial" w:eastAsia="LF_Kai" w:hAnsi="Arial" w:cs="Arial"/>
      <w:color w:val="000000"/>
      <w:szCs w:val="24"/>
    </w:rPr>
  </w:style>
  <w:style w:type="paragraph" w:customStyle="1" w:styleId="23BodyText">
    <w:name w:val="23 Body Text"/>
    <w:basedOn w:val="IMNormal"/>
    <w:rsid w:val="00E82F59"/>
    <w:pPr>
      <w:spacing w:before="100"/>
    </w:pPr>
    <w:rPr>
      <w:rFonts w:ascii="AmplitudeTF" w:hAnsi="AmplitudeTF"/>
    </w:rPr>
  </w:style>
  <w:style w:type="paragraph" w:customStyle="1" w:styleId="13aPresentationtext">
    <w:name w:val="13a Presentation text"/>
    <w:basedOn w:val="IMNormal"/>
    <w:rsid w:val="00603227"/>
    <w:pPr>
      <w:spacing w:before="100"/>
      <w:ind w:left="202"/>
    </w:pPr>
    <w:rPr>
      <w:sz w:val="22"/>
    </w:rPr>
  </w:style>
  <w:style w:type="paragraph" w:customStyle="1" w:styleId="13Presentationcovertextblack">
    <w:name w:val="13 Presentation cover text black"/>
    <w:basedOn w:val="IMNormal"/>
    <w:next w:val="13aPresentationtext"/>
    <w:rsid w:val="00603227"/>
    <w:pPr>
      <w:spacing w:before="160"/>
      <w:ind w:left="202"/>
    </w:pPr>
    <w:rPr>
      <w:b/>
      <w:sz w:val="22"/>
    </w:rPr>
  </w:style>
  <w:style w:type="paragraph" w:customStyle="1" w:styleId="12Presentationsubtitlenext">
    <w:name w:val="12 Presentation subtitle next"/>
    <w:basedOn w:val="IMNormal"/>
    <w:next w:val="13Presentationcovertextblack"/>
    <w:rsid w:val="00603227"/>
    <w:pPr>
      <w:spacing w:before="160"/>
      <w:ind w:left="202"/>
    </w:pPr>
    <w:rPr>
      <w:b/>
      <w:color w:val="6D6E71"/>
      <w:sz w:val="22"/>
    </w:rPr>
  </w:style>
  <w:style w:type="paragraph" w:customStyle="1" w:styleId="11Presentationsubtitle">
    <w:name w:val="11 Presentation subtitle"/>
    <w:basedOn w:val="IMNormal"/>
    <w:next w:val="12Presentationsubtitlenext"/>
    <w:rsid w:val="00603227"/>
    <w:pPr>
      <w:spacing w:before="160"/>
      <w:ind w:left="202"/>
    </w:pPr>
    <w:rPr>
      <w:b/>
      <w:color w:val="6D6E71"/>
      <w:sz w:val="22"/>
    </w:rPr>
  </w:style>
  <w:style w:type="paragraph" w:customStyle="1" w:styleId="10Presentationtitle">
    <w:name w:val="10 Presentation title"/>
    <w:basedOn w:val="IMNormal"/>
    <w:next w:val="11Presentationsubtitle"/>
    <w:rsid w:val="00603227"/>
    <w:pPr>
      <w:spacing w:before="200" w:after="120" w:line="260" w:lineRule="exact"/>
      <w:ind w:left="230"/>
    </w:pPr>
    <w:rPr>
      <w:b/>
      <w:caps/>
      <w:color w:val="FFFFFF"/>
      <w:sz w:val="24"/>
    </w:rPr>
  </w:style>
  <w:style w:type="paragraph" w:customStyle="1" w:styleId="15Memodate">
    <w:name w:val="15 Memo date"/>
    <w:basedOn w:val="IMNormal"/>
    <w:rsid w:val="00603227"/>
    <w:pPr>
      <w:jc w:val="right"/>
    </w:pPr>
    <w:rPr>
      <w:caps/>
      <w:color w:val="6D6E71"/>
      <w:spacing w:val="60"/>
      <w:sz w:val="24"/>
    </w:rPr>
  </w:style>
  <w:style w:type="paragraph" w:customStyle="1" w:styleId="13bCoverbodytext">
    <w:name w:val="13b Cover body text"/>
    <w:basedOn w:val="IMNormal"/>
    <w:rsid w:val="00603227"/>
    <w:pPr>
      <w:spacing w:before="100"/>
      <w:ind w:left="-418"/>
    </w:pPr>
    <w:rPr>
      <w:sz w:val="10"/>
    </w:rPr>
  </w:style>
  <w:style w:type="paragraph" w:customStyle="1" w:styleId="18IntroductoryTitle">
    <w:name w:val="18. Introductory Title"/>
    <w:basedOn w:val="IMNormal"/>
    <w:next w:val="23BodyText"/>
    <w:rsid w:val="00603227"/>
    <w:pPr>
      <w:keepNext/>
      <w:pageBreakBefore/>
      <w:spacing w:after="160"/>
    </w:pPr>
    <w:rPr>
      <w:b/>
      <w:sz w:val="28"/>
    </w:rPr>
  </w:style>
  <w:style w:type="paragraph" w:customStyle="1" w:styleId="18aIntroHeading1">
    <w:name w:val="18a Intro Heading 1"/>
    <w:basedOn w:val="IMNormal"/>
    <w:next w:val="23BodyText"/>
    <w:rsid w:val="00603227"/>
    <w:pPr>
      <w:keepNext/>
      <w:spacing w:before="240"/>
    </w:pPr>
    <w:rPr>
      <w:b/>
      <w:sz w:val="26"/>
    </w:rPr>
  </w:style>
  <w:style w:type="paragraph" w:customStyle="1" w:styleId="18bIntroHeading2">
    <w:name w:val="18b Intro Heading 2"/>
    <w:basedOn w:val="IMNormal"/>
    <w:next w:val="23BodyText"/>
    <w:rsid w:val="00603227"/>
    <w:pPr>
      <w:keepNext/>
      <w:spacing w:before="160"/>
    </w:pPr>
    <w:rPr>
      <w:b/>
    </w:rPr>
  </w:style>
  <w:style w:type="paragraph" w:customStyle="1" w:styleId="18cIntroHeading3">
    <w:name w:val="18c Intro Heading 3"/>
    <w:basedOn w:val="IMNormal"/>
    <w:next w:val="23BodyText"/>
    <w:rsid w:val="00603227"/>
    <w:pPr>
      <w:keepNext/>
      <w:spacing w:before="160"/>
    </w:pPr>
    <w:rPr>
      <w:i/>
    </w:rPr>
  </w:style>
  <w:style w:type="paragraph" w:customStyle="1" w:styleId="32Exhibitsubtitle">
    <w:name w:val="32 Exhibit subtitle"/>
    <w:basedOn w:val="IMNormal"/>
    <w:next w:val="23BodyText"/>
    <w:rsid w:val="00107552"/>
    <w:pPr>
      <w:keepNext/>
      <w:pBdr>
        <w:left w:val="single" w:sz="2" w:space="2" w:color="7397BC"/>
        <w:bottom w:val="single" w:sz="2" w:space="2" w:color="7397BC"/>
        <w:right w:val="single" w:sz="2" w:space="0" w:color="7397BC"/>
        <w:between w:val="single" w:sz="2" w:space="1" w:color="000080"/>
      </w:pBdr>
      <w:shd w:val="solid" w:color="7397BC" w:fill="000080"/>
      <w:spacing w:line="220" w:lineRule="atLeast"/>
      <w:ind w:left="72" w:right="43"/>
    </w:pPr>
    <w:rPr>
      <w:color w:val="FFFFFF"/>
      <w:sz w:val="18"/>
    </w:rPr>
  </w:style>
  <w:style w:type="paragraph" w:customStyle="1" w:styleId="31Exhibittitle">
    <w:name w:val="31 Exhibit title"/>
    <w:basedOn w:val="IMNormal"/>
    <w:next w:val="32Exhibitsubtitle"/>
    <w:rsid w:val="00107552"/>
    <w:pPr>
      <w:keepNext/>
      <w:pBdr>
        <w:top w:val="single" w:sz="2" w:space="4" w:color="7397BC"/>
        <w:left w:val="single" w:sz="2" w:space="2" w:color="7397BC"/>
        <w:right w:val="single" w:sz="2" w:space="0" w:color="7397BC"/>
        <w:between w:val="single" w:sz="2" w:space="4" w:color="000080"/>
      </w:pBdr>
      <w:shd w:val="solid" w:color="7397BC" w:fill="000080"/>
      <w:spacing w:before="100" w:line="240" w:lineRule="exact"/>
      <w:ind w:left="72" w:right="43"/>
    </w:pPr>
    <w:rPr>
      <w:b/>
      <w:color w:val="FFFFFF"/>
      <w:position w:val="4"/>
      <w:sz w:val="18"/>
    </w:rPr>
  </w:style>
  <w:style w:type="paragraph" w:customStyle="1" w:styleId="34Exhibitnotesource">
    <w:name w:val="34. Exhibit note/source"/>
    <w:basedOn w:val="IMNormal"/>
    <w:next w:val="23BodyText"/>
    <w:rsid w:val="00603227"/>
    <w:pPr>
      <w:spacing w:before="40"/>
    </w:pPr>
    <w:rPr>
      <w:sz w:val="16"/>
    </w:rPr>
  </w:style>
  <w:style w:type="paragraph" w:customStyle="1" w:styleId="35Exhibitfootnote">
    <w:name w:val="35. Exhibit footnote"/>
    <w:basedOn w:val="IMNormal"/>
    <w:rsid w:val="00603227"/>
    <w:pPr>
      <w:numPr>
        <w:numId w:val="14"/>
      </w:numPr>
      <w:spacing w:before="40"/>
    </w:pPr>
    <w:rPr>
      <w:sz w:val="16"/>
    </w:rPr>
  </w:style>
  <w:style w:type="paragraph" w:customStyle="1" w:styleId="30Exhibitnumber">
    <w:name w:val="30 Exhibit number"/>
    <w:basedOn w:val="IMNormal"/>
    <w:next w:val="31Exhibittitle"/>
    <w:rsid w:val="00603227"/>
    <w:pPr>
      <w:keepNext/>
      <w:spacing w:before="100"/>
    </w:pPr>
    <w:rPr>
      <w:b/>
      <w:color w:val="auto"/>
      <w:sz w:val="18"/>
    </w:rPr>
  </w:style>
  <w:style w:type="paragraph" w:customStyle="1" w:styleId="30aExhibitnumberappx">
    <w:name w:val="30a Exhibit number appx"/>
    <w:basedOn w:val="IMNormal"/>
    <w:next w:val="31Exhibittitle"/>
    <w:rsid w:val="00603227"/>
    <w:pPr>
      <w:keepNext/>
      <w:spacing w:before="100"/>
    </w:pPr>
    <w:rPr>
      <w:b/>
      <w:color w:val="auto"/>
      <w:sz w:val="18"/>
    </w:rPr>
  </w:style>
  <w:style w:type="paragraph" w:customStyle="1" w:styleId="30bExhibitnumberintro">
    <w:name w:val="30b Exhibit number intro"/>
    <w:basedOn w:val="IMNormal"/>
    <w:next w:val="31Exhibittitle"/>
    <w:rsid w:val="00603227"/>
    <w:pPr>
      <w:keepNext/>
      <w:spacing w:before="100"/>
    </w:pPr>
    <w:rPr>
      <w:b/>
      <w:color w:val="auto"/>
      <w:sz w:val="18"/>
    </w:rPr>
  </w:style>
  <w:style w:type="paragraph" w:customStyle="1" w:styleId="36ObjectTitle">
    <w:name w:val="36 Object Title"/>
    <w:basedOn w:val="IMNormal"/>
    <w:next w:val="32Exhibitsubtitle"/>
    <w:rsid w:val="00107552"/>
    <w:pPr>
      <w:keepNext/>
      <w:pBdr>
        <w:top w:val="single" w:sz="2" w:space="4" w:color="7397BC"/>
        <w:left w:val="single" w:sz="2" w:space="2" w:color="7397BC"/>
        <w:right w:val="single" w:sz="2" w:space="0" w:color="7397BC"/>
        <w:between w:val="single" w:sz="2" w:space="4" w:color="000080"/>
      </w:pBdr>
      <w:shd w:val="solid" w:color="7397BC" w:fill="000080"/>
      <w:spacing w:before="100" w:line="240" w:lineRule="exact"/>
      <w:ind w:left="72" w:right="43"/>
    </w:pPr>
    <w:rPr>
      <w:b/>
      <w:color w:val="FFFFFF"/>
      <w:position w:val="4"/>
      <w:sz w:val="18"/>
    </w:rPr>
  </w:style>
  <w:style w:type="paragraph" w:styleId="FootnoteText">
    <w:name w:val="footnote text"/>
    <w:basedOn w:val="IMNormal"/>
    <w:semiHidden/>
    <w:rsid w:val="00603227"/>
    <w:pPr>
      <w:spacing w:before="120" w:line="240" w:lineRule="auto"/>
      <w:ind w:left="230" w:hanging="230"/>
    </w:pPr>
    <w:rPr>
      <w:sz w:val="16"/>
      <w:szCs w:val="20"/>
    </w:rPr>
  </w:style>
  <w:style w:type="paragraph" w:styleId="Footer">
    <w:name w:val="footer"/>
    <w:basedOn w:val="IMNormal"/>
    <w:rsid w:val="00603227"/>
    <w:pPr>
      <w:tabs>
        <w:tab w:val="center" w:pos="4320"/>
        <w:tab w:val="right" w:pos="8640"/>
      </w:tabs>
      <w:ind w:left="-389"/>
    </w:pPr>
    <w:rPr>
      <w:sz w:val="16"/>
    </w:rPr>
  </w:style>
  <w:style w:type="paragraph" w:customStyle="1" w:styleId="16Confidential">
    <w:name w:val="16 Confidential"/>
    <w:basedOn w:val="IMNormal"/>
    <w:rsid w:val="00603227"/>
    <w:pPr>
      <w:jc w:val="right"/>
    </w:pPr>
    <w:rPr>
      <w:caps/>
      <w:color w:val="6D6E71"/>
      <w:spacing w:val="60"/>
      <w:sz w:val="16"/>
    </w:rPr>
  </w:style>
  <w:style w:type="paragraph" w:customStyle="1" w:styleId="17Trackingnumber">
    <w:name w:val="17 Tracking number"/>
    <w:basedOn w:val="IMNormal"/>
    <w:rsid w:val="00603227"/>
    <w:pPr>
      <w:jc w:val="right"/>
    </w:pPr>
    <w:rPr>
      <w:color w:val="808080"/>
      <w:sz w:val="10"/>
    </w:rPr>
  </w:style>
  <w:style w:type="character" w:styleId="PageNumber">
    <w:name w:val="page number"/>
    <w:basedOn w:val="DefaultParagraphFont"/>
    <w:rsid w:val="00603227"/>
    <w:rPr>
      <w:rFonts w:ascii="Arial" w:hAnsi="Arial"/>
      <w:color w:val="808080"/>
      <w:sz w:val="18"/>
    </w:rPr>
  </w:style>
  <w:style w:type="paragraph" w:styleId="TOC1">
    <w:name w:val="toc 1"/>
    <w:aliases w:val="IM1"/>
    <w:basedOn w:val="IMNormal"/>
    <w:next w:val="Normal"/>
    <w:semiHidden/>
    <w:rsid w:val="00603227"/>
    <w:pPr>
      <w:tabs>
        <w:tab w:val="left" w:pos="432"/>
        <w:tab w:val="right" w:leader="dot" w:pos="8554"/>
      </w:tabs>
      <w:spacing w:before="280"/>
      <w:ind w:left="432" w:right="576" w:hanging="432"/>
    </w:pPr>
    <w:rPr>
      <w:b/>
      <w:sz w:val="22"/>
    </w:rPr>
  </w:style>
  <w:style w:type="paragraph" w:styleId="TOC2">
    <w:name w:val="toc 2"/>
    <w:aliases w:val="IM2"/>
    <w:basedOn w:val="IMNormal"/>
    <w:next w:val="Normal"/>
    <w:semiHidden/>
    <w:rsid w:val="00603227"/>
    <w:pPr>
      <w:tabs>
        <w:tab w:val="right" w:pos="8554"/>
      </w:tabs>
      <w:spacing w:before="20"/>
      <w:ind w:left="432" w:right="576"/>
    </w:pPr>
  </w:style>
  <w:style w:type="paragraph" w:styleId="TOC3">
    <w:name w:val="toc 3"/>
    <w:aliases w:val="IM3"/>
    <w:basedOn w:val="IMNormal"/>
    <w:next w:val="Normal"/>
    <w:semiHidden/>
    <w:rsid w:val="00603227"/>
    <w:pPr>
      <w:tabs>
        <w:tab w:val="right" w:pos="8554"/>
      </w:tabs>
      <w:ind w:left="432" w:right="576"/>
    </w:pPr>
  </w:style>
  <w:style w:type="paragraph" w:styleId="TOC4">
    <w:name w:val="toc 4"/>
    <w:aliases w:val="IM4"/>
    <w:basedOn w:val="IMNormal"/>
    <w:next w:val="Normal"/>
    <w:semiHidden/>
    <w:rsid w:val="00603227"/>
    <w:pPr>
      <w:tabs>
        <w:tab w:val="right" w:pos="8554"/>
      </w:tabs>
      <w:ind w:left="432" w:right="576"/>
    </w:pPr>
  </w:style>
  <w:style w:type="paragraph" w:styleId="TOC5">
    <w:name w:val="toc 5"/>
    <w:aliases w:val="AP1"/>
    <w:basedOn w:val="IMNormal"/>
    <w:next w:val="Normal"/>
    <w:semiHidden/>
    <w:rsid w:val="00603227"/>
    <w:pPr>
      <w:tabs>
        <w:tab w:val="left" w:pos="432"/>
        <w:tab w:val="right" w:leader="dot" w:pos="8554"/>
      </w:tabs>
      <w:spacing w:before="280"/>
      <w:ind w:left="432" w:right="576" w:hanging="432"/>
    </w:pPr>
    <w:rPr>
      <w:b/>
      <w:sz w:val="22"/>
    </w:rPr>
  </w:style>
  <w:style w:type="paragraph" w:styleId="TOC6">
    <w:name w:val="toc 6"/>
    <w:aliases w:val="AP2"/>
    <w:basedOn w:val="IMNormal"/>
    <w:next w:val="Normal"/>
    <w:semiHidden/>
    <w:rsid w:val="00603227"/>
    <w:pPr>
      <w:tabs>
        <w:tab w:val="right" w:pos="8554"/>
      </w:tabs>
      <w:spacing w:before="20"/>
      <w:ind w:left="432" w:right="576"/>
    </w:pPr>
  </w:style>
  <w:style w:type="paragraph" w:styleId="TOC7">
    <w:name w:val="toc 7"/>
    <w:aliases w:val="AP3"/>
    <w:basedOn w:val="IMNormal"/>
    <w:next w:val="Normal"/>
    <w:semiHidden/>
    <w:rsid w:val="00603227"/>
    <w:pPr>
      <w:tabs>
        <w:tab w:val="right" w:pos="8554"/>
      </w:tabs>
      <w:ind w:left="432" w:right="576"/>
    </w:pPr>
  </w:style>
  <w:style w:type="paragraph" w:styleId="TOC8">
    <w:name w:val="toc 8"/>
    <w:aliases w:val="EX"/>
    <w:basedOn w:val="IMNormal"/>
    <w:next w:val="Normal"/>
    <w:semiHidden/>
    <w:rsid w:val="00603227"/>
    <w:pPr>
      <w:tabs>
        <w:tab w:val="left" w:pos="1440"/>
        <w:tab w:val="right" w:leader="dot" w:pos="8554"/>
      </w:tabs>
      <w:spacing w:after="240"/>
      <w:ind w:left="1440" w:right="576" w:hanging="1440"/>
    </w:pPr>
  </w:style>
  <w:style w:type="paragraph" w:styleId="TOC9">
    <w:name w:val="toc 9"/>
    <w:aliases w:val="AP"/>
    <w:basedOn w:val="IMNormal"/>
    <w:next w:val="Normal"/>
    <w:semiHidden/>
    <w:rsid w:val="00603227"/>
    <w:pPr>
      <w:spacing w:before="240"/>
    </w:pPr>
    <w:rPr>
      <w:b/>
      <w:sz w:val="26"/>
    </w:rPr>
  </w:style>
  <w:style w:type="paragraph" w:customStyle="1" w:styleId="19Disclaimertext">
    <w:name w:val="19 Disclaimer text"/>
    <w:basedOn w:val="IMNormal"/>
    <w:rsid w:val="00603227"/>
    <w:pPr>
      <w:spacing w:before="100"/>
    </w:pPr>
    <w:rPr>
      <w:sz w:val="18"/>
    </w:rPr>
  </w:style>
  <w:style w:type="paragraph" w:customStyle="1" w:styleId="14Trackertext">
    <w:name w:val="14 Tracker text"/>
    <w:basedOn w:val="IMNormal"/>
    <w:rsid w:val="00603227"/>
    <w:rPr>
      <w:caps/>
      <w:color w:val="808080"/>
      <w:spacing w:val="70"/>
      <w:sz w:val="18"/>
    </w:rPr>
  </w:style>
  <w:style w:type="paragraph" w:customStyle="1" w:styleId="50Calendarmonth">
    <w:name w:val="50 Calendar month"/>
    <w:basedOn w:val="IMNormal"/>
    <w:rsid w:val="00603227"/>
    <w:pPr>
      <w:keepNext/>
      <w:keepLines/>
      <w:spacing w:before="100" w:line="240" w:lineRule="exact"/>
      <w:ind w:left="72" w:right="43"/>
    </w:pPr>
    <w:rPr>
      <w:b/>
      <w:color w:val="FFFFFF"/>
      <w:position w:val="4"/>
      <w:sz w:val="18"/>
    </w:rPr>
  </w:style>
  <w:style w:type="paragraph" w:customStyle="1" w:styleId="51Calendarweek">
    <w:name w:val="51 Calendar week"/>
    <w:basedOn w:val="IMNormal"/>
    <w:rsid w:val="00603227"/>
    <w:pPr>
      <w:keepNext/>
      <w:keepLines/>
      <w:spacing w:before="120" w:after="20" w:line="160" w:lineRule="exact"/>
      <w:ind w:right="115"/>
      <w:jc w:val="right"/>
    </w:pPr>
    <w:rPr>
      <w:b/>
      <w:caps/>
      <w:color w:val="6D6E71"/>
      <w:sz w:val="14"/>
    </w:rPr>
  </w:style>
  <w:style w:type="paragraph" w:customStyle="1" w:styleId="52Calendardays">
    <w:name w:val="52 Calendar days"/>
    <w:basedOn w:val="IMNormal"/>
    <w:rsid w:val="00603227"/>
    <w:pPr>
      <w:keepNext/>
      <w:keepLines/>
      <w:spacing w:before="60" w:after="60" w:line="220" w:lineRule="exact"/>
      <w:ind w:right="115"/>
      <w:jc w:val="right"/>
    </w:pPr>
    <w:rPr>
      <w:sz w:val="18"/>
    </w:rPr>
  </w:style>
  <w:style w:type="paragraph" w:customStyle="1" w:styleId="24Chapterbullet1">
    <w:name w:val="24 Chapter bullet 1"/>
    <w:basedOn w:val="IMNormal"/>
    <w:rsid w:val="00603227"/>
    <w:pPr>
      <w:numPr>
        <w:numId w:val="10"/>
      </w:numPr>
      <w:spacing w:before="100" w:after="20"/>
    </w:pPr>
  </w:style>
  <w:style w:type="paragraph" w:customStyle="1" w:styleId="25Chapterbullet2">
    <w:name w:val="25 Chapter bullet 2"/>
    <w:basedOn w:val="IMNormal"/>
    <w:rsid w:val="00603227"/>
    <w:pPr>
      <w:numPr>
        <w:numId w:val="11"/>
      </w:numPr>
      <w:spacing w:before="20"/>
    </w:pPr>
  </w:style>
  <w:style w:type="paragraph" w:customStyle="1" w:styleId="26Chapterbullet3">
    <w:name w:val="26 Chapter bullet 3"/>
    <w:basedOn w:val="IMNormal"/>
    <w:rsid w:val="00603227"/>
    <w:pPr>
      <w:numPr>
        <w:numId w:val="12"/>
      </w:numPr>
      <w:spacing w:before="20"/>
    </w:pPr>
  </w:style>
  <w:style w:type="paragraph" w:customStyle="1" w:styleId="27Chapterbullet4">
    <w:name w:val="27 Chapter bullet 4"/>
    <w:basedOn w:val="IMNormal"/>
    <w:rsid w:val="00603227"/>
    <w:pPr>
      <w:numPr>
        <w:numId w:val="13"/>
      </w:numPr>
      <w:spacing w:before="20"/>
    </w:pPr>
  </w:style>
  <w:style w:type="paragraph" w:customStyle="1" w:styleId="38Tablenormal">
    <w:name w:val="38 Table normal"/>
    <w:basedOn w:val="IMNormal"/>
    <w:rsid w:val="00603227"/>
    <w:pPr>
      <w:keepNext/>
      <w:keepLines/>
      <w:spacing w:before="60" w:line="288" w:lineRule="auto"/>
      <w:ind w:right="72"/>
    </w:pPr>
    <w:rPr>
      <w:sz w:val="18"/>
    </w:rPr>
  </w:style>
  <w:style w:type="paragraph" w:customStyle="1" w:styleId="38aTablestyletext">
    <w:name w:val="38a Table style text"/>
    <w:basedOn w:val="38Tablenormal"/>
    <w:rsid w:val="00603227"/>
  </w:style>
  <w:style w:type="paragraph" w:customStyle="1" w:styleId="38bTablestylenumeric">
    <w:name w:val="38b Table style numeric"/>
    <w:basedOn w:val="38Tablenormal"/>
    <w:rsid w:val="00603227"/>
  </w:style>
  <w:style w:type="paragraph" w:customStyle="1" w:styleId="38fTablestylecalendar">
    <w:name w:val="38f Table style calendar"/>
    <w:basedOn w:val="IMNormal"/>
    <w:rsid w:val="00603227"/>
    <w:pPr>
      <w:keepNext/>
      <w:keepLines/>
      <w:spacing w:before="40" w:after="40" w:line="260" w:lineRule="atLeast"/>
    </w:pPr>
    <w:rPr>
      <w:sz w:val="18"/>
    </w:rPr>
  </w:style>
  <w:style w:type="paragraph" w:customStyle="1" w:styleId="37Tablecolumnhead">
    <w:name w:val="37 Table column head"/>
    <w:basedOn w:val="IMNormal"/>
    <w:rsid w:val="00603227"/>
    <w:pPr>
      <w:keepNext/>
      <w:spacing w:before="40" w:after="40"/>
    </w:pPr>
    <w:rPr>
      <w:b/>
      <w:sz w:val="14"/>
    </w:rPr>
  </w:style>
  <w:style w:type="paragraph" w:customStyle="1" w:styleId="38aContacttabletext">
    <w:name w:val="38a Contact table text"/>
    <w:basedOn w:val="IMNormal"/>
    <w:rsid w:val="00603227"/>
    <w:pPr>
      <w:spacing w:before="120" w:after="120"/>
    </w:pPr>
  </w:style>
  <w:style w:type="paragraph" w:styleId="Header">
    <w:name w:val="header"/>
    <w:basedOn w:val="Normal"/>
    <w:rsid w:val="00603227"/>
    <w:pPr>
      <w:tabs>
        <w:tab w:val="center" w:pos="4320"/>
        <w:tab w:val="right" w:pos="8640"/>
      </w:tabs>
    </w:pPr>
  </w:style>
  <w:style w:type="paragraph" w:styleId="BodyText3">
    <w:name w:val="Body Text 3"/>
    <w:basedOn w:val="Normal"/>
    <w:rsid w:val="000E6A67"/>
    <w:pPr>
      <w:jc w:val="both"/>
    </w:pPr>
    <w:rPr>
      <w:sz w:val="18"/>
      <w:szCs w:val="18"/>
    </w:rPr>
  </w:style>
  <w:style w:type="table" w:styleId="TableGrid">
    <w:name w:val="Table Grid"/>
    <w:basedOn w:val="TableNormal"/>
    <w:rsid w:val="0090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2F1"/>
    <w:rPr>
      <w:rFonts w:ascii="Tahoma" w:hAnsi="Tahoma" w:cs="Tahoma"/>
      <w:sz w:val="16"/>
      <w:szCs w:val="16"/>
    </w:rPr>
  </w:style>
  <w:style w:type="character" w:customStyle="1" w:styleId="BalloonTextChar">
    <w:name w:val="Balloon Text Char"/>
    <w:basedOn w:val="DefaultParagraphFont"/>
    <w:link w:val="BalloonText"/>
    <w:uiPriority w:val="99"/>
    <w:semiHidden/>
    <w:rsid w:val="00E112F1"/>
    <w:rPr>
      <w:rFonts w:ascii="Tahoma" w:eastAsia="LF_Kai" w:hAnsi="Tahoma" w:cs="Tahoma"/>
      <w:color w:val="000000"/>
      <w:sz w:val="16"/>
      <w:szCs w:val="16"/>
    </w:rPr>
  </w:style>
  <w:style w:type="paragraph" w:styleId="NormalWeb">
    <w:name w:val="Normal (Web)"/>
    <w:basedOn w:val="Normal"/>
    <w:uiPriority w:val="99"/>
    <w:semiHidden/>
    <w:unhideWhenUsed/>
    <w:rsid w:val="00B10C59"/>
    <w:pPr>
      <w:spacing w:before="100" w:beforeAutospacing="1" w:after="100" w:afterAutospacing="1"/>
    </w:pPr>
    <w:rPr>
      <w:rFonts w:ascii="Times New Roman" w:eastAsiaTheme="minorEastAsia" w:hAnsi="Times New Roman"/>
      <w:color w:val="auto"/>
      <w:sz w:val="24"/>
    </w:rPr>
  </w:style>
  <w:style w:type="character" w:styleId="Hyperlink">
    <w:name w:val="Hyperlink"/>
    <w:basedOn w:val="DefaultParagraphFont"/>
    <w:uiPriority w:val="99"/>
    <w:unhideWhenUsed/>
    <w:rsid w:val="001806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227"/>
    <w:rPr>
      <w:rFonts w:ascii="Trebuchet MS" w:eastAsia="LF_Kai" w:hAnsi="Trebuchet MS"/>
      <w:color w:val="000000"/>
      <w:szCs w:val="24"/>
    </w:rPr>
  </w:style>
  <w:style w:type="paragraph" w:styleId="Heading1">
    <w:name w:val="heading 1"/>
    <w:aliases w:val="Chapter Title"/>
    <w:basedOn w:val="IMNormal"/>
    <w:next w:val="Heading2"/>
    <w:qFormat/>
    <w:rsid w:val="00303688"/>
    <w:pPr>
      <w:keepNext/>
      <w:pageBreakBefore/>
      <w:numPr>
        <w:numId w:val="9"/>
      </w:numPr>
      <w:spacing w:after="160"/>
      <w:outlineLvl w:val="0"/>
    </w:pPr>
    <w:rPr>
      <w:rFonts w:ascii="AmplitudeTF" w:hAnsi="AmplitudeTF"/>
      <w:b/>
      <w:bCs/>
      <w:color w:val="192D4D"/>
      <w:kern w:val="32"/>
      <w:sz w:val="32"/>
      <w:szCs w:val="32"/>
    </w:rPr>
  </w:style>
  <w:style w:type="paragraph" w:styleId="Heading2">
    <w:name w:val="heading 2"/>
    <w:basedOn w:val="IMNormal"/>
    <w:next w:val="23BodyText"/>
    <w:qFormat/>
    <w:rsid w:val="00F35915"/>
    <w:pPr>
      <w:keepNext/>
      <w:tabs>
        <w:tab w:val="left" w:pos="7549"/>
      </w:tabs>
      <w:spacing w:before="240"/>
      <w:outlineLvl w:val="1"/>
    </w:pPr>
    <w:rPr>
      <w:rFonts w:ascii="AmplitudeTF" w:hAnsi="AmplitudeTF"/>
      <w:b/>
      <w:bCs/>
      <w:iCs/>
      <w:sz w:val="26"/>
      <w:szCs w:val="28"/>
    </w:rPr>
  </w:style>
  <w:style w:type="paragraph" w:styleId="Heading3">
    <w:name w:val="heading 3"/>
    <w:basedOn w:val="IMNormal"/>
    <w:next w:val="23BodyText"/>
    <w:qFormat/>
    <w:rsid w:val="00603227"/>
    <w:pPr>
      <w:keepNext/>
      <w:spacing w:before="160"/>
      <w:outlineLvl w:val="2"/>
    </w:pPr>
    <w:rPr>
      <w:b/>
      <w:bCs/>
      <w:szCs w:val="26"/>
    </w:rPr>
  </w:style>
  <w:style w:type="paragraph" w:styleId="Heading4">
    <w:name w:val="heading 4"/>
    <w:basedOn w:val="IMNormal"/>
    <w:next w:val="23BodyText"/>
    <w:qFormat/>
    <w:rsid w:val="00603227"/>
    <w:pPr>
      <w:keepNext/>
      <w:spacing w:before="160"/>
      <w:outlineLvl w:val="3"/>
    </w:pPr>
    <w:rPr>
      <w:bCs/>
      <w:i/>
      <w:szCs w:val="28"/>
    </w:rPr>
  </w:style>
  <w:style w:type="paragraph" w:styleId="Heading5">
    <w:name w:val="heading 5"/>
    <w:aliases w:val="Appendix Title"/>
    <w:basedOn w:val="Heading1"/>
    <w:next w:val="Heading6"/>
    <w:qFormat/>
    <w:rsid w:val="00603227"/>
    <w:pPr>
      <w:numPr>
        <w:ilvl w:val="4"/>
      </w:numPr>
      <w:outlineLvl w:val="4"/>
    </w:pPr>
    <w:rPr>
      <w:bCs w:val="0"/>
      <w:iCs/>
      <w:szCs w:val="26"/>
    </w:rPr>
  </w:style>
  <w:style w:type="paragraph" w:styleId="Heading6">
    <w:name w:val="heading 6"/>
    <w:basedOn w:val="Heading2"/>
    <w:next w:val="23BodyText"/>
    <w:qFormat/>
    <w:rsid w:val="00603227"/>
    <w:pPr>
      <w:outlineLvl w:val="5"/>
    </w:pPr>
    <w:rPr>
      <w:bCs w:val="0"/>
      <w:szCs w:val="22"/>
    </w:rPr>
  </w:style>
  <w:style w:type="paragraph" w:styleId="Heading7">
    <w:name w:val="heading 7"/>
    <w:basedOn w:val="Heading3"/>
    <w:next w:val="23BodyText"/>
    <w:qFormat/>
    <w:rsid w:val="00603227"/>
    <w:pPr>
      <w:outlineLvl w:val="6"/>
    </w:pPr>
  </w:style>
  <w:style w:type="paragraph" w:styleId="Heading8">
    <w:name w:val="heading 8"/>
    <w:basedOn w:val="Heading4"/>
    <w:next w:val="23BodyText"/>
    <w:qFormat/>
    <w:rsid w:val="00603227"/>
    <w:pPr>
      <w:outlineLvl w:val="7"/>
    </w:pPr>
    <w:rPr>
      <w:iCs/>
    </w:rPr>
  </w:style>
  <w:style w:type="paragraph" w:styleId="Heading9">
    <w:name w:val="heading 9"/>
    <w:aliases w:val="Introductory Title"/>
    <w:basedOn w:val="IMNormal"/>
    <w:next w:val="23BodyText"/>
    <w:qFormat/>
    <w:rsid w:val="00603227"/>
    <w:pPr>
      <w:keepNext/>
      <w:pageBreakBefore/>
      <w:spacing w:after="160"/>
      <w:ind w:left="374" w:hanging="374"/>
      <w:outlineLvl w:val="8"/>
    </w:pPr>
    <w:rPr>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Normal">
    <w:name w:val="IM Normal"/>
    <w:rsid w:val="00603227"/>
    <w:pPr>
      <w:spacing w:line="264" w:lineRule="auto"/>
    </w:pPr>
    <w:rPr>
      <w:rFonts w:ascii="Arial" w:eastAsia="LF_Kai" w:hAnsi="Arial" w:cs="Arial"/>
      <w:color w:val="000000"/>
      <w:szCs w:val="24"/>
    </w:rPr>
  </w:style>
  <w:style w:type="paragraph" w:customStyle="1" w:styleId="23BodyText">
    <w:name w:val="23 Body Text"/>
    <w:basedOn w:val="IMNormal"/>
    <w:rsid w:val="00E82F59"/>
    <w:pPr>
      <w:spacing w:before="100"/>
    </w:pPr>
    <w:rPr>
      <w:rFonts w:ascii="AmplitudeTF" w:hAnsi="AmplitudeTF"/>
    </w:rPr>
  </w:style>
  <w:style w:type="paragraph" w:customStyle="1" w:styleId="13aPresentationtext">
    <w:name w:val="13a Presentation text"/>
    <w:basedOn w:val="IMNormal"/>
    <w:rsid w:val="00603227"/>
    <w:pPr>
      <w:spacing w:before="100"/>
      <w:ind w:left="202"/>
    </w:pPr>
    <w:rPr>
      <w:sz w:val="22"/>
    </w:rPr>
  </w:style>
  <w:style w:type="paragraph" w:customStyle="1" w:styleId="13Presentationcovertextblack">
    <w:name w:val="13 Presentation cover text black"/>
    <w:basedOn w:val="IMNormal"/>
    <w:next w:val="13aPresentationtext"/>
    <w:rsid w:val="00603227"/>
    <w:pPr>
      <w:spacing w:before="160"/>
      <w:ind w:left="202"/>
    </w:pPr>
    <w:rPr>
      <w:b/>
      <w:sz w:val="22"/>
    </w:rPr>
  </w:style>
  <w:style w:type="paragraph" w:customStyle="1" w:styleId="12Presentationsubtitlenext">
    <w:name w:val="12 Presentation subtitle next"/>
    <w:basedOn w:val="IMNormal"/>
    <w:next w:val="13Presentationcovertextblack"/>
    <w:rsid w:val="00603227"/>
    <w:pPr>
      <w:spacing w:before="160"/>
      <w:ind w:left="202"/>
    </w:pPr>
    <w:rPr>
      <w:b/>
      <w:color w:val="6D6E71"/>
      <w:sz w:val="22"/>
    </w:rPr>
  </w:style>
  <w:style w:type="paragraph" w:customStyle="1" w:styleId="11Presentationsubtitle">
    <w:name w:val="11 Presentation subtitle"/>
    <w:basedOn w:val="IMNormal"/>
    <w:next w:val="12Presentationsubtitlenext"/>
    <w:rsid w:val="00603227"/>
    <w:pPr>
      <w:spacing w:before="160"/>
      <w:ind w:left="202"/>
    </w:pPr>
    <w:rPr>
      <w:b/>
      <w:color w:val="6D6E71"/>
      <w:sz w:val="22"/>
    </w:rPr>
  </w:style>
  <w:style w:type="paragraph" w:customStyle="1" w:styleId="10Presentationtitle">
    <w:name w:val="10 Presentation title"/>
    <w:basedOn w:val="IMNormal"/>
    <w:next w:val="11Presentationsubtitle"/>
    <w:rsid w:val="00603227"/>
    <w:pPr>
      <w:spacing w:before="200" w:after="120" w:line="260" w:lineRule="exact"/>
      <w:ind w:left="230"/>
    </w:pPr>
    <w:rPr>
      <w:b/>
      <w:caps/>
      <w:color w:val="FFFFFF"/>
      <w:sz w:val="24"/>
    </w:rPr>
  </w:style>
  <w:style w:type="paragraph" w:customStyle="1" w:styleId="15Memodate">
    <w:name w:val="15 Memo date"/>
    <w:basedOn w:val="IMNormal"/>
    <w:rsid w:val="00603227"/>
    <w:pPr>
      <w:jc w:val="right"/>
    </w:pPr>
    <w:rPr>
      <w:caps/>
      <w:color w:val="6D6E71"/>
      <w:spacing w:val="60"/>
      <w:sz w:val="24"/>
    </w:rPr>
  </w:style>
  <w:style w:type="paragraph" w:customStyle="1" w:styleId="13bCoverbodytext">
    <w:name w:val="13b Cover body text"/>
    <w:basedOn w:val="IMNormal"/>
    <w:rsid w:val="00603227"/>
    <w:pPr>
      <w:spacing w:before="100"/>
      <w:ind w:left="-418"/>
    </w:pPr>
    <w:rPr>
      <w:sz w:val="10"/>
    </w:rPr>
  </w:style>
  <w:style w:type="paragraph" w:customStyle="1" w:styleId="18IntroductoryTitle">
    <w:name w:val="18. Introductory Title"/>
    <w:basedOn w:val="IMNormal"/>
    <w:next w:val="23BodyText"/>
    <w:rsid w:val="00603227"/>
    <w:pPr>
      <w:keepNext/>
      <w:pageBreakBefore/>
      <w:spacing w:after="160"/>
    </w:pPr>
    <w:rPr>
      <w:b/>
      <w:sz w:val="28"/>
    </w:rPr>
  </w:style>
  <w:style w:type="paragraph" w:customStyle="1" w:styleId="18aIntroHeading1">
    <w:name w:val="18a Intro Heading 1"/>
    <w:basedOn w:val="IMNormal"/>
    <w:next w:val="23BodyText"/>
    <w:rsid w:val="00603227"/>
    <w:pPr>
      <w:keepNext/>
      <w:spacing w:before="240"/>
    </w:pPr>
    <w:rPr>
      <w:b/>
      <w:sz w:val="26"/>
    </w:rPr>
  </w:style>
  <w:style w:type="paragraph" w:customStyle="1" w:styleId="18bIntroHeading2">
    <w:name w:val="18b Intro Heading 2"/>
    <w:basedOn w:val="IMNormal"/>
    <w:next w:val="23BodyText"/>
    <w:rsid w:val="00603227"/>
    <w:pPr>
      <w:keepNext/>
      <w:spacing w:before="160"/>
    </w:pPr>
    <w:rPr>
      <w:b/>
    </w:rPr>
  </w:style>
  <w:style w:type="paragraph" w:customStyle="1" w:styleId="18cIntroHeading3">
    <w:name w:val="18c Intro Heading 3"/>
    <w:basedOn w:val="IMNormal"/>
    <w:next w:val="23BodyText"/>
    <w:rsid w:val="00603227"/>
    <w:pPr>
      <w:keepNext/>
      <w:spacing w:before="160"/>
    </w:pPr>
    <w:rPr>
      <w:i/>
    </w:rPr>
  </w:style>
  <w:style w:type="paragraph" w:customStyle="1" w:styleId="32Exhibitsubtitle">
    <w:name w:val="32 Exhibit subtitle"/>
    <w:basedOn w:val="IMNormal"/>
    <w:next w:val="23BodyText"/>
    <w:rsid w:val="00107552"/>
    <w:pPr>
      <w:keepNext/>
      <w:pBdr>
        <w:left w:val="single" w:sz="2" w:space="2" w:color="7397BC"/>
        <w:bottom w:val="single" w:sz="2" w:space="2" w:color="7397BC"/>
        <w:right w:val="single" w:sz="2" w:space="0" w:color="7397BC"/>
        <w:between w:val="single" w:sz="2" w:space="1" w:color="000080"/>
      </w:pBdr>
      <w:shd w:val="solid" w:color="7397BC" w:fill="000080"/>
      <w:spacing w:line="220" w:lineRule="atLeast"/>
      <w:ind w:left="72" w:right="43"/>
    </w:pPr>
    <w:rPr>
      <w:color w:val="FFFFFF"/>
      <w:sz w:val="18"/>
    </w:rPr>
  </w:style>
  <w:style w:type="paragraph" w:customStyle="1" w:styleId="31Exhibittitle">
    <w:name w:val="31 Exhibit title"/>
    <w:basedOn w:val="IMNormal"/>
    <w:next w:val="32Exhibitsubtitle"/>
    <w:rsid w:val="00107552"/>
    <w:pPr>
      <w:keepNext/>
      <w:pBdr>
        <w:top w:val="single" w:sz="2" w:space="4" w:color="7397BC"/>
        <w:left w:val="single" w:sz="2" w:space="2" w:color="7397BC"/>
        <w:right w:val="single" w:sz="2" w:space="0" w:color="7397BC"/>
        <w:between w:val="single" w:sz="2" w:space="4" w:color="000080"/>
      </w:pBdr>
      <w:shd w:val="solid" w:color="7397BC" w:fill="000080"/>
      <w:spacing w:before="100" w:line="240" w:lineRule="exact"/>
      <w:ind w:left="72" w:right="43"/>
    </w:pPr>
    <w:rPr>
      <w:b/>
      <w:color w:val="FFFFFF"/>
      <w:position w:val="4"/>
      <w:sz w:val="18"/>
    </w:rPr>
  </w:style>
  <w:style w:type="paragraph" w:customStyle="1" w:styleId="34Exhibitnotesource">
    <w:name w:val="34. Exhibit note/source"/>
    <w:basedOn w:val="IMNormal"/>
    <w:next w:val="23BodyText"/>
    <w:rsid w:val="00603227"/>
    <w:pPr>
      <w:spacing w:before="40"/>
    </w:pPr>
    <w:rPr>
      <w:sz w:val="16"/>
    </w:rPr>
  </w:style>
  <w:style w:type="paragraph" w:customStyle="1" w:styleId="35Exhibitfootnote">
    <w:name w:val="35. Exhibit footnote"/>
    <w:basedOn w:val="IMNormal"/>
    <w:rsid w:val="00603227"/>
    <w:pPr>
      <w:numPr>
        <w:numId w:val="14"/>
      </w:numPr>
      <w:spacing w:before="40"/>
    </w:pPr>
    <w:rPr>
      <w:sz w:val="16"/>
    </w:rPr>
  </w:style>
  <w:style w:type="paragraph" w:customStyle="1" w:styleId="30Exhibitnumber">
    <w:name w:val="30 Exhibit number"/>
    <w:basedOn w:val="IMNormal"/>
    <w:next w:val="31Exhibittitle"/>
    <w:rsid w:val="00603227"/>
    <w:pPr>
      <w:keepNext/>
      <w:spacing w:before="100"/>
    </w:pPr>
    <w:rPr>
      <w:b/>
      <w:color w:val="auto"/>
      <w:sz w:val="18"/>
    </w:rPr>
  </w:style>
  <w:style w:type="paragraph" w:customStyle="1" w:styleId="30aExhibitnumberappx">
    <w:name w:val="30a Exhibit number appx"/>
    <w:basedOn w:val="IMNormal"/>
    <w:next w:val="31Exhibittitle"/>
    <w:rsid w:val="00603227"/>
    <w:pPr>
      <w:keepNext/>
      <w:spacing w:before="100"/>
    </w:pPr>
    <w:rPr>
      <w:b/>
      <w:color w:val="auto"/>
      <w:sz w:val="18"/>
    </w:rPr>
  </w:style>
  <w:style w:type="paragraph" w:customStyle="1" w:styleId="30bExhibitnumberintro">
    <w:name w:val="30b Exhibit number intro"/>
    <w:basedOn w:val="IMNormal"/>
    <w:next w:val="31Exhibittitle"/>
    <w:rsid w:val="00603227"/>
    <w:pPr>
      <w:keepNext/>
      <w:spacing w:before="100"/>
    </w:pPr>
    <w:rPr>
      <w:b/>
      <w:color w:val="auto"/>
      <w:sz w:val="18"/>
    </w:rPr>
  </w:style>
  <w:style w:type="paragraph" w:customStyle="1" w:styleId="36ObjectTitle">
    <w:name w:val="36 Object Title"/>
    <w:basedOn w:val="IMNormal"/>
    <w:next w:val="32Exhibitsubtitle"/>
    <w:rsid w:val="00107552"/>
    <w:pPr>
      <w:keepNext/>
      <w:pBdr>
        <w:top w:val="single" w:sz="2" w:space="4" w:color="7397BC"/>
        <w:left w:val="single" w:sz="2" w:space="2" w:color="7397BC"/>
        <w:right w:val="single" w:sz="2" w:space="0" w:color="7397BC"/>
        <w:between w:val="single" w:sz="2" w:space="4" w:color="000080"/>
      </w:pBdr>
      <w:shd w:val="solid" w:color="7397BC" w:fill="000080"/>
      <w:spacing w:before="100" w:line="240" w:lineRule="exact"/>
      <w:ind w:left="72" w:right="43"/>
    </w:pPr>
    <w:rPr>
      <w:b/>
      <w:color w:val="FFFFFF"/>
      <w:position w:val="4"/>
      <w:sz w:val="18"/>
    </w:rPr>
  </w:style>
  <w:style w:type="paragraph" w:styleId="FootnoteText">
    <w:name w:val="footnote text"/>
    <w:basedOn w:val="IMNormal"/>
    <w:semiHidden/>
    <w:rsid w:val="00603227"/>
    <w:pPr>
      <w:spacing w:before="120" w:line="240" w:lineRule="auto"/>
      <w:ind w:left="230" w:hanging="230"/>
    </w:pPr>
    <w:rPr>
      <w:sz w:val="16"/>
      <w:szCs w:val="20"/>
    </w:rPr>
  </w:style>
  <w:style w:type="paragraph" w:styleId="Footer">
    <w:name w:val="footer"/>
    <w:basedOn w:val="IMNormal"/>
    <w:rsid w:val="00603227"/>
    <w:pPr>
      <w:tabs>
        <w:tab w:val="center" w:pos="4320"/>
        <w:tab w:val="right" w:pos="8640"/>
      </w:tabs>
      <w:ind w:left="-389"/>
    </w:pPr>
    <w:rPr>
      <w:sz w:val="16"/>
    </w:rPr>
  </w:style>
  <w:style w:type="paragraph" w:customStyle="1" w:styleId="16Confidential">
    <w:name w:val="16 Confidential"/>
    <w:basedOn w:val="IMNormal"/>
    <w:rsid w:val="00603227"/>
    <w:pPr>
      <w:jc w:val="right"/>
    </w:pPr>
    <w:rPr>
      <w:caps/>
      <w:color w:val="6D6E71"/>
      <w:spacing w:val="60"/>
      <w:sz w:val="16"/>
    </w:rPr>
  </w:style>
  <w:style w:type="paragraph" w:customStyle="1" w:styleId="17Trackingnumber">
    <w:name w:val="17 Tracking number"/>
    <w:basedOn w:val="IMNormal"/>
    <w:rsid w:val="00603227"/>
    <w:pPr>
      <w:jc w:val="right"/>
    </w:pPr>
    <w:rPr>
      <w:color w:val="808080"/>
      <w:sz w:val="10"/>
    </w:rPr>
  </w:style>
  <w:style w:type="character" w:styleId="PageNumber">
    <w:name w:val="page number"/>
    <w:basedOn w:val="DefaultParagraphFont"/>
    <w:rsid w:val="00603227"/>
    <w:rPr>
      <w:rFonts w:ascii="Arial" w:hAnsi="Arial"/>
      <w:color w:val="808080"/>
      <w:sz w:val="18"/>
    </w:rPr>
  </w:style>
  <w:style w:type="paragraph" w:styleId="TOC1">
    <w:name w:val="toc 1"/>
    <w:aliases w:val="IM1"/>
    <w:basedOn w:val="IMNormal"/>
    <w:next w:val="Normal"/>
    <w:semiHidden/>
    <w:rsid w:val="00603227"/>
    <w:pPr>
      <w:tabs>
        <w:tab w:val="left" w:pos="432"/>
        <w:tab w:val="right" w:leader="dot" w:pos="8554"/>
      </w:tabs>
      <w:spacing w:before="280"/>
      <w:ind w:left="432" w:right="576" w:hanging="432"/>
    </w:pPr>
    <w:rPr>
      <w:b/>
      <w:sz w:val="22"/>
    </w:rPr>
  </w:style>
  <w:style w:type="paragraph" w:styleId="TOC2">
    <w:name w:val="toc 2"/>
    <w:aliases w:val="IM2"/>
    <w:basedOn w:val="IMNormal"/>
    <w:next w:val="Normal"/>
    <w:semiHidden/>
    <w:rsid w:val="00603227"/>
    <w:pPr>
      <w:tabs>
        <w:tab w:val="right" w:pos="8554"/>
      </w:tabs>
      <w:spacing w:before="20"/>
      <w:ind w:left="432" w:right="576"/>
    </w:pPr>
  </w:style>
  <w:style w:type="paragraph" w:styleId="TOC3">
    <w:name w:val="toc 3"/>
    <w:aliases w:val="IM3"/>
    <w:basedOn w:val="IMNormal"/>
    <w:next w:val="Normal"/>
    <w:semiHidden/>
    <w:rsid w:val="00603227"/>
    <w:pPr>
      <w:tabs>
        <w:tab w:val="right" w:pos="8554"/>
      </w:tabs>
      <w:ind w:left="432" w:right="576"/>
    </w:pPr>
  </w:style>
  <w:style w:type="paragraph" w:styleId="TOC4">
    <w:name w:val="toc 4"/>
    <w:aliases w:val="IM4"/>
    <w:basedOn w:val="IMNormal"/>
    <w:next w:val="Normal"/>
    <w:semiHidden/>
    <w:rsid w:val="00603227"/>
    <w:pPr>
      <w:tabs>
        <w:tab w:val="right" w:pos="8554"/>
      </w:tabs>
      <w:ind w:left="432" w:right="576"/>
    </w:pPr>
  </w:style>
  <w:style w:type="paragraph" w:styleId="TOC5">
    <w:name w:val="toc 5"/>
    <w:aliases w:val="AP1"/>
    <w:basedOn w:val="IMNormal"/>
    <w:next w:val="Normal"/>
    <w:semiHidden/>
    <w:rsid w:val="00603227"/>
    <w:pPr>
      <w:tabs>
        <w:tab w:val="left" w:pos="432"/>
        <w:tab w:val="right" w:leader="dot" w:pos="8554"/>
      </w:tabs>
      <w:spacing w:before="280"/>
      <w:ind w:left="432" w:right="576" w:hanging="432"/>
    </w:pPr>
    <w:rPr>
      <w:b/>
      <w:sz w:val="22"/>
    </w:rPr>
  </w:style>
  <w:style w:type="paragraph" w:styleId="TOC6">
    <w:name w:val="toc 6"/>
    <w:aliases w:val="AP2"/>
    <w:basedOn w:val="IMNormal"/>
    <w:next w:val="Normal"/>
    <w:semiHidden/>
    <w:rsid w:val="00603227"/>
    <w:pPr>
      <w:tabs>
        <w:tab w:val="right" w:pos="8554"/>
      </w:tabs>
      <w:spacing w:before="20"/>
      <w:ind w:left="432" w:right="576"/>
    </w:pPr>
  </w:style>
  <w:style w:type="paragraph" w:styleId="TOC7">
    <w:name w:val="toc 7"/>
    <w:aliases w:val="AP3"/>
    <w:basedOn w:val="IMNormal"/>
    <w:next w:val="Normal"/>
    <w:semiHidden/>
    <w:rsid w:val="00603227"/>
    <w:pPr>
      <w:tabs>
        <w:tab w:val="right" w:pos="8554"/>
      </w:tabs>
      <w:ind w:left="432" w:right="576"/>
    </w:pPr>
  </w:style>
  <w:style w:type="paragraph" w:styleId="TOC8">
    <w:name w:val="toc 8"/>
    <w:aliases w:val="EX"/>
    <w:basedOn w:val="IMNormal"/>
    <w:next w:val="Normal"/>
    <w:semiHidden/>
    <w:rsid w:val="00603227"/>
    <w:pPr>
      <w:tabs>
        <w:tab w:val="left" w:pos="1440"/>
        <w:tab w:val="right" w:leader="dot" w:pos="8554"/>
      </w:tabs>
      <w:spacing w:after="240"/>
      <w:ind w:left="1440" w:right="576" w:hanging="1440"/>
    </w:pPr>
  </w:style>
  <w:style w:type="paragraph" w:styleId="TOC9">
    <w:name w:val="toc 9"/>
    <w:aliases w:val="AP"/>
    <w:basedOn w:val="IMNormal"/>
    <w:next w:val="Normal"/>
    <w:semiHidden/>
    <w:rsid w:val="00603227"/>
    <w:pPr>
      <w:spacing w:before="240"/>
    </w:pPr>
    <w:rPr>
      <w:b/>
      <w:sz w:val="26"/>
    </w:rPr>
  </w:style>
  <w:style w:type="paragraph" w:customStyle="1" w:styleId="19Disclaimertext">
    <w:name w:val="19 Disclaimer text"/>
    <w:basedOn w:val="IMNormal"/>
    <w:rsid w:val="00603227"/>
    <w:pPr>
      <w:spacing w:before="100"/>
    </w:pPr>
    <w:rPr>
      <w:sz w:val="18"/>
    </w:rPr>
  </w:style>
  <w:style w:type="paragraph" w:customStyle="1" w:styleId="14Trackertext">
    <w:name w:val="14 Tracker text"/>
    <w:basedOn w:val="IMNormal"/>
    <w:rsid w:val="00603227"/>
    <w:rPr>
      <w:caps/>
      <w:color w:val="808080"/>
      <w:spacing w:val="70"/>
      <w:sz w:val="18"/>
    </w:rPr>
  </w:style>
  <w:style w:type="paragraph" w:customStyle="1" w:styleId="50Calendarmonth">
    <w:name w:val="50 Calendar month"/>
    <w:basedOn w:val="IMNormal"/>
    <w:rsid w:val="00603227"/>
    <w:pPr>
      <w:keepNext/>
      <w:keepLines/>
      <w:spacing w:before="100" w:line="240" w:lineRule="exact"/>
      <w:ind w:left="72" w:right="43"/>
    </w:pPr>
    <w:rPr>
      <w:b/>
      <w:color w:val="FFFFFF"/>
      <w:position w:val="4"/>
      <w:sz w:val="18"/>
    </w:rPr>
  </w:style>
  <w:style w:type="paragraph" w:customStyle="1" w:styleId="51Calendarweek">
    <w:name w:val="51 Calendar week"/>
    <w:basedOn w:val="IMNormal"/>
    <w:rsid w:val="00603227"/>
    <w:pPr>
      <w:keepNext/>
      <w:keepLines/>
      <w:spacing w:before="120" w:after="20" w:line="160" w:lineRule="exact"/>
      <w:ind w:right="115"/>
      <w:jc w:val="right"/>
    </w:pPr>
    <w:rPr>
      <w:b/>
      <w:caps/>
      <w:color w:val="6D6E71"/>
      <w:sz w:val="14"/>
    </w:rPr>
  </w:style>
  <w:style w:type="paragraph" w:customStyle="1" w:styleId="52Calendardays">
    <w:name w:val="52 Calendar days"/>
    <w:basedOn w:val="IMNormal"/>
    <w:rsid w:val="00603227"/>
    <w:pPr>
      <w:keepNext/>
      <w:keepLines/>
      <w:spacing w:before="60" w:after="60" w:line="220" w:lineRule="exact"/>
      <w:ind w:right="115"/>
      <w:jc w:val="right"/>
    </w:pPr>
    <w:rPr>
      <w:sz w:val="18"/>
    </w:rPr>
  </w:style>
  <w:style w:type="paragraph" w:customStyle="1" w:styleId="24Chapterbullet1">
    <w:name w:val="24 Chapter bullet 1"/>
    <w:basedOn w:val="IMNormal"/>
    <w:rsid w:val="00603227"/>
    <w:pPr>
      <w:numPr>
        <w:numId w:val="10"/>
      </w:numPr>
      <w:spacing w:before="100" w:after="20"/>
    </w:pPr>
  </w:style>
  <w:style w:type="paragraph" w:customStyle="1" w:styleId="25Chapterbullet2">
    <w:name w:val="25 Chapter bullet 2"/>
    <w:basedOn w:val="IMNormal"/>
    <w:rsid w:val="00603227"/>
    <w:pPr>
      <w:numPr>
        <w:numId w:val="11"/>
      </w:numPr>
      <w:spacing w:before="20"/>
    </w:pPr>
  </w:style>
  <w:style w:type="paragraph" w:customStyle="1" w:styleId="26Chapterbullet3">
    <w:name w:val="26 Chapter bullet 3"/>
    <w:basedOn w:val="IMNormal"/>
    <w:rsid w:val="00603227"/>
    <w:pPr>
      <w:numPr>
        <w:numId w:val="12"/>
      </w:numPr>
      <w:spacing w:before="20"/>
    </w:pPr>
  </w:style>
  <w:style w:type="paragraph" w:customStyle="1" w:styleId="27Chapterbullet4">
    <w:name w:val="27 Chapter bullet 4"/>
    <w:basedOn w:val="IMNormal"/>
    <w:rsid w:val="00603227"/>
    <w:pPr>
      <w:numPr>
        <w:numId w:val="13"/>
      </w:numPr>
      <w:spacing w:before="20"/>
    </w:pPr>
  </w:style>
  <w:style w:type="paragraph" w:customStyle="1" w:styleId="38Tablenormal">
    <w:name w:val="38 Table normal"/>
    <w:basedOn w:val="IMNormal"/>
    <w:rsid w:val="00603227"/>
    <w:pPr>
      <w:keepNext/>
      <w:keepLines/>
      <w:spacing w:before="60" w:line="288" w:lineRule="auto"/>
      <w:ind w:right="72"/>
    </w:pPr>
    <w:rPr>
      <w:sz w:val="18"/>
    </w:rPr>
  </w:style>
  <w:style w:type="paragraph" w:customStyle="1" w:styleId="38aTablestyletext">
    <w:name w:val="38a Table style text"/>
    <w:basedOn w:val="38Tablenormal"/>
    <w:rsid w:val="00603227"/>
  </w:style>
  <w:style w:type="paragraph" w:customStyle="1" w:styleId="38bTablestylenumeric">
    <w:name w:val="38b Table style numeric"/>
    <w:basedOn w:val="38Tablenormal"/>
    <w:rsid w:val="00603227"/>
  </w:style>
  <w:style w:type="paragraph" w:customStyle="1" w:styleId="38fTablestylecalendar">
    <w:name w:val="38f Table style calendar"/>
    <w:basedOn w:val="IMNormal"/>
    <w:rsid w:val="00603227"/>
    <w:pPr>
      <w:keepNext/>
      <w:keepLines/>
      <w:spacing w:before="40" w:after="40" w:line="260" w:lineRule="atLeast"/>
    </w:pPr>
    <w:rPr>
      <w:sz w:val="18"/>
    </w:rPr>
  </w:style>
  <w:style w:type="paragraph" w:customStyle="1" w:styleId="37Tablecolumnhead">
    <w:name w:val="37 Table column head"/>
    <w:basedOn w:val="IMNormal"/>
    <w:rsid w:val="00603227"/>
    <w:pPr>
      <w:keepNext/>
      <w:spacing w:before="40" w:after="40"/>
    </w:pPr>
    <w:rPr>
      <w:b/>
      <w:sz w:val="14"/>
    </w:rPr>
  </w:style>
  <w:style w:type="paragraph" w:customStyle="1" w:styleId="38aContacttabletext">
    <w:name w:val="38a Contact table text"/>
    <w:basedOn w:val="IMNormal"/>
    <w:rsid w:val="00603227"/>
    <w:pPr>
      <w:spacing w:before="120" w:after="120"/>
    </w:pPr>
  </w:style>
  <w:style w:type="paragraph" w:styleId="Header">
    <w:name w:val="header"/>
    <w:basedOn w:val="Normal"/>
    <w:rsid w:val="00603227"/>
    <w:pPr>
      <w:tabs>
        <w:tab w:val="center" w:pos="4320"/>
        <w:tab w:val="right" w:pos="8640"/>
      </w:tabs>
    </w:pPr>
  </w:style>
  <w:style w:type="paragraph" w:styleId="BodyText3">
    <w:name w:val="Body Text 3"/>
    <w:basedOn w:val="Normal"/>
    <w:rsid w:val="000E6A67"/>
    <w:pPr>
      <w:jc w:val="both"/>
    </w:pPr>
    <w:rPr>
      <w:sz w:val="18"/>
      <w:szCs w:val="18"/>
    </w:rPr>
  </w:style>
  <w:style w:type="table" w:styleId="TableGrid">
    <w:name w:val="Table Grid"/>
    <w:basedOn w:val="TableNormal"/>
    <w:rsid w:val="0090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2F1"/>
    <w:rPr>
      <w:rFonts w:ascii="Tahoma" w:hAnsi="Tahoma" w:cs="Tahoma"/>
      <w:sz w:val="16"/>
      <w:szCs w:val="16"/>
    </w:rPr>
  </w:style>
  <w:style w:type="character" w:customStyle="1" w:styleId="BalloonTextChar">
    <w:name w:val="Balloon Text Char"/>
    <w:basedOn w:val="DefaultParagraphFont"/>
    <w:link w:val="BalloonText"/>
    <w:uiPriority w:val="99"/>
    <w:semiHidden/>
    <w:rsid w:val="00E112F1"/>
    <w:rPr>
      <w:rFonts w:ascii="Tahoma" w:eastAsia="LF_Kai" w:hAnsi="Tahoma" w:cs="Tahoma"/>
      <w:color w:val="000000"/>
      <w:sz w:val="16"/>
      <w:szCs w:val="16"/>
    </w:rPr>
  </w:style>
  <w:style w:type="paragraph" w:styleId="NormalWeb">
    <w:name w:val="Normal (Web)"/>
    <w:basedOn w:val="Normal"/>
    <w:uiPriority w:val="99"/>
    <w:semiHidden/>
    <w:unhideWhenUsed/>
    <w:rsid w:val="00B10C59"/>
    <w:pPr>
      <w:spacing w:before="100" w:beforeAutospacing="1" w:after="100" w:afterAutospacing="1"/>
    </w:pPr>
    <w:rPr>
      <w:rFonts w:ascii="Times New Roman" w:eastAsiaTheme="minorEastAsia" w:hAnsi="Times New Roman"/>
      <w:color w:val="auto"/>
      <w:sz w:val="24"/>
    </w:rPr>
  </w:style>
  <w:style w:type="character" w:styleId="Hyperlink">
    <w:name w:val="Hyperlink"/>
    <w:basedOn w:val="DefaultParagraphFont"/>
    <w:uiPriority w:val="99"/>
    <w:unhideWhenUsed/>
    <w:rsid w:val="001806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3946">
      <w:bodyDiv w:val="1"/>
      <w:marLeft w:val="0"/>
      <w:marRight w:val="0"/>
      <w:marTop w:val="0"/>
      <w:marBottom w:val="0"/>
      <w:divBdr>
        <w:top w:val="none" w:sz="0" w:space="0" w:color="auto"/>
        <w:left w:val="none" w:sz="0" w:space="0" w:color="auto"/>
        <w:bottom w:val="none" w:sz="0" w:space="0" w:color="auto"/>
        <w:right w:val="none" w:sz="0" w:space="0" w:color="auto"/>
      </w:divBdr>
    </w:div>
    <w:div w:id="1121341378">
      <w:bodyDiv w:val="1"/>
      <w:marLeft w:val="0"/>
      <w:marRight w:val="0"/>
      <w:marTop w:val="0"/>
      <w:marBottom w:val="0"/>
      <w:divBdr>
        <w:top w:val="none" w:sz="0" w:space="0" w:color="auto"/>
        <w:left w:val="none" w:sz="0" w:space="0" w:color="auto"/>
        <w:bottom w:val="none" w:sz="0" w:space="0" w:color="auto"/>
        <w:right w:val="none" w:sz="0" w:space="0" w:color="auto"/>
      </w:divBdr>
    </w:div>
    <w:div w:id="1750036256">
      <w:bodyDiv w:val="1"/>
      <w:marLeft w:val="0"/>
      <w:marRight w:val="0"/>
      <w:marTop w:val="0"/>
      <w:marBottom w:val="0"/>
      <w:divBdr>
        <w:top w:val="none" w:sz="0" w:space="0" w:color="auto"/>
        <w:left w:val="none" w:sz="0" w:space="0" w:color="auto"/>
        <w:bottom w:val="none" w:sz="0" w:space="0" w:color="auto"/>
        <w:right w:val="none" w:sz="0" w:space="0" w:color="auto"/>
      </w:divBdr>
      <w:divsChild>
        <w:div w:id="1144859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witter.com/embarcchicag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JPMorganNew\DocPRO%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2A919F3B334E4C808156FD0355B0C9" ma:contentTypeVersion="0" ma:contentTypeDescription="Create a new document." ma:contentTypeScope="" ma:versionID="dd8b226faf3742bb38d9c65a00c7d6e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A4064-ABCA-414A-8C75-411B43E85A16}"/>
</file>

<file path=customXml/itemProps2.xml><?xml version="1.0" encoding="utf-8"?>
<ds:datastoreItem xmlns:ds="http://schemas.openxmlformats.org/officeDocument/2006/customXml" ds:itemID="{1C4B3FE9-236A-4573-963D-4C1F017B432F}"/>
</file>

<file path=customXml/itemProps3.xml><?xml version="1.0" encoding="utf-8"?>
<ds:datastoreItem xmlns:ds="http://schemas.openxmlformats.org/officeDocument/2006/customXml" ds:itemID="{E96507DC-7165-489D-8FE1-02BE100417D5}"/>
</file>

<file path=customXml/itemProps4.xml><?xml version="1.0" encoding="utf-8"?>
<ds:datastoreItem xmlns:ds="http://schemas.openxmlformats.org/officeDocument/2006/customXml" ds:itemID="{19F06ED0-BE9C-4D1B-A1BB-6DB6C22AFA3A}"/>
</file>

<file path=docProps/app.xml><?xml version="1.0" encoding="utf-8"?>
<Properties xmlns="http://schemas.openxmlformats.org/officeDocument/2006/extended-properties" xmlns:vt="http://schemas.openxmlformats.org/officeDocument/2006/docPropsVTypes">
  <Template>DocPRO Letter.dot</Template>
  <TotalTime>11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J.P. Morgan Chase &amp; Co.</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u206477</dc:creator>
  <dc:description>Opened 10/7/2003 package from FTP server and manually set reference to DocPRO</dc:description>
  <cp:lastModifiedBy>Backon, Julia N</cp:lastModifiedBy>
  <cp:revision>3</cp:revision>
  <cp:lastPrinted>2017-09-19T13:13:00Z</cp:lastPrinted>
  <dcterms:created xsi:type="dcterms:W3CDTF">2017-09-21T20:59:00Z</dcterms:created>
  <dcterms:modified xsi:type="dcterms:W3CDTF">2017-09-21T21:12:00Z</dcterms:modified>
  <cp:category>297272-009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Current">
    <vt:lpwstr>3.0.0</vt:lpwstr>
  </property>
  <property fmtid="{D5CDD505-2E9C-101B-9397-08002B2CF9AE}" pid="3" name="VersionOriginal">
    <vt:lpwstr>3.0.0</vt:lpwstr>
  </property>
  <property fmtid="{D5CDD505-2E9C-101B-9397-08002B2CF9AE}" pid="4" name="ProductID">
    <vt:lpwstr>3.0.0</vt:lpwstr>
  </property>
  <property fmtid="{D5CDD505-2E9C-101B-9397-08002B2CF9AE}" pid="5" name="ContentTypeId">
    <vt:lpwstr>0x0101004E2A919F3B334E4C808156FD0355B0C9</vt:lpwstr>
  </property>
</Properties>
</file>