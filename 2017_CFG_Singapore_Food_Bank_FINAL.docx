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9863" w:type="dxa"/>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
        <w:gridCol w:w="6048"/>
        <w:gridCol w:w="4061"/>
        <w:gridCol w:w="54"/>
        <w:gridCol w:w="9693"/>
      </w:tblGrid>
      <w:tr w:rsidR="00464A08" w14:paraId="7B66429C" w14:textId="77777777" w:rsidTr="00307693">
        <w:trPr>
          <w:gridBefore w:val="1"/>
          <w:gridAfter w:val="2"/>
          <w:wBefore w:w="7" w:type="dxa"/>
          <w:wAfter w:w="9747" w:type="dxa"/>
        </w:trPr>
        <w:tc>
          <w:tcPr>
            <w:tcW w:w="6048" w:type="dxa"/>
          </w:tcPr>
          <w:p w14:paraId="23270FC5" w14:textId="4943252C" w:rsidR="00464A08" w:rsidRPr="002E38B0" w:rsidRDefault="00464A08" w:rsidP="00464A08">
            <w:pPr>
              <w:tabs>
                <w:tab w:val="left" w:pos="6171"/>
              </w:tabs>
              <w:rPr>
                <w:rFonts w:ascii="AmplitudeTF" w:hAnsi="AmplitudeTF" w:cs="Arial"/>
                <w:bCs/>
                <w:color w:val="000000" w:themeColor="text1"/>
                <w:kern w:val="32"/>
                <w:sz w:val="21"/>
                <w:szCs w:val="32"/>
              </w:rPr>
            </w:pPr>
            <w:r w:rsidRPr="008A340B">
              <w:rPr>
                <w:rFonts w:ascii="AmplitudeTF" w:hAnsi="AmplitudeTF" w:cs="Arial"/>
                <w:b/>
                <w:bCs/>
                <w:color w:val="0F2D51"/>
                <w:kern w:val="32"/>
                <w:sz w:val="22"/>
                <w:szCs w:val="32"/>
              </w:rPr>
              <w:t xml:space="preserve">Organization: </w:t>
            </w:r>
            <w:r>
              <w:rPr>
                <w:rFonts w:ascii="AmplitudeTF" w:hAnsi="AmplitudeTF" w:cs="Arial"/>
                <w:bCs/>
                <w:color w:val="000000" w:themeColor="text1"/>
                <w:kern w:val="32"/>
                <w:sz w:val="22"/>
                <w:szCs w:val="32"/>
              </w:rPr>
              <w:t>The Food Bank Singapore Ltd</w:t>
            </w:r>
            <w:r w:rsidRPr="008A340B">
              <w:rPr>
                <w:rFonts w:ascii="AmplitudeTF" w:hAnsi="AmplitudeTF" w:cs="Arial"/>
                <w:bCs/>
                <w:color w:val="000000" w:themeColor="text1"/>
                <w:kern w:val="32"/>
                <w:sz w:val="18"/>
                <w:szCs w:val="32"/>
              </w:rPr>
              <w:tab/>
            </w:r>
            <w:r w:rsidRPr="008A340B">
              <w:rPr>
                <w:rFonts w:ascii="AmplitudeTF" w:hAnsi="AmplitudeTF" w:cs="Arial"/>
                <w:bCs/>
                <w:color w:val="000000" w:themeColor="text1"/>
                <w:kern w:val="32"/>
                <w:sz w:val="18"/>
                <w:szCs w:val="32"/>
              </w:rPr>
              <w:br/>
            </w:r>
            <w:r w:rsidRPr="002E38B0">
              <w:rPr>
                <w:rFonts w:ascii="AmplitudeTF" w:hAnsi="AmplitudeTF" w:cs="Arial"/>
                <w:b/>
                <w:bCs/>
                <w:color w:val="0F2D51"/>
                <w:kern w:val="32"/>
                <w:sz w:val="21"/>
                <w:szCs w:val="32"/>
              </w:rPr>
              <w:t>Website:</w:t>
            </w:r>
            <w:r w:rsidRPr="002E38B0">
              <w:rPr>
                <w:sz w:val="16"/>
              </w:rPr>
              <w:t xml:space="preserve">  </w:t>
            </w:r>
            <w:hyperlink r:id="rId12" w:history="1">
              <w:r w:rsidR="00307693" w:rsidRPr="00307693">
                <w:rPr>
                  <w:rFonts w:ascii="AmplitudeTF" w:hAnsi="AmplitudeTF" w:cs="Arial"/>
                  <w:bCs/>
                  <w:color w:val="000000" w:themeColor="text1"/>
                  <w:kern w:val="32"/>
                  <w:sz w:val="22"/>
                  <w:szCs w:val="20"/>
                </w:rPr>
                <w:t>www.foodbank.sg</w:t>
              </w:r>
            </w:hyperlink>
            <w:r>
              <w:rPr>
                <w:b/>
              </w:rPr>
              <w:t xml:space="preserve"> </w:t>
            </w:r>
            <w:r>
              <w:t xml:space="preserve"> </w:t>
            </w:r>
          </w:p>
          <w:p w14:paraId="2C94C418" w14:textId="4486333F" w:rsidR="00464A08" w:rsidRPr="002E38B0" w:rsidRDefault="00464A08" w:rsidP="00464A08">
            <w:pPr>
              <w:tabs>
                <w:tab w:val="left" w:pos="6171"/>
              </w:tabs>
              <w:rPr>
                <w:rFonts w:ascii="AmplitudeTF" w:hAnsi="AmplitudeTF" w:cs="Arial"/>
                <w:bCs/>
                <w:color w:val="0F2D51"/>
                <w:kern w:val="32"/>
                <w:sz w:val="21"/>
                <w:szCs w:val="32"/>
              </w:rPr>
            </w:pPr>
            <w:r w:rsidRPr="002E38B0">
              <w:rPr>
                <w:rFonts w:ascii="AmplitudeTF" w:hAnsi="AmplitudeTF" w:cs="Arial"/>
                <w:b/>
                <w:bCs/>
                <w:color w:val="0F2D51"/>
                <w:kern w:val="32"/>
                <w:sz w:val="21"/>
                <w:szCs w:val="32"/>
              </w:rPr>
              <w:t xml:space="preserve">Facebook: </w:t>
            </w:r>
            <w:hyperlink r:id="rId13" w:history="1">
              <w:r w:rsidR="00307693" w:rsidRPr="00307693">
                <w:rPr>
                  <w:rFonts w:ascii="AmplitudeTF" w:hAnsi="AmplitudeTF" w:cs="Arial"/>
                  <w:bCs/>
                  <w:color w:val="000000" w:themeColor="text1"/>
                  <w:kern w:val="32"/>
                  <w:sz w:val="22"/>
                  <w:szCs w:val="20"/>
                </w:rPr>
                <w:t>www.facebook.com/thefoodbanksingapore</w:t>
              </w:r>
            </w:hyperlink>
            <w:r>
              <w:rPr>
                <w:rFonts w:ascii="AmplitudeTF" w:hAnsi="AmplitudeTF" w:cs="Arial"/>
                <w:b/>
                <w:bCs/>
                <w:color w:val="0F2D51"/>
                <w:kern w:val="32"/>
                <w:sz w:val="21"/>
                <w:szCs w:val="32"/>
              </w:rPr>
              <w:t xml:space="preserve"> </w:t>
            </w:r>
          </w:p>
          <w:p w14:paraId="6233AA27" w14:textId="242AC268" w:rsidR="00464A08" w:rsidRPr="002E38B0" w:rsidRDefault="00464A08" w:rsidP="00464A08">
            <w:pPr>
              <w:tabs>
                <w:tab w:val="left" w:pos="6171"/>
              </w:tabs>
              <w:rPr>
                <w:rFonts w:ascii="AmplitudeTF" w:hAnsi="AmplitudeTF" w:cs="Arial"/>
                <w:bCs/>
                <w:kern w:val="32"/>
                <w:sz w:val="16"/>
                <w:szCs w:val="32"/>
              </w:rPr>
            </w:pPr>
            <w:r w:rsidRPr="002E38B0">
              <w:rPr>
                <w:rFonts w:ascii="AmplitudeTF" w:hAnsi="AmplitudeTF" w:cs="Arial"/>
                <w:b/>
                <w:bCs/>
                <w:color w:val="0F2D51"/>
                <w:kern w:val="32"/>
                <w:sz w:val="21"/>
                <w:szCs w:val="32"/>
              </w:rPr>
              <w:t xml:space="preserve">Instagram: </w:t>
            </w:r>
            <w:hyperlink r:id="rId14" w:history="1">
              <w:r w:rsidR="00307693">
                <w:rPr>
                  <w:rFonts w:ascii="AmplitudeTF" w:hAnsi="AmplitudeTF" w:cs="Arial"/>
                  <w:bCs/>
                  <w:color w:val="000000" w:themeColor="text1"/>
                  <w:kern w:val="32"/>
                  <w:sz w:val="22"/>
                  <w:szCs w:val="20"/>
                </w:rPr>
                <w:t>@</w:t>
              </w:r>
              <w:proofErr w:type="spellStart"/>
              <w:r w:rsidRPr="00307693">
                <w:rPr>
                  <w:rFonts w:ascii="AmplitudeTF" w:hAnsi="AmplitudeTF" w:cs="Arial"/>
                  <w:bCs/>
                  <w:color w:val="000000" w:themeColor="text1"/>
                  <w:kern w:val="32"/>
                  <w:sz w:val="22"/>
                  <w:szCs w:val="20"/>
                </w:rPr>
                <w:t>foodbanksg</w:t>
              </w:r>
              <w:proofErr w:type="spellEnd"/>
            </w:hyperlink>
          </w:p>
          <w:p w14:paraId="2B70D9C1" w14:textId="77777777" w:rsidR="00464A08" w:rsidRDefault="00464A08" w:rsidP="0079793E">
            <w:pPr>
              <w:tabs>
                <w:tab w:val="left" w:pos="6171"/>
              </w:tabs>
              <w:rPr>
                <w:rFonts w:ascii="AmplitudeTF" w:hAnsi="AmplitudeTF" w:cs="Arial"/>
                <w:b/>
                <w:bCs/>
                <w:color w:val="0F2D51"/>
                <w:kern w:val="32"/>
                <w:sz w:val="22"/>
                <w:szCs w:val="32"/>
              </w:rPr>
            </w:pPr>
          </w:p>
        </w:tc>
        <w:tc>
          <w:tcPr>
            <w:tcW w:w="4061" w:type="dxa"/>
          </w:tcPr>
          <w:p w14:paraId="235E8021" w14:textId="4614E1ED" w:rsidR="00464A08" w:rsidRDefault="00464A08" w:rsidP="0079793E">
            <w:pPr>
              <w:tabs>
                <w:tab w:val="left" w:pos="6171"/>
              </w:tabs>
              <w:rPr>
                <w:rFonts w:ascii="AmplitudeTF" w:hAnsi="AmplitudeTF" w:cs="Arial"/>
                <w:b/>
                <w:bCs/>
                <w:color w:val="0F2D51"/>
                <w:kern w:val="32"/>
                <w:sz w:val="22"/>
                <w:szCs w:val="32"/>
              </w:rPr>
            </w:pPr>
            <w:r>
              <w:rPr>
                <w:noProof/>
                <w:lang w:eastAsia="en-US" w:bidi="th-TH"/>
              </w:rPr>
              <w:drawing>
                <wp:anchor distT="0" distB="0" distL="114300" distR="114300" simplePos="0" relativeHeight="251658240" behindDoc="0" locked="0" layoutInCell="1" allowOverlap="1" wp14:anchorId="710C82F0" wp14:editId="0294DEAB">
                  <wp:simplePos x="0" y="0"/>
                  <wp:positionH relativeFrom="column">
                    <wp:posOffset>139065</wp:posOffset>
                  </wp:positionH>
                  <wp:positionV relativeFrom="paragraph">
                    <wp:posOffset>-209550</wp:posOffset>
                  </wp:positionV>
                  <wp:extent cx="2295525" cy="10382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295525" cy="1038225"/>
                          </a:xfrm>
                          <a:prstGeom prst="rect">
                            <a:avLst/>
                          </a:prstGeom>
                        </pic:spPr>
                      </pic:pic>
                    </a:graphicData>
                  </a:graphic>
                  <wp14:sizeRelH relativeFrom="page">
                    <wp14:pctWidth>0</wp14:pctWidth>
                  </wp14:sizeRelH>
                  <wp14:sizeRelV relativeFrom="page">
                    <wp14:pctHeight>0</wp14:pctHeight>
                  </wp14:sizeRelV>
                </wp:anchor>
              </w:drawing>
            </w:r>
          </w:p>
        </w:tc>
      </w:tr>
      <w:tr w:rsidR="000E1454" w14:paraId="264E9417" w14:textId="77777777" w:rsidTr="00307693">
        <w:tblPrEx>
          <w:tblCellMar>
            <w:top w:w="29" w:type="dxa"/>
            <w:left w:w="115" w:type="dxa"/>
            <w:bottom w:w="29" w:type="dxa"/>
            <w:right w:w="115" w:type="dxa"/>
          </w:tblCellMar>
        </w:tblPrEx>
        <w:trPr>
          <w:gridAfter w:val="1"/>
          <w:wAfter w:w="9693" w:type="dxa"/>
        </w:trPr>
        <w:tc>
          <w:tcPr>
            <w:tcW w:w="10170" w:type="dxa"/>
            <w:gridSpan w:val="4"/>
            <w:shd w:val="clear" w:color="auto" w:fill="A6A6A6" w:themeFill="background1" w:themeFillShade="A6"/>
          </w:tcPr>
          <w:p w14:paraId="5E135271" w14:textId="77777777" w:rsidR="000E1454" w:rsidRPr="000E1454" w:rsidRDefault="0079793E" w:rsidP="000E1454">
            <w:pPr>
              <w:tabs>
                <w:tab w:val="left" w:pos="1440"/>
                <w:tab w:val="left" w:pos="1620"/>
                <w:tab w:val="left" w:pos="7200"/>
              </w:tabs>
              <w:spacing w:before="20"/>
              <w:rPr>
                <w:rFonts w:ascii="AmplitudeTF" w:eastAsia="SimSun" w:hAnsi="AmplitudeTF"/>
                <w:b/>
                <w:color w:val="FFFFFF" w:themeColor="background1"/>
              </w:rPr>
            </w:pPr>
            <w:r>
              <w:rPr>
                <w:rFonts w:ascii="AmplitudeTF" w:eastAsia="SimSun" w:hAnsi="AmplitudeTF"/>
                <w:b/>
                <w:color w:val="FFFFFF" w:themeColor="background1"/>
              </w:rPr>
              <w:t>Mission</w:t>
            </w:r>
          </w:p>
        </w:tc>
      </w:tr>
      <w:tr w:rsidR="00F472D3" w14:paraId="6F293D4C" w14:textId="77777777" w:rsidTr="00307693">
        <w:tblPrEx>
          <w:tblCellMar>
            <w:top w:w="29" w:type="dxa"/>
            <w:left w:w="115" w:type="dxa"/>
            <w:bottom w:w="29" w:type="dxa"/>
            <w:right w:w="115" w:type="dxa"/>
          </w:tblCellMar>
        </w:tblPrEx>
        <w:tc>
          <w:tcPr>
            <w:tcW w:w="10170" w:type="dxa"/>
            <w:gridSpan w:val="4"/>
          </w:tcPr>
          <w:p w14:paraId="2F94046F" w14:textId="16A3350D" w:rsidR="00F472D3" w:rsidRPr="00E55F16" w:rsidRDefault="00464A08" w:rsidP="00307693">
            <w:pPr>
              <w:pStyle w:val="38bTablestylenumeric"/>
              <w:spacing w:before="93" w:line="264" w:lineRule="auto"/>
              <w:ind w:right="144"/>
              <w:rPr>
                <w:rFonts w:ascii="Trebuchet MS" w:hAnsi="Trebuchet MS"/>
                <w:sz w:val="20"/>
              </w:rPr>
            </w:pPr>
            <w:r w:rsidRPr="00464A08">
              <w:rPr>
                <w:rFonts w:ascii="AmplitudeTF" w:hAnsi="AmplitudeTF"/>
                <w:bCs/>
                <w:color w:val="000000" w:themeColor="text1"/>
                <w:kern w:val="32"/>
                <w:sz w:val="20"/>
                <w:szCs w:val="32"/>
              </w:rPr>
              <w:t xml:space="preserve">The Food Bank Singapore strives to bridge the gap in the </w:t>
            </w:r>
            <w:r w:rsidR="00307693">
              <w:rPr>
                <w:rFonts w:ascii="AmplitudeTF" w:hAnsi="AmplitudeTF"/>
                <w:bCs/>
                <w:color w:val="000000" w:themeColor="text1"/>
                <w:kern w:val="32"/>
                <w:sz w:val="20"/>
                <w:szCs w:val="32"/>
              </w:rPr>
              <w:t xml:space="preserve">food </w:t>
            </w:r>
            <w:r w:rsidRPr="00464A08">
              <w:rPr>
                <w:rFonts w:ascii="AmplitudeTF" w:hAnsi="AmplitudeTF"/>
                <w:bCs/>
                <w:color w:val="000000" w:themeColor="text1"/>
                <w:kern w:val="32"/>
                <w:sz w:val="20"/>
                <w:szCs w:val="32"/>
              </w:rPr>
              <w:t xml:space="preserve">market by collecting surplus food and providing it to </w:t>
            </w:r>
            <w:proofErr w:type="spellStart"/>
            <w:r w:rsidRPr="00464A08">
              <w:rPr>
                <w:rFonts w:ascii="AmplitudeTF" w:hAnsi="AmplitudeTF"/>
                <w:bCs/>
                <w:color w:val="000000" w:themeColor="text1"/>
                <w:kern w:val="32"/>
                <w:sz w:val="20"/>
                <w:szCs w:val="32"/>
              </w:rPr>
              <w:t>organisations</w:t>
            </w:r>
            <w:proofErr w:type="spellEnd"/>
            <w:r w:rsidRPr="00464A08">
              <w:rPr>
                <w:rFonts w:ascii="AmplitudeTF" w:hAnsi="AmplitudeTF"/>
                <w:bCs/>
                <w:color w:val="000000" w:themeColor="text1"/>
                <w:kern w:val="32"/>
                <w:sz w:val="20"/>
                <w:szCs w:val="32"/>
              </w:rPr>
              <w:t xml:space="preserve"> and people in need of food.</w:t>
            </w:r>
            <w:r>
              <w:rPr>
                <w:rFonts w:ascii="AmplitudeTF" w:hAnsi="AmplitudeTF"/>
                <w:bCs/>
                <w:color w:val="000000" w:themeColor="text1"/>
                <w:kern w:val="32"/>
                <w:sz w:val="20"/>
                <w:szCs w:val="32"/>
              </w:rPr>
              <w:t xml:space="preserve"> The Food Bank Singapore aims t</w:t>
            </w:r>
            <w:r w:rsidRPr="00464A08">
              <w:rPr>
                <w:rFonts w:ascii="AmplitudeTF" w:hAnsi="AmplitudeTF"/>
                <w:bCs/>
                <w:color w:val="000000" w:themeColor="text1"/>
                <w:kern w:val="32"/>
                <w:sz w:val="20"/>
                <w:szCs w:val="32"/>
              </w:rPr>
              <w:t xml:space="preserve">o be the prevailing </w:t>
            </w:r>
            <w:proofErr w:type="spellStart"/>
            <w:r w:rsidRPr="00464A08">
              <w:rPr>
                <w:rFonts w:ascii="AmplitudeTF" w:hAnsi="AmplitudeTF"/>
                <w:bCs/>
                <w:color w:val="000000" w:themeColor="text1"/>
                <w:kern w:val="32"/>
                <w:sz w:val="20"/>
                <w:szCs w:val="32"/>
              </w:rPr>
              <w:t>centralised</w:t>
            </w:r>
            <w:proofErr w:type="spellEnd"/>
            <w:r w:rsidRPr="00464A08">
              <w:rPr>
                <w:rFonts w:ascii="AmplitudeTF" w:hAnsi="AmplitudeTF"/>
                <w:bCs/>
                <w:color w:val="000000" w:themeColor="text1"/>
                <w:kern w:val="32"/>
                <w:sz w:val="20"/>
                <w:szCs w:val="32"/>
              </w:rPr>
              <w:t xml:space="preserve"> coordinating </w:t>
            </w:r>
            <w:proofErr w:type="spellStart"/>
            <w:r w:rsidRPr="00464A08">
              <w:rPr>
                <w:rFonts w:ascii="AmplitudeTF" w:hAnsi="AmplitudeTF"/>
                <w:bCs/>
                <w:color w:val="000000" w:themeColor="text1"/>
                <w:kern w:val="32"/>
                <w:sz w:val="20"/>
                <w:szCs w:val="32"/>
              </w:rPr>
              <w:t>organisation</w:t>
            </w:r>
            <w:proofErr w:type="spellEnd"/>
            <w:r w:rsidRPr="00464A08">
              <w:rPr>
                <w:rFonts w:ascii="AmplitudeTF" w:hAnsi="AmplitudeTF"/>
                <w:bCs/>
                <w:color w:val="000000" w:themeColor="text1"/>
                <w:kern w:val="32"/>
                <w:sz w:val="20"/>
                <w:szCs w:val="32"/>
              </w:rPr>
              <w:t xml:space="preserve"> for all food donations and play a key role in the reduction of food wastage within the whole supply chain.</w:t>
            </w:r>
          </w:p>
        </w:tc>
        <w:tc>
          <w:tcPr>
            <w:tcW w:w="9693" w:type="dxa"/>
          </w:tcPr>
          <w:p w14:paraId="5C7AD423" w14:textId="77777777" w:rsidR="00F472D3" w:rsidRPr="002D3532" w:rsidRDefault="00F472D3" w:rsidP="00F472D3">
            <w:pPr>
              <w:pStyle w:val="38bTablestylenumeric"/>
              <w:keepNext w:val="0"/>
              <w:keepLines w:val="0"/>
              <w:spacing w:before="93" w:line="264" w:lineRule="auto"/>
              <w:ind w:left="144" w:right="144"/>
              <w:rPr>
                <w:rFonts w:ascii="AmplitudeTF" w:hAnsi="AmplitudeTF"/>
                <w:bCs/>
                <w:color w:val="000000" w:themeColor="text1"/>
                <w:kern w:val="32"/>
                <w:sz w:val="22"/>
                <w:szCs w:val="32"/>
              </w:rPr>
            </w:pPr>
          </w:p>
        </w:tc>
      </w:tr>
    </w:tbl>
    <w:p w14:paraId="1C216CBF" w14:textId="77777777" w:rsidR="000E1454" w:rsidRPr="008A340B" w:rsidRDefault="000E1454" w:rsidP="00454FF4">
      <w:pPr>
        <w:tabs>
          <w:tab w:val="left" w:pos="1440"/>
          <w:tab w:val="left" w:pos="1620"/>
          <w:tab w:val="left" w:pos="7200"/>
        </w:tabs>
        <w:rPr>
          <w:rFonts w:ascii="AmplitudeTF" w:eastAsia="SimSun" w:hAnsi="AmplitudeTF"/>
          <w:sz w:val="8"/>
        </w:rPr>
      </w:pPr>
    </w:p>
    <w:tbl>
      <w:tblPr>
        <w:tblStyle w:val="TableGrid"/>
        <w:tblW w:w="10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10170"/>
        <w:gridCol w:w="466"/>
      </w:tblGrid>
      <w:tr w:rsidR="00E2135A" w:rsidRPr="000E1454" w14:paraId="52F7CEC5" w14:textId="77777777" w:rsidTr="00F472D3">
        <w:trPr>
          <w:trHeight w:val="226"/>
        </w:trPr>
        <w:tc>
          <w:tcPr>
            <w:tcW w:w="10170" w:type="dxa"/>
            <w:shd w:val="clear" w:color="auto" w:fill="A6A6A6" w:themeFill="background1" w:themeFillShade="A6"/>
          </w:tcPr>
          <w:p w14:paraId="495590A9" w14:textId="77777777" w:rsidR="00E2135A" w:rsidRPr="000E1454" w:rsidRDefault="0079793E" w:rsidP="000E1454">
            <w:pPr>
              <w:tabs>
                <w:tab w:val="left" w:pos="1440"/>
                <w:tab w:val="left" w:pos="1620"/>
                <w:tab w:val="left" w:pos="7200"/>
              </w:tabs>
              <w:spacing w:before="20"/>
              <w:rPr>
                <w:rFonts w:ascii="AmplitudeTF" w:eastAsia="SimSun" w:hAnsi="AmplitudeTF"/>
                <w:b/>
                <w:color w:val="FFFFFF" w:themeColor="background1"/>
              </w:rPr>
            </w:pPr>
            <w:r>
              <w:rPr>
                <w:rFonts w:ascii="AmplitudeTF" w:eastAsia="SimSun" w:hAnsi="AmplitudeTF"/>
                <w:b/>
                <w:color w:val="FFFFFF" w:themeColor="background1"/>
              </w:rPr>
              <w:t>Context</w:t>
            </w:r>
          </w:p>
        </w:tc>
        <w:tc>
          <w:tcPr>
            <w:tcW w:w="466" w:type="dxa"/>
          </w:tcPr>
          <w:p w14:paraId="729B82DA" w14:textId="77777777" w:rsidR="00E2135A" w:rsidRPr="000E1454" w:rsidRDefault="00E2135A" w:rsidP="00454FF4">
            <w:pPr>
              <w:tabs>
                <w:tab w:val="left" w:pos="1440"/>
                <w:tab w:val="left" w:pos="1620"/>
                <w:tab w:val="left" w:pos="7200"/>
              </w:tabs>
              <w:rPr>
                <w:rFonts w:ascii="AmplitudeTF" w:eastAsia="SimSun" w:hAnsi="AmplitudeTF"/>
                <w:b/>
                <w:color w:val="FFFFFF" w:themeColor="background1"/>
              </w:rPr>
            </w:pPr>
          </w:p>
        </w:tc>
      </w:tr>
      <w:tr w:rsidR="001806F1" w14:paraId="058E3340" w14:textId="77777777" w:rsidTr="00F472D3">
        <w:trPr>
          <w:trHeight w:val="226"/>
        </w:trPr>
        <w:tc>
          <w:tcPr>
            <w:tcW w:w="10170" w:type="dxa"/>
            <w:vMerge w:val="restart"/>
          </w:tcPr>
          <w:p w14:paraId="16437A6D" w14:textId="2134F0F0" w:rsidR="00464A08" w:rsidRPr="00464A08" w:rsidRDefault="00464A08" w:rsidP="00464A08">
            <w:pPr>
              <w:pStyle w:val="38bTablestylenumeric"/>
              <w:spacing w:before="93" w:line="264" w:lineRule="auto"/>
              <w:ind w:right="144"/>
              <w:rPr>
                <w:rFonts w:ascii="AmplitudeTF" w:hAnsi="AmplitudeTF"/>
                <w:bCs/>
                <w:color w:val="000000" w:themeColor="text1"/>
                <w:kern w:val="32"/>
                <w:sz w:val="20"/>
                <w:szCs w:val="32"/>
              </w:rPr>
            </w:pPr>
            <w:r>
              <w:rPr>
                <w:rFonts w:ascii="AmplitudeTF" w:hAnsi="AmplitudeTF"/>
                <w:bCs/>
                <w:color w:val="000000" w:themeColor="text1"/>
                <w:kern w:val="32"/>
                <w:sz w:val="20"/>
                <w:szCs w:val="32"/>
              </w:rPr>
              <w:t xml:space="preserve">A. </w:t>
            </w:r>
            <w:r w:rsidRPr="00464A08">
              <w:rPr>
                <w:rFonts w:ascii="AmplitudeTF" w:hAnsi="AmplitudeTF"/>
                <w:bCs/>
                <w:color w:val="000000" w:themeColor="text1"/>
                <w:kern w:val="32"/>
                <w:sz w:val="20"/>
                <w:szCs w:val="32"/>
              </w:rPr>
              <w:t>Due to the logistical constraints, a request for collection of food donations is only ac</w:t>
            </w:r>
            <w:r w:rsidR="00307693">
              <w:rPr>
                <w:rFonts w:ascii="AmplitudeTF" w:hAnsi="AmplitudeTF"/>
                <w:bCs/>
                <w:color w:val="000000" w:themeColor="text1"/>
                <w:kern w:val="32"/>
                <w:sz w:val="20"/>
                <w:szCs w:val="32"/>
              </w:rPr>
              <w:t xml:space="preserve">cepted if it is a large amount </w:t>
            </w:r>
            <w:r w:rsidRPr="00464A08">
              <w:rPr>
                <w:rFonts w:ascii="AmplitudeTF" w:hAnsi="AmplitudeTF"/>
                <w:bCs/>
                <w:color w:val="000000" w:themeColor="text1"/>
                <w:kern w:val="32"/>
                <w:sz w:val="20"/>
                <w:szCs w:val="32"/>
              </w:rPr>
              <w:t>(</w:t>
            </w:r>
            <w:r w:rsidR="00307693">
              <w:rPr>
                <w:rFonts w:ascii="AmplitudeTF" w:hAnsi="AmplitudeTF"/>
                <w:bCs/>
                <w:color w:val="000000" w:themeColor="text1"/>
                <w:kern w:val="32"/>
                <w:sz w:val="20"/>
                <w:szCs w:val="32"/>
              </w:rPr>
              <w:t>e</w:t>
            </w:r>
            <w:r w:rsidRPr="00464A08">
              <w:rPr>
                <w:rFonts w:ascii="AmplitudeTF" w:hAnsi="AmplitudeTF"/>
                <w:bCs/>
                <w:color w:val="000000" w:themeColor="text1"/>
                <w:kern w:val="32"/>
                <w:sz w:val="20"/>
                <w:szCs w:val="32"/>
              </w:rPr>
              <w:t xml:space="preserve">.g. Industry donors or Schools </w:t>
            </w:r>
            <w:r w:rsidR="00307693">
              <w:rPr>
                <w:rFonts w:ascii="AmplitudeTF" w:hAnsi="AmplitudeTF"/>
                <w:bCs/>
                <w:color w:val="000000" w:themeColor="text1"/>
                <w:kern w:val="32"/>
                <w:sz w:val="20"/>
                <w:szCs w:val="32"/>
              </w:rPr>
              <w:t>/</w:t>
            </w:r>
            <w:r w:rsidRPr="00464A08">
              <w:rPr>
                <w:rFonts w:ascii="AmplitudeTF" w:hAnsi="AmplitudeTF"/>
                <w:bCs/>
                <w:color w:val="000000" w:themeColor="text1"/>
                <w:kern w:val="32"/>
                <w:sz w:val="20"/>
                <w:szCs w:val="32"/>
              </w:rPr>
              <w:t xml:space="preserve"> Corporates hosting a food drive). For individual donors, they are directed to Food Bank boxes located in shopping malls as collection points.</w:t>
            </w:r>
          </w:p>
          <w:p w14:paraId="169712B9" w14:textId="070BEC80" w:rsidR="00464A08" w:rsidRPr="00464A08" w:rsidRDefault="00464A08" w:rsidP="00464A08">
            <w:pPr>
              <w:pStyle w:val="38bTablestylenumeric"/>
              <w:spacing w:before="93" w:line="264" w:lineRule="auto"/>
              <w:ind w:right="144"/>
              <w:rPr>
                <w:rFonts w:ascii="AmplitudeTF" w:hAnsi="AmplitudeTF"/>
                <w:bCs/>
                <w:color w:val="000000" w:themeColor="text1"/>
                <w:kern w:val="32"/>
                <w:sz w:val="20"/>
                <w:szCs w:val="32"/>
              </w:rPr>
            </w:pPr>
            <w:r>
              <w:rPr>
                <w:rFonts w:ascii="AmplitudeTF" w:hAnsi="AmplitudeTF"/>
                <w:bCs/>
                <w:color w:val="000000" w:themeColor="text1"/>
                <w:kern w:val="32"/>
                <w:sz w:val="20"/>
                <w:szCs w:val="32"/>
              </w:rPr>
              <w:t xml:space="preserve">B. </w:t>
            </w:r>
            <w:r w:rsidRPr="00464A08">
              <w:rPr>
                <w:rFonts w:ascii="AmplitudeTF" w:hAnsi="AmplitudeTF"/>
                <w:bCs/>
                <w:color w:val="000000" w:themeColor="text1"/>
                <w:kern w:val="32"/>
                <w:sz w:val="20"/>
                <w:szCs w:val="32"/>
              </w:rPr>
              <w:t xml:space="preserve">The rate at which food rations are then delivered is in cycles of 2-3 weeks after stock taking and allocation to beneficiaries. During this time period, </w:t>
            </w:r>
            <w:r w:rsidR="00307693">
              <w:rPr>
                <w:rFonts w:ascii="AmplitudeTF" w:hAnsi="AmplitudeTF"/>
                <w:bCs/>
                <w:color w:val="000000" w:themeColor="text1"/>
                <w:kern w:val="32"/>
                <w:sz w:val="20"/>
                <w:szCs w:val="32"/>
              </w:rPr>
              <w:t xml:space="preserve">the </w:t>
            </w:r>
            <w:r w:rsidRPr="00464A08">
              <w:rPr>
                <w:rFonts w:ascii="AmplitudeTF" w:hAnsi="AmplitudeTF"/>
                <w:bCs/>
                <w:color w:val="000000" w:themeColor="text1"/>
                <w:kern w:val="32"/>
                <w:sz w:val="20"/>
                <w:szCs w:val="32"/>
              </w:rPr>
              <w:t>Food Bank is unable to reach out to feed the needy and some food donations may have already expired in the process.</w:t>
            </w:r>
          </w:p>
          <w:p w14:paraId="07C432DD" w14:textId="60676749" w:rsidR="00307693" w:rsidRPr="008A340B" w:rsidRDefault="00464A08" w:rsidP="00307693">
            <w:pPr>
              <w:pStyle w:val="38bTablestylenumeric"/>
              <w:spacing w:before="93" w:line="264" w:lineRule="auto"/>
              <w:ind w:right="144"/>
              <w:rPr>
                <w:rFonts w:ascii="AmplitudeTF" w:hAnsi="AmplitudeTF"/>
                <w:bCs/>
                <w:color w:val="000000" w:themeColor="text1"/>
                <w:kern w:val="32"/>
                <w:sz w:val="20"/>
                <w:szCs w:val="32"/>
              </w:rPr>
            </w:pPr>
            <w:r>
              <w:rPr>
                <w:rFonts w:ascii="AmplitudeTF" w:hAnsi="AmplitudeTF"/>
                <w:bCs/>
                <w:color w:val="000000" w:themeColor="text1"/>
                <w:kern w:val="32"/>
                <w:sz w:val="20"/>
                <w:szCs w:val="32"/>
              </w:rPr>
              <w:t xml:space="preserve">C. </w:t>
            </w:r>
            <w:r w:rsidR="00D64AD7" w:rsidRPr="00D64AD7">
              <w:rPr>
                <w:rFonts w:ascii="AmplitudeTF" w:hAnsi="AmplitudeTF"/>
                <w:bCs/>
                <w:color w:val="000000" w:themeColor="text1"/>
                <w:kern w:val="32"/>
                <w:sz w:val="20"/>
                <w:szCs w:val="32"/>
              </w:rPr>
              <w:t xml:space="preserve">Apart from non-perishable donations, Food Bank also collects cooked food and perishables from several hotels and </w:t>
            </w:r>
            <w:proofErr w:type="spellStart"/>
            <w:r w:rsidR="00D64AD7" w:rsidRPr="00D64AD7">
              <w:rPr>
                <w:rFonts w:ascii="AmplitudeTF" w:hAnsi="AmplitudeTF"/>
                <w:bCs/>
                <w:color w:val="000000" w:themeColor="text1"/>
                <w:kern w:val="32"/>
                <w:sz w:val="20"/>
                <w:szCs w:val="32"/>
              </w:rPr>
              <w:t>pâtisseries</w:t>
            </w:r>
            <w:proofErr w:type="spellEnd"/>
            <w:r w:rsidR="00D64AD7" w:rsidRPr="00D64AD7">
              <w:rPr>
                <w:rFonts w:ascii="AmplitudeTF" w:hAnsi="AmplitudeTF"/>
                <w:bCs/>
                <w:color w:val="000000" w:themeColor="text1"/>
                <w:kern w:val="32"/>
                <w:sz w:val="20"/>
                <w:szCs w:val="32"/>
              </w:rPr>
              <w:t xml:space="preserve">. In order to maintain food safety standards, oftentimes, the Food Bank has to reject smaller F&amp;B businesses or cafes </w:t>
            </w:r>
            <w:proofErr w:type="gramStart"/>
            <w:r w:rsidR="00D64AD7" w:rsidRPr="00D64AD7">
              <w:rPr>
                <w:rFonts w:ascii="AmplitudeTF" w:hAnsi="AmplitudeTF"/>
                <w:bCs/>
                <w:color w:val="000000" w:themeColor="text1"/>
                <w:kern w:val="32"/>
                <w:sz w:val="20"/>
                <w:szCs w:val="32"/>
              </w:rPr>
              <w:t>who</w:t>
            </w:r>
            <w:proofErr w:type="gramEnd"/>
            <w:r w:rsidR="00D64AD7" w:rsidRPr="00D64AD7">
              <w:rPr>
                <w:rFonts w:ascii="AmplitudeTF" w:hAnsi="AmplitudeTF"/>
                <w:bCs/>
                <w:color w:val="000000" w:themeColor="text1"/>
                <w:kern w:val="32"/>
                <w:sz w:val="20"/>
                <w:szCs w:val="32"/>
              </w:rPr>
              <w:t xml:space="preserve"> have excess food due to being unable to manage last minute requests for collection within the same day.</w:t>
            </w:r>
          </w:p>
        </w:tc>
        <w:tc>
          <w:tcPr>
            <w:tcW w:w="466" w:type="dxa"/>
          </w:tcPr>
          <w:p w14:paraId="0CDFECDB" w14:textId="77777777" w:rsidR="001806F1" w:rsidRPr="008646E7" w:rsidRDefault="001806F1" w:rsidP="001806F1">
            <w:pPr>
              <w:tabs>
                <w:tab w:val="left" w:pos="1440"/>
                <w:tab w:val="left" w:pos="1620"/>
                <w:tab w:val="left" w:pos="7200"/>
              </w:tabs>
              <w:rPr>
                <w:rFonts w:ascii="AmplitudeTF" w:hAnsi="AmplitudeTF" w:cs="Arial"/>
                <w:bCs/>
                <w:color w:val="000000" w:themeColor="text1"/>
                <w:kern w:val="32"/>
                <w:szCs w:val="32"/>
              </w:rPr>
            </w:pPr>
          </w:p>
        </w:tc>
      </w:tr>
      <w:tr w:rsidR="00E2135A" w14:paraId="3C54E378" w14:textId="77777777" w:rsidTr="00F472D3">
        <w:trPr>
          <w:trHeight w:val="251"/>
        </w:trPr>
        <w:tc>
          <w:tcPr>
            <w:tcW w:w="10170" w:type="dxa"/>
            <w:vMerge/>
          </w:tcPr>
          <w:p w14:paraId="3B50DFBD" w14:textId="77777777" w:rsidR="00E2135A" w:rsidRPr="008646E7" w:rsidRDefault="00E2135A" w:rsidP="008646E7">
            <w:pPr>
              <w:pStyle w:val="38bTablestylenumeric"/>
              <w:spacing w:before="93" w:line="264" w:lineRule="auto"/>
              <w:ind w:left="144" w:right="144"/>
              <w:rPr>
                <w:rFonts w:ascii="AmplitudeTF" w:hAnsi="AmplitudeTF"/>
                <w:bCs/>
                <w:color w:val="000000" w:themeColor="text1"/>
                <w:kern w:val="32"/>
                <w:sz w:val="20"/>
                <w:szCs w:val="32"/>
              </w:rPr>
            </w:pPr>
          </w:p>
        </w:tc>
        <w:tc>
          <w:tcPr>
            <w:tcW w:w="466" w:type="dxa"/>
          </w:tcPr>
          <w:p w14:paraId="28A4260F" w14:textId="77777777" w:rsidR="00E2135A" w:rsidRPr="008646E7" w:rsidRDefault="00E2135A" w:rsidP="008646E7">
            <w:pPr>
              <w:pStyle w:val="38bTablestylenumeric"/>
              <w:spacing w:before="93" w:line="264" w:lineRule="auto"/>
              <w:ind w:left="144" w:right="144"/>
              <w:rPr>
                <w:rFonts w:ascii="AmplitudeTF" w:hAnsi="AmplitudeTF"/>
                <w:bCs/>
                <w:color w:val="000000" w:themeColor="text1"/>
                <w:kern w:val="32"/>
                <w:sz w:val="20"/>
                <w:szCs w:val="32"/>
              </w:rPr>
            </w:pPr>
          </w:p>
        </w:tc>
      </w:tr>
      <w:tr w:rsidR="00E2135A" w14:paraId="4A5195B4" w14:textId="77777777" w:rsidTr="00F472D3">
        <w:trPr>
          <w:trHeight w:val="251"/>
        </w:trPr>
        <w:tc>
          <w:tcPr>
            <w:tcW w:w="10170" w:type="dxa"/>
            <w:vMerge/>
          </w:tcPr>
          <w:p w14:paraId="1FA73A27" w14:textId="77777777" w:rsidR="00E2135A" w:rsidRPr="008646E7" w:rsidRDefault="00E2135A" w:rsidP="008646E7">
            <w:pPr>
              <w:pStyle w:val="38bTablestylenumeric"/>
              <w:spacing w:before="93" w:line="264" w:lineRule="auto"/>
              <w:ind w:left="144" w:right="144"/>
              <w:rPr>
                <w:rFonts w:ascii="AmplitudeTF" w:hAnsi="AmplitudeTF"/>
                <w:bCs/>
                <w:color w:val="000000" w:themeColor="text1"/>
                <w:kern w:val="32"/>
                <w:sz w:val="20"/>
                <w:szCs w:val="32"/>
              </w:rPr>
            </w:pPr>
          </w:p>
        </w:tc>
        <w:tc>
          <w:tcPr>
            <w:tcW w:w="466" w:type="dxa"/>
          </w:tcPr>
          <w:p w14:paraId="6D6EAF8D" w14:textId="77777777" w:rsidR="00E2135A" w:rsidRPr="008646E7" w:rsidRDefault="00E2135A" w:rsidP="008646E7">
            <w:pPr>
              <w:pStyle w:val="38bTablestylenumeric"/>
              <w:spacing w:before="93" w:line="264" w:lineRule="auto"/>
              <w:ind w:left="144" w:right="144"/>
              <w:rPr>
                <w:rFonts w:ascii="AmplitudeTF" w:hAnsi="AmplitudeTF"/>
                <w:bCs/>
                <w:color w:val="000000" w:themeColor="text1"/>
                <w:kern w:val="32"/>
                <w:sz w:val="20"/>
                <w:szCs w:val="32"/>
              </w:rPr>
            </w:pPr>
          </w:p>
        </w:tc>
      </w:tr>
      <w:tr w:rsidR="00E2135A" w14:paraId="169FE07D" w14:textId="77777777" w:rsidTr="00F472D3">
        <w:trPr>
          <w:trHeight w:val="240"/>
        </w:trPr>
        <w:tc>
          <w:tcPr>
            <w:tcW w:w="10170" w:type="dxa"/>
            <w:vMerge/>
          </w:tcPr>
          <w:p w14:paraId="36E9005E" w14:textId="77777777" w:rsidR="00E2135A" w:rsidRPr="008646E7" w:rsidRDefault="00E2135A" w:rsidP="008646E7">
            <w:pPr>
              <w:pStyle w:val="38bTablestylenumeric"/>
              <w:spacing w:before="93" w:line="264" w:lineRule="auto"/>
              <w:ind w:left="144" w:right="144"/>
              <w:rPr>
                <w:rFonts w:ascii="AmplitudeTF" w:hAnsi="AmplitudeTF"/>
                <w:bCs/>
                <w:color w:val="000000" w:themeColor="text1"/>
                <w:kern w:val="32"/>
                <w:sz w:val="20"/>
                <w:szCs w:val="32"/>
              </w:rPr>
            </w:pPr>
          </w:p>
        </w:tc>
        <w:tc>
          <w:tcPr>
            <w:tcW w:w="466" w:type="dxa"/>
          </w:tcPr>
          <w:p w14:paraId="23BFF828" w14:textId="77777777" w:rsidR="00E2135A" w:rsidRPr="008646E7" w:rsidRDefault="00E2135A" w:rsidP="008646E7">
            <w:pPr>
              <w:pStyle w:val="38bTablestylenumeric"/>
              <w:spacing w:before="93" w:line="264" w:lineRule="auto"/>
              <w:ind w:left="144" w:right="144"/>
              <w:rPr>
                <w:rFonts w:ascii="AmplitudeTF" w:hAnsi="AmplitudeTF"/>
                <w:bCs/>
                <w:color w:val="000000" w:themeColor="text1"/>
                <w:kern w:val="32"/>
                <w:sz w:val="20"/>
                <w:szCs w:val="32"/>
              </w:rPr>
            </w:pPr>
          </w:p>
        </w:tc>
      </w:tr>
    </w:tbl>
    <w:p w14:paraId="0E73D99B" w14:textId="77777777" w:rsidR="000E1454" w:rsidRPr="008A340B" w:rsidRDefault="000E1454" w:rsidP="00454FF4">
      <w:pPr>
        <w:tabs>
          <w:tab w:val="left" w:pos="1440"/>
          <w:tab w:val="left" w:pos="1620"/>
          <w:tab w:val="left" w:pos="7200"/>
        </w:tabs>
        <w:rPr>
          <w:rFonts w:ascii="AmplitudeTF" w:eastAsia="SimSun" w:hAnsi="AmplitudeTF"/>
          <w:sz w:val="10"/>
        </w:rPr>
      </w:pPr>
    </w:p>
    <w:tbl>
      <w:tblPr>
        <w:tblStyle w:val="TableGrid"/>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10170"/>
      </w:tblGrid>
      <w:tr w:rsidR="000E1454" w14:paraId="1231BA79" w14:textId="77777777" w:rsidTr="00821AE7">
        <w:trPr>
          <w:trHeight w:val="186"/>
        </w:trPr>
        <w:tc>
          <w:tcPr>
            <w:tcW w:w="10170" w:type="dxa"/>
            <w:shd w:val="clear" w:color="auto" w:fill="A6A6A6" w:themeFill="background1" w:themeFillShade="A6"/>
          </w:tcPr>
          <w:p w14:paraId="0D6FB9A6" w14:textId="77777777" w:rsidR="000E1454" w:rsidRPr="000E1454" w:rsidRDefault="0079793E" w:rsidP="00A502D5">
            <w:pPr>
              <w:tabs>
                <w:tab w:val="left" w:pos="1440"/>
                <w:tab w:val="left" w:pos="1620"/>
                <w:tab w:val="left" w:pos="7200"/>
              </w:tabs>
              <w:spacing w:before="20"/>
              <w:rPr>
                <w:rFonts w:ascii="AmplitudeTF" w:eastAsia="SimSun" w:hAnsi="AmplitudeTF"/>
                <w:b/>
                <w:color w:val="FFFFFF" w:themeColor="background1"/>
              </w:rPr>
            </w:pPr>
            <w:r>
              <w:rPr>
                <w:rFonts w:ascii="AmplitudeTF" w:eastAsia="SimSun" w:hAnsi="AmplitudeTF"/>
                <w:b/>
                <w:color w:val="FFFFFF" w:themeColor="background1"/>
              </w:rPr>
              <w:t>Challenge Statement</w:t>
            </w:r>
          </w:p>
        </w:tc>
      </w:tr>
      <w:tr w:rsidR="0079793E" w14:paraId="413EC647" w14:textId="77777777" w:rsidTr="00821AE7">
        <w:trPr>
          <w:trHeight w:val="1401"/>
        </w:trPr>
        <w:tc>
          <w:tcPr>
            <w:tcW w:w="10170" w:type="dxa"/>
          </w:tcPr>
          <w:p w14:paraId="760C94E6" w14:textId="3F7E832D" w:rsidR="00B2359C" w:rsidRDefault="00D64AD7" w:rsidP="00B2359C">
            <w:pPr>
              <w:pStyle w:val="38bTablestylenumeric"/>
              <w:keepNext w:val="0"/>
              <w:keepLines w:val="0"/>
              <w:spacing w:before="93" w:line="264" w:lineRule="auto"/>
              <w:ind w:right="144"/>
              <w:rPr>
                <w:rFonts w:ascii="AmplitudeTF" w:hAnsi="AmplitudeTF"/>
                <w:bCs/>
                <w:color w:val="000000" w:themeColor="text1"/>
                <w:kern w:val="32"/>
                <w:sz w:val="20"/>
                <w:szCs w:val="20"/>
              </w:rPr>
            </w:pPr>
            <w:r w:rsidRPr="00D64AD7">
              <w:rPr>
                <w:rFonts w:ascii="AmplitudeTF" w:hAnsi="AmplitudeTF"/>
                <w:bCs/>
                <w:color w:val="000000" w:themeColor="text1"/>
                <w:kern w:val="32"/>
                <w:sz w:val="20"/>
                <w:szCs w:val="20"/>
              </w:rPr>
              <w:t xml:space="preserve">Your challenge is to help the Food Bank by developing an application that makes this redistribution process more efficient through more real-time data sharing. Build an application or live inventory form where Food Bank donors and beneficiaries can connect and either donate food or request food donations. Food Bank employees should get notified of donation opportunities and be able to view their inventory and donations in real time. Pre-set priorities based on the beneficiary’s profile should be included for allocation process. </w:t>
            </w:r>
            <w:r w:rsidR="00B2359C" w:rsidRPr="00B2359C">
              <w:rPr>
                <w:rFonts w:ascii="AmplitudeTF" w:hAnsi="AmplitudeTF"/>
                <w:bCs/>
                <w:color w:val="000000" w:themeColor="text1"/>
                <w:kern w:val="32"/>
                <w:sz w:val="20"/>
                <w:szCs w:val="20"/>
              </w:rPr>
              <w:t>All donations and disbursements should also be recorded for record-keeping and audit purposes.</w:t>
            </w:r>
            <w:r w:rsidR="00B2359C">
              <w:rPr>
                <w:rFonts w:ascii="AmplitudeTF" w:hAnsi="AmplitudeTF"/>
                <w:bCs/>
                <w:color w:val="000000" w:themeColor="text1"/>
                <w:kern w:val="32"/>
                <w:sz w:val="20"/>
                <w:szCs w:val="20"/>
              </w:rPr>
              <w:t xml:space="preserve"> </w:t>
            </w:r>
            <w:r w:rsidR="00B2359C" w:rsidRPr="00B2359C">
              <w:rPr>
                <w:rFonts w:ascii="AmplitudeTF" w:hAnsi="AmplitudeTF"/>
                <w:bCs/>
                <w:color w:val="000000" w:themeColor="text1"/>
                <w:kern w:val="32"/>
                <w:sz w:val="20"/>
                <w:szCs w:val="20"/>
              </w:rPr>
              <w:t>The app</w:t>
            </w:r>
            <w:r w:rsidR="00B2359C">
              <w:rPr>
                <w:rFonts w:ascii="AmplitudeTF" w:hAnsi="AmplitudeTF"/>
                <w:bCs/>
                <w:color w:val="000000" w:themeColor="text1"/>
                <w:kern w:val="32"/>
                <w:sz w:val="20"/>
                <w:szCs w:val="20"/>
              </w:rPr>
              <w:t>lication should be able to speed up the matching process</w:t>
            </w:r>
            <w:r w:rsidR="00B2359C" w:rsidRPr="00B2359C">
              <w:rPr>
                <w:rFonts w:ascii="AmplitudeTF" w:hAnsi="AmplitudeTF"/>
                <w:bCs/>
                <w:color w:val="000000" w:themeColor="text1"/>
                <w:kern w:val="32"/>
                <w:sz w:val="20"/>
                <w:szCs w:val="20"/>
              </w:rPr>
              <w:t>, cutting down the 2-3 week inventory process</w:t>
            </w:r>
            <w:r w:rsidR="00B2359C">
              <w:rPr>
                <w:rFonts w:ascii="AmplitudeTF" w:hAnsi="AmplitudeTF"/>
                <w:bCs/>
                <w:color w:val="000000" w:themeColor="text1"/>
                <w:kern w:val="32"/>
                <w:sz w:val="20"/>
                <w:szCs w:val="20"/>
              </w:rPr>
              <w:t xml:space="preserve"> into a more real-time process where food donations can be completed within a single day</w:t>
            </w:r>
            <w:r w:rsidR="00B2359C" w:rsidRPr="00B2359C">
              <w:rPr>
                <w:rFonts w:ascii="AmplitudeTF" w:hAnsi="AmplitudeTF"/>
                <w:bCs/>
                <w:color w:val="000000" w:themeColor="text1"/>
                <w:kern w:val="32"/>
                <w:sz w:val="20"/>
                <w:szCs w:val="20"/>
              </w:rPr>
              <w:t>.</w:t>
            </w:r>
            <w:r w:rsidR="00B2359C">
              <w:rPr>
                <w:rFonts w:ascii="AmplitudeTF" w:hAnsi="AmplitudeTF"/>
                <w:bCs/>
                <w:color w:val="000000" w:themeColor="text1"/>
                <w:kern w:val="32"/>
                <w:sz w:val="20"/>
                <w:szCs w:val="20"/>
              </w:rPr>
              <w:t xml:space="preserve"> </w:t>
            </w:r>
          </w:p>
          <w:p w14:paraId="1C0CD76A" w14:textId="6400FDC7" w:rsidR="00B2359C" w:rsidRDefault="00B2359C" w:rsidP="00B2359C">
            <w:pPr>
              <w:pStyle w:val="38bTablestylenumeric"/>
              <w:keepNext w:val="0"/>
              <w:keepLines w:val="0"/>
              <w:spacing w:before="93" w:line="264" w:lineRule="auto"/>
              <w:ind w:right="144"/>
              <w:rPr>
                <w:rFonts w:ascii="AmplitudeTF" w:hAnsi="AmplitudeTF"/>
                <w:bCs/>
                <w:color w:val="000000" w:themeColor="text1"/>
                <w:kern w:val="32"/>
                <w:sz w:val="20"/>
                <w:szCs w:val="20"/>
              </w:rPr>
            </w:pPr>
            <w:r>
              <w:rPr>
                <w:rFonts w:ascii="AmplitudeTF" w:hAnsi="AmplitudeTF"/>
                <w:bCs/>
                <w:color w:val="000000" w:themeColor="text1"/>
                <w:kern w:val="32"/>
                <w:sz w:val="20"/>
                <w:szCs w:val="20"/>
              </w:rPr>
              <w:t xml:space="preserve">This application </w:t>
            </w:r>
            <w:r w:rsidR="00734D88">
              <w:rPr>
                <w:rFonts w:ascii="AmplitudeTF" w:hAnsi="AmplitudeTF"/>
                <w:bCs/>
                <w:color w:val="000000" w:themeColor="text1"/>
                <w:kern w:val="32"/>
                <w:sz w:val="20"/>
                <w:szCs w:val="20"/>
              </w:rPr>
              <w:t>serves</w:t>
            </w:r>
            <w:r>
              <w:rPr>
                <w:rFonts w:ascii="AmplitudeTF" w:hAnsi="AmplitudeTF"/>
                <w:bCs/>
                <w:color w:val="000000" w:themeColor="text1"/>
                <w:kern w:val="32"/>
                <w:sz w:val="20"/>
                <w:szCs w:val="20"/>
              </w:rPr>
              <w:t xml:space="preserve"> three primary constituents:</w:t>
            </w:r>
          </w:p>
          <w:p w14:paraId="4FAED363" w14:textId="77777777" w:rsidR="00734D88" w:rsidRDefault="00B2359C" w:rsidP="00B2359C">
            <w:pPr>
              <w:pStyle w:val="38bTablestylenumeric"/>
              <w:keepNext w:val="0"/>
              <w:keepLines w:val="0"/>
              <w:numPr>
                <w:ilvl w:val="0"/>
                <w:numId w:val="18"/>
              </w:numPr>
              <w:spacing w:before="93" w:line="264" w:lineRule="auto"/>
              <w:ind w:right="144"/>
              <w:rPr>
                <w:rFonts w:ascii="AmplitudeTF" w:hAnsi="AmplitudeTF"/>
                <w:bCs/>
                <w:color w:val="000000" w:themeColor="text1"/>
                <w:kern w:val="32"/>
                <w:sz w:val="20"/>
                <w:szCs w:val="20"/>
              </w:rPr>
            </w:pPr>
            <w:r w:rsidRPr="00307693">
              <w:rPr>
                <w:rFonts w:ascii="AmplitudeTF" w:hAnsi="AmplitudeTF"/>
                <w:b/>
                <w:bCs/>
                <w:color w:val="000000" w:themeColor="text1"/>
                <w:kern w:val="32"/>
                <w:sz w:val="20"/>
                <w:szCs w:val="20"/>
              </w:rPr>
              <w:t>Food Donors</w:t>
            </w:r>
            <w:r>
              <w:rPr>
                <w:rFonts w:ascii="AmplitudeTF" w:hAnsi="AmplitudeTF"/>
                <w:bCs/>
                <w:color w:val="000000" w:themeColor="text1"/>
                <w:kern w:val="32"/>
                <w:sz w:val="20"/>
                <w:szCs w:val="20"/>
              </w:rPr>
              <w:t xml:space="preserve"> – Individuals and businesses that donate food. </w:t>
            </w:r>
          </w:p>
          <w:p w14:paraId="03EA72B0" w14:textId="77777777" w:rsidR="00734D88" w:rsidRDefault="00B2359C" w:rsidP="00B2359C">
            <w:pPr>
              <w:pStyle w:val="38bTablestylenumeric"/>
              <w:keepNext w:val="0"/>
              <w:keepLines w:val="0"/>
              <w:numPr>
                <w:ilvl w:val="0"/>
                <w:numId w:val="18"/>
              </w:numPr>
              <w:spacing w:before="93" w:line="264" w:lineRule="auto"/>
              <w:ind w:right="144"/>
              <w:rPr>
                <w:rFonts w:ascii="AmplitudeTF" w:hAnsi="AmplitudeTF"/>
                <w:bCs/>
                <w:color w:val="000000" w:themeColor="text1"/>
                <w:kern w:val="32"/>
                <w:sz w:val="20"/>
                <w:szCs w:val="20"/>
              </w:rPr>
            </w:pPr>
            <w:r w:rsidRPr="00307693">
              <w:rPr>
                <w:rFonts w:ascii="AmplitudeTF" w:hAnsi="AmplitudeTF"/>
                <w:b/>
                <w:bCs/>
                <w:color w:val="000000" w:themeColor="text1"/>
                <w:kern w:val="32"/>
                <w:sz w:val="20"/>
                <w:szCs w:val="20"/>
              </w:rPr>
              <w:t>Beneficiaries</w:t>
            </w:r>
            <w:r w:rsidRPr="00734D88">
              <w:rPr>
                <w:rFonts w:ascii="AmplitudeTF" w:hAnsi="AmplitudeTF"/>
                <w:bCs/>
                <w:color w:val="000000" w:themeColor="text1"/>
                <w:kern w:val="32"/>
                <w:sz w:val="20"/>
                <w:szCs w:val="20"/>
              </w:rPr>
              <w:t xml:space="preserve"> – Individuals who can request food and receive donations. </w:t>
            </w:r>
          </w:p>
          <w:p w14:paraId="2DF1EDCB" w14:textId="543E77CB" w:rsidR="00B2359C" w:rsidRPr="00734D88" w:rsidRDefault="00B2359C" w:rsidP="00B2359C">
            <w:pPr>
              <w:pStyle w:val="38bTablestylenumeric"/>
              <w:keepNext w:val="0"/>
              <w:keepLines w:val="0"/>
              <w:numPr>
                <w:ilvl w:val="0"/>
                <w:numId w:val="18"/>
              </w:numPr>
              <w:spacing w:before="93" w:line="264" w:lineRule="auto"/>
              <w:ind w:right="144"/>
              <w:rPr>
                <w:rFonts w:ascii="AmplitudeTF" w:hAnsi="AmplitudeTF"/>
                <w:bCs/>
                <w:color w:val="000000" w:themeColor="text1"/>
                <w:kern w:val="32"/>
                <w:sz w:val="20"/>
                <w:szCs w:val="20"/>
              </w:rPr>
            </w:pPr>
            <w:r w:rsidRPr="00307693">
              <w:rPr>
                <w:rFonts w:ascii="AmplitudeTF" w:hAnsi="AmplitudeTF"/>
                <w:b/>
                <w:bCs/>
                <w:color w:val="000000" w:themeColor="text1"/>
                <w:kern w:val="32"/>
                <w:sz w:val="20"/>
                <w:szCs w:val="20"/>
              </w:rPr>
              <w:t>Food Bank Staff</w:t>
            </w:r>
            <w:r w:rsidRPr="00734D88">
              <w:rPr>
                <w:rFonts w:ascii="AmplitudeTF" w:hAnsi="AmplitudeTF"/>
                <w:bCs/>
                <w:color w:val="000000" w:themeColor="text1"/>
                <w:kern w:val="32"/>
                <w:sz w:val="20"/>
                <w:szCs w:val="20"/>
              </w:rPr>
              <w:t xml:space="preserve"> – Responsible for the operations and monitoring of the process. </w:t>
            </w:r>
          </w:p>
          <w:p w14:paraId="0089CB09" w14:textId="74740076" w:rsidR="002E38B0" w:rsidRPr="002E38B0" w:rsidRDefault="00B2359C" w:rsidP="00B2359C">
            <w:pPr>
              <w:pStyle w:val="38bTablestylenumeric"/>
              <w:keepNext w:val="0"/>
              <w:keepLines w:val="0"/>
              <w:spacing w:before="93" w:line="264" w:lineRule="auto"/>
              <w:ind w:right="144"/>
              <w:rPr>
                <w:rFonts w:ascii="AmplitudeTF" w:hAnsi="AmplitudeTF"/>
                <w:bCs/>
                <w:color w:val="000000" w:themeColor="text1"/>
                <w:kern w:val="32"/>
                <w:sz w:val="20"/>
                <w:szCs w:val="20"/>
              </w:rPr>
            </w:pPr>
            <w:r>
              <w:rPr>
                <w:rFonts w:ascii="AmplitudeTF" w:hAnsi="AmplitudeTF"/>
                <w:bCs/>
                <w:color w:val="000000" w:themeColor="text1"/>
                <w:kern w:val="32"/>
                <w:sz w:val="20"/>
                <w:szCs w:val="20"/>
              </w:rPr>
              <w:t xml:space="preserve">We know your time is limited at this event. You may decide to focus on a single constituency for your application build or a subset of the constituents. We are looking for creative ideas on how to optimize this process. </w:t>
            </w:r>
          </w:p>
        </w:tc>
        <w:bookmarkStart w:id="0" w:name="_GoBack"/>
        <w:bookmarkEnd w:id="0"/>
      </w:tr>
      <w:tr w:rsidR="00B2359C" w14:paraId="66B66428" w14:textId="77777777" w:rsidTr="00821AE7">
        <w:trPr>
          <w:trHeight w:val="1401"/>
        </w:trPr>
        <w:tc>
          <w:tcPr>
            <w:tcW w:w="10170" w:type="dxa"/>
          </w:tcPr>
          <w:p w14:paraId="5C5C56AD" w14:textId="77777777" w:rsidR="00B2359C" w:rsidRDefault="00B2359C" w:rsidP="00B2359C">
            <w:pPr>
              <w:pStyle w:val="38bTablestylenumeric"/>
              <w:keepNext w:val="0"/>
              <w:keepLines w:val="0"/>
              <w:spacing w:before="93" w:line="264" w:lineRule="auto"/>
              <w:ind w:right="144"/>
              <w:rPr>
                <w:rFonts w:ascii="AmplitudeTF" w:hAnsi="AmplitudeTF"/>
                <w:bCs/>
                <w:color w:val="000000" w:themeColor="text1"/>
                <w:kern w:val="32"/>
                <w:sz w:val="20"/>
                <w:szCs w:val="20"/>
              </w:rPr>
            </w:pPr>
          </w:p>
          <w:p w14:paraId="5D75FF84" w14:textId="77777777" w:rsidR="00307693" w:rsidRDefault="00307693" w:rsidP="00B2359C">
            <w:pPr>
              <w:pStyle w:val="38bTablestylenumeric"/>
              <w:keepNext w:val="0"/>
              <w:keepLines w:val="0"/>
              <w:spacing w:before="93" w:line="264" w:lineRule="auto"/>
              <w:ind w:right="144"/>
              <w:rPr>
                <w:rFonts w:ascii="AmplitudeTF" w:hAnsi="AmplitudeTF"/>
                <w:bCs/>
                <w:color w:val="000000" w:themeColor="text1"/>
                <w:kern w:val="32"/>
                <w:sz w:val="20"/>
                <w:szCs w:val="20"/>
              </w:rPr>
            </w:pPr>
          </w:p>
          <w:p w14:paraId="12D84E89" w14:textId="77777777" w:rsidR="00307693" w:rsidRDefault="00307693" w:rsidP="00B2359C">
            <w:pPr>
              <w:pStyle w:val="38bTablestylenumeric"/>
              <w:keepNext w:val="0"/>
              <w:keepLines w:val="0"/>
              <w:spacing w:before="93" w:line="264" w:lineRule="auto"/>
              <w:ind w:right="144"/>
              <w:rPr>
                <w:rFonts w:ascii="AmplitudeTF" w:hAnsi="AmplitudeTF"/>
                <w:bCs/>
                <w:color w:val="000000" w:themeColor="text1"/>
                <w:kern w:val="32"/>
                <w:sz w:val="20"/>
                <w:szCs w:val="20"/>
              </w:rPr>
            </w:pPr>
          </w:p>
          <w:p w14:paraId="21CD9413" w14:textId="77777777" w:rsidR="00307693" w:rsidRDefault="00307693" w:rsidP="00B2359C">
            <w:pPr>
              <w:pStyle w:val="38bTablestylenumeric"/>
              <w:keepNext w:val="0"/>
              <w:keepLines w:val="0"/>
              <w:spacing w:before="93" w:line="264" w:lineRule="auto"/>
              <w:ind w:right="144"/>
              <w:rPr>
                <w:rFonts w:ascii="AmplitudeTF" w:hAnsi="AmplitudeTF"/>
                <w:bCs/>
                <w:color w:val="000000" w:themeColor="text1"/>
                <w:kern w:val="32"/>
                <w:sz w:val="20"/>
                <w:szCs w:val="20"/>
              </w:rPr>
            </w:pPr>
          </w:p>
        </w:tc>
      </w:tr>
    </w:tbl>
    <w:p w14:paraId="20495981" w14:textId="77777777" w:rsidR="000E1454" w:rsidRPr="008A340B" w:rsidRDefault="000E1454" w:rsidP="00454FF4">
      <w:pPr>
        <w:tabs>
          <w:tab w:val="left" w:pos="1440"/>
          <w:tab w:val="left" w:pos="1620"/>
          <w:tab w:val="left" w:pos="7200"/>
        </w:tabs>
        <w:rPr>
          <w:rFonts w:ascii="AmplitudeTF" w:eastAsia="SimSun" w:hAnsi="AmplitudeTF"/>
          <w:sz w:val="8"/>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10205"/>
      </w:tblGrid>
      <w:tr w:rsidR="000E1454" w14:paraId="1EF65BBF" w14:textId="77777777" w:rsidTr="00F472D3">
        <w:trPr>
          <w:trHeight w:val="205"/>
        </w:trPr>
        <w:tc>
          <w:tcPr>
            <w:tcW w:w="10205" w:type="dxa"/>
            <w:shd w:val="clear" w:color="auto" w:fill="A6A6A6" w:themeFill="background1" w:themeFillShade="A6"/>
          </w:tcPr>
          <w:p w14:paraId="38FB6249" w14:textId="77777777" w:rsidR="000E1454" w:rsidRPr="000E1454" w:rsidRDefault="0079793E" w:rsidP="00A502D5">
            <w:pPr>
              <w:tabs>
                <w:tab w:val="left" w:pos="1440"/>
                <w:tab w:val="left" w:pos="1620"/>
                <w:tab w:val="left" w:pos="7200"/>
              </w:tabs>
              <w:spacing w:before="20"/>
              <w:rPr>
                <w:rFonts w:ascii="AmplitudeTF" w:eastAsia="SimSun" w:hAnsi="AmplitudeTF"/>
                <w:b/>
                <w:color w:val="FFFFFF" w:themeColor="background1"/>
              </w:rPr>
            </w:pPr>
            <w:r>
              <w:rPr>
                <w:rFonts w:ascii="AmplitudeTF" w:eastAsia="SimSun" w:hAnsi="AmplitudeTF"/>
                <w:b/>
                <w:color w:val="FFFFFF" w:themeColor="background1"/>
              </w:rPr>
              <w:t>Technology Baseline</w:t>
            </w:r>
          </w:p>
        </w:tc>
      </w:tr>
      <w:tr w:rsidR="001806F1" w14:paraId="61EE4788" w14:textId="77777777" w:rsidTr="00F472D3">
        <w:trPr>
          <w:trHeight w:val="2616"/>
        </w:trPr>
        <w:tc>
          <w:tcPr>
            <w:tcW w:w="10205" w:type="dxa"/>
          </w:tcPr>
          <w:p w14:paraId="1F141ECC" w14:textId="6F881033" w:rsidR="001806F1" w:rsidRPr="00821AE7" w:rsidRDefault="00381EF5" w:rsidP="00381EF5">
            <w:pPr>
              <w:pStyle w:val="38bTablestylenumeric"/>
              <w:keepNext w:val="0"/>
              <w:keepLines w:val="0"/>
              <w:spacing w:before="93" w:line="264" w:lineRule="auto"/>
              <w:ind w:right="144"/>
              <w:rPr>
                <w:rFonts w:ascii="AmplitudeTF" w:hAnsi="AmplitudeTF"/>
                <w:bCs/>
                <w:color w:val="000000" w:themeColor="text1"/>
                <w:kern w:val="32"/>
                <w:sz w:val="20"/>
                <w:szCs w:val="32"/>
              </w:rPr>
            </w:pPr>
            <w:r>
              <w:rPr>
                <w:rFonts w:ascii="AmplitudeTF" w:hAnsi="AmplitudeTF"/>
                <w:bCs/>
                <w:color w:val="000000" w:themeColor="text1"/>
                <w:kern w:val="32"/>
                <w:sz w:val="20"/>
                <w:szCs w:val="32"/>
              </w:rPr>
              <w:t>For the purpose of this coding challenge, you are not restricted to any specific technology. You can model your solution as a web application, mobile app, responsive app or other. In your roadmap, be prepared to discuss how you would go about approaching t</w:t>
            </w:r>
            <w:r w:rsidR="00734D88">
              <w:rPr>
                <w:rFonts w:ascii="AmplitudeTF" w:hAnsi="AmplitudeTF"/>
                <w:bCs/>
                <w:color w:val="000000" w:themeColor="text1"/>
                <w:kern w:val="32"/>
                <w:sz w:val="20"/>
                <w:szCs w:val="32"/>
              </w:rPr>
              <w:t>his solution if you had</w:t>
            </w:r>
            <w:r>
              <w:rPr>
                <w:rFonts w:ascii="AmplitudeTF" w:hAnsi="AmplitudeTF"/>
                <w:bCs/>
                <w:color w:val="000000" w:themeColor="text1"/>
                <w:kern w:val="32"/>
                <w:sz w:val="20"/>
                <w:szCs w:val="32"/>
              </w:rPr>
              <w:t xml:space="preserve"> more time. In your proposed solutions, please also be prepared to discuss how you would protect the privacy of the participants who leverage your application. </w:t>
            </w:r>
            <w:r w:rsidR="00371C28">
              <w:rPr>
                <w:rFonts w:ascii="AmplitudeTF" w:hAnsi="AmplitudeTF"/>
                <w:bCs/>
                <w:color w:val="000000" w:themeColor="text1"/>
                <w:kern w:val="32"/>
                <w:sz w:val="20"/>
                <w:szCs w:val="32"/>
              </w:rPr>
              <w:t xml:space="preserve"> </w:t>
            </w:r>
            <w:r w:rsidR="00821AE7">
              <w:rPr>
                <w:rFonts w:ascii="AmplitudeTF" w:hAnsi="AmplitudeTF"/>
                <w:bCs/>
                <w:color w:val="000000" w:themeColor="text1"/>
                <w:kern w:val="32"/>
                <w:sz w:val="20"/>
                <w:szCs w:val="32"/>
              </w:rPr>
              <w:t xml:space="preserve"> </w:t>
            </w:r>
          </w:p>
        </w:tc>
      </w:tr>
    </w:tbl>
    <w:p w14:paraId="0D3B1AEE" w14:textId="77777777" w:rsidR="000E1454" w:rsidRDefault="000E1454" w:rsidP="000E1454">
      <w:pPr>
        <w:tabs>
          <w:tab w:val="left" w:pos="1440"/>
          <w:tab w:val="left" w:pos="1620"/>
          <w:tab w:val="left" w:pos="7200"/>
        </w:tabs>
        <w:rPr>
          <w:rFonts w:ascii="AmplitudeTF" w:eastAsia="SimSun" w:hAnsi="AmplitudeTF"/>
        </w:rPr>
      </w:pPr>
    </w:p>
    <w:sectPr w:rsidR="000E1454" w:rsidSect="005F3254">
      <w:headerReference w:type="default" r:id="rId16"/>
      <w:footerReference w:type="default" r:id="rId17"/>
      <w:headerReference w:type="first" r:id="rId18"/>
      <w:footerReference w:type="first" r:id="rId19"/>
      <w:pgSz w:w="11909" w:h="16834" w:code="9"/>
      <w:pgMar w:top="2520" w:right="1008" w:bottom="1872" w:left="1008" w:header="100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933CA6" w14:textId="77777777" w:rsidR="00EB78DF" w:rsidRDefault="00EB78DF" w:rsidP="00B1413C">
      <w:r>
        <w:separator/>
      </w:r>
    </w:p>
  </w:endnote>
  <w:endnote w:type="continuationSeparator" w:id="0">
    <w:p w14:paraId="2AC42306" w14:textId="77777777" w:rsidR="00EB78DF" w:rsidRDefault="00EB78DF" w:rsidP="00B14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mplitudeTF">
    <w:panose1 w:val="00000000000000000000"/>
    <w:charset w:val="00"/>
    <w:family w:val="modern"/>
    <w:notTrueType/>
    <w:pitch w:val="variable"/>
    <w:sig w:usb0="800000EF" w:usb1="5000204A" w:usb2="00000000" w:usb3="00000000" w:csb0="00000001" w:csb1="00000000"/>
  </w:font>
  <w:font w:name="LF_Kai">
    <w:altName w:val="Arial Unicode MS"/>
    <w:charset w:val="86"/>
    <w:family w:val="script"/>
    <w:pitch w:val="fixed"/>
    <w:sig w:usb0="00000001" w:usb1="080E0000" w:usb2="00000010" w:usb3="00000000" w:csb0="001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C19E" w14:textId="77777777" w:rsidR="00EB78DF" w:rsidRDefault="00C85E8A">
    <w:pPr>
      <w:pStyle w:val="Footer"/>
    </w:pPr>
    <w:r w:rsidRPr="00B10C59">
      <w:rPr>
        <w:noProof/>
        <w:lang w:eastAsia="en-US" w:bidi="th-TH"/>
      </w:rPr>
      <mc:AlternateContent>
        <mc:Choice Requires="wps">
          <w:drawing>
            <wp:anchor distT="0" distB="0" distL="114300" distR="114300" simplePos="0" relativeHeight="251665408" behindDoc="0" locked="0" layoutInCell="1" allowOverlap="1" wp14:anchorId="43D31E74" wp14:editId="154424FB">
              <wp:simplePos x="0" y="0"/>
              <wp:positionH relativeFrom="column">
                <wp:posOffset>-310721</wp:posOffset>
              </wp:positionH>
              <wp:positionV relativeFrom="paragraph">
                <wp:posOffset>-56515</wp:posOffset>
              </wp:positionV>
              <wp:extent cx="4818380" cy="400050"/>
              <wp:effectExtent l="0" t="0" r="0" b="0"/>
              <wp:wrapNone/>
              <wp:docPr id="14" name="TextBox 7"/>
              <wp:cNvGraphicFramePr/>
              <a:graphic xmlns:a="http://schemas.openxmlformats.org/drawingml/2006/main">
                <a:graphicData uri="http://schemas.microsoft.com/office/word/2010/wordprocessingShape">
                  <wps:wsp>
                    <wps:cNvSpPr txBox="1"/>
                    <wps:spPr>
                      <a:xfrm>
                        <a:off x="0" y="0"/>
                        <a:ext cx="4818380" cy="400050"/>
                      </a:xfrm>
                      <a:prstGeom prst="rect">
                        <a:avLst/>
                      </a:prstGeom>
                      <a:noFill/>
                    </wps:spPr>
                    <wps:txbx>
                      <w:txbxContent>
                        <w:p w14:paraId="29568E8D" w14:textId="77777777" w:rsidR="00B10C59" w:rsidRPr="00C85E8A" w:rsidRDefault="00C85E8A" w:rsidP="00C85E8A">
                          <w:pPr>
                            <w:pStyle w:val="NormalWeb"/>
                            <w:spacing w:before="0" w:beforeAutospacing="0" w:after="0" w:afterAutospacing="0"/>
                            <w:rPr>
                              <w:color w:val="0F2D51"/>
                              <w:sz w:val="20"/>
                            </w:rPr>
                          </w:pPr>
                          <w:proofErr w:type="gramStart"/>
                          <w:r w:rsidRPr="00C85E8A">
                            <w:rPr>
                              <w:rFonts w:ascii="AmplitudeTF" w:hAnsi="AmplitudeTF" w:cstheme="minorBidi"/>
                              <w:b/>
                              <w:bCs/>
                              <w:color w:val="0F2D51"/>
                              <w:kern w:val="24"/>
                              <w:sz w:val="32"/>
                              <w:szCs w:val="40"/>
                            </w:rPr>
                            <w:t>Your career.</w:t>
                          </w:r>
                          <w:proofErr w:type="gramEnd"/>
                          <w:r w:rsidRPr="00C85E8A">
                            <w:rPr>
                              <w:rFonts w:ascii="AmplitudeTF" w:hAnsi="AmplitudeTF" w:cstheme="minorBidi"/>
                              <w:b/>
                              <w:bCs/>
                              <w:color w:val="0F2D51"/>
                              <w:kern w:val="24"/>
                              <w:sz w:val="32"/>
                              <w:szCs w:val="40"/>
                            </w:rPr>
                            <w:t xml:space="preserve"> </w:t>
                          </w:r>
                          <w:proofErr w:type="gramStart"/>
                          <w:r w:rsidRPr="00C85E8A">
                            <w:rPr>
                              <w:rFonts w:ascii="AmplitudeTF" w:hAnsi="AmplitudeTF" w:cstheme="minorBidi"/>
                              <w:b/>
                              <w:bCs/>
                              <w:color w:val="0F2D51"/>
                              <w:kern w:val="24"/>
                              <w:sz w:val="32"/>
                              <w:szCs w:val="40"/>
                            </w:rPr>
                            <w:t>Your way.</w:t>
                          </w:r>
                          <w:proofErr w:type="gramEnd"/>
                          <w:r w:rsidRPr="00C85E8A">
                            <w:rPr>
                              <w:rFonts w:ascii="AmplitudeTF" w:hAnsi="AmplitudeTF" w:cstheme="minorBidi"/>
                              <w:b/>
                              <w:bCs/>
                              <w:color w:val="0F2D51"/>
                              <w:kern w:val="24"/>
                              <w:sz w:val="32"/>
                              <w:szCs w:val="40"/>
                            </w:rPr>
                            <w:t xml:space="preserve"> </w:t>
                          </w:r>
                          <w:proofErr w:type="gramStart"/>
                          <w:r w:rsidRPr="00BB2221">
                            <w:rPr>
                              <w:rFonts w:ascii="AmplitudeTF" w:hAnsi="AmplitudeTF" w:cstheme="minorBidi"/>
                              <w:b/>
                              <w:bCs/>
                              <w:color w:val="E73A2D"/>
                              <w:kern w:val="24"/>
                              <w:sz w:val="32"/>
                              <w:szCs w:val="40"/>
                            </w:rPr>
                            <w:t>jpmorganchase.com/</w:t>
                          </w:r>
                          <w:proofErr w:type="spellStart"/>
                          <w:r w:rsidR="00C57A92">
                            <w:rPr>
                              <w:rFonts w:ascii="AmplitudeTF" w:hAnsi="AmplitudeTF" w:cstheme="minorBidi"/>
                              <w:b/>
                              <w:bCs/>
                              <w:color w:val="E73A2D"/>
                              <w:kern w:val="24"/>
                              <w:sz w:val="32"/>
                              <w:szCs w:val="40"/>
                            </w:rPr>
                            <w:t>tech</w:t>
                          </w:r>
                          <w:r w:rsidRPr="00BB2221">
                            <w:rPr>
                              <w:rFonts w:ascii="AmplitudeTF" w:hAnsi="AmplitudeTF" w:cstheme="minorBidi"/>
                              <w:b/>
                              <w:bCs/>
                              <w:color w:val="E73A2D"/>
                              <w:kern w:val="24"/>
                              <w:sz w:val="32"/>
                              <w:szCs w:val="40"/>
                            </w:rPr>
                            <w:t>careers</w:t>
                          </w:r>
                          <w:proofErr w:type="spellEnd"/>
                          <w:proofErr w:type="gramEnd"/>
                        </w:p>
                      </w:txbxContent>
                    </wps:txbx>
                    <wps:bodyPr vert="horz" wrap="square" lIns="0" tIns="45720" rIns="0" bIns="45720" rtlCol="0" anchor="t">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7" o:spid="_x0000_s1026" type="#_x0000_t202" style="position:absolute;left:0;text-align:left;margin-left:-24.45pt;margin-top:-4.45pt;width:379.4pt;height:3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" filled="f" stroked="f">
              <v:textbox style="mso-fit-shape-to-text:t" inset="0,,0">
                <w:txbxContent>
                  <w:p w14:paraId="29568E8D" w14:textId="77777777" w:rsidR="00B10C59" w:rsidRPr="00C85E8A" w:rsidRDefault="00C85E8A" w:rsidP="00C85E8A">
                    <w:pPr>
                      <w:pStyle w:val="NormalWeb"/>
                      <w:spacing w:before="0" w:beforeAutospacing="0" w:after="0" w:afterAutospacing="0"/>
                      <w:rPr>
                        <w:color w:val="0F2D51"/>
                        <w:sz w:val="20"/>
                      </w:rPr>
                    </w:pPr>
                    <w:proofErr w:type="gramStart"/>
                    <w:r w:rsidRPr="00C85E8A">
                      <w:rPr>
                        <w:rFonts w:ascii="AmplitudeTF" w:hAnsi="AmplitudeTF" w:cstheme="minorBidi"/>
                        <w:b/>
                        <w:bCs/>
                        <w:color w:val="0F2D51"/>
                        <w:kern w:val="24"/>
                        <w:sz w:val="32"/>
                        <w:szCs w:val="40"/>
                      </w:rPr>
                      <w:t>Your career.</w:t>
                    </w:r>
                    <w:proofErr w:type="gramEnd"/>
                    <w:r w:rsidRPr="00C85E8A">
                      <w:rPr>
                        <w:rFonts w:ascii="AmplitudeTF" w:hAnsi="AmplitudeTF" w:cstheme="minorBidi"/>
                        <w:b/>
                        <w:bCs/>
                        <w:color w:val="0F2D51"/>
                        <w:kern w:val="24"/>
                        <w:sz w:val="32"/>
                        <w:szCs w:val="40"/>
                      </w:rPr>
                      <w:t xml:space="preserve"> </w:t>
                    </w:r>
                    <w:proofErr w:type="gramStart"/>
                    <w:r w:rsidRPr="00C85E8A">
                      <w:rPr>
                        <w:rFonts w:ascii="AmplitudeTF" w:hAnsi="AmplitudeTF" w:cstheme="minorBidi"/>
                        <w:b/>
                        <w:bCs/>
                        <w:color w:val="0F2D51"/>
                        <w:kern w:val="24"/>
                        <w:sz w:val="32"/>
                        <w:szCs w:val="40"/>
                      </w:rPr>
                      <w:t>Your way.</w:t>
                    </w:r>
                    <w:proofErr w:type="gramEnd"/>
                    <w:r w:rsidRPr="00C85E8A">
                      <w:rPr>
                        <w:rFonts w:ascii="AmplitudeTF" w:hAnsi="AmplitudeTF" w:cstheme="minorBidi"/>
                        <w:b/>
                        <w:bCs/>
                        <w:color w:val="0F2D51"/>
                        <w:kern w:val="24"/>
                        <w:sz w:val="32"/>
                        <w:szCs w:val="40"/>
                      </w:rPr>
                      <w:t xml:space="preserve"> </w:t>
                    </w:r>
                    <w:proofErr w:type="gramStart"/>
                    <w:r w:rsidRPr="00BB2221">
                      <w:rPr>
                        <w:rFonts w:ascii="AmplitudeTF" w:hAnsi="AmplitudeTF" w:cstheme="minorBidi"/>
                        <w:b/>
                        <w:bCs/>
                        <w:color w:val="E73A2D"/>
                        <w:kern w:val="24"/>
                        <w:sz w:val="32"/>
                        <w:szCs w:val="40"/>
                      </w:rPr>
                      <w:t>jpmorganchase.com/</w:t>
                    </w:r>
                    <w:proofErr w:type="spellStart"/>
                    <w:r w:rsidR="00C57A92">
                      <w:rPr>
                        <w:rFonts w:ascii="AmplitudeTF" w:hAnsi="AmplitudeTF" w:cstheme="minorBidi"/>
                        <w:b/>
                        <w:bCs/>
                        <w:color w:val="E73A2D"/>
                        <w:kern w:val="24"/>
                        <w:sz w:val="32"/>
                        <w:szCs w:val="40"/>
                      </w:rPr>
                      <w:t>tech</w:t>
                    </w:r>
                    <w:r w:rsidRPr="00BB2221">
                      <w:rPr>
                        <w:rFonts w:ascii="AmplitudeTF" w:hAnsi="AmplitudeTF" w:cstheme="minorBidi"/>
                        <w:b/>
                        <w:bCs/>
                        <w:color w:val="E73A2D"/>
                        <w:kern w:val="24"/>
                        <w:sz w:val="32"/>
                        <w:szCs w:val="40"/>
                      </w:rPr>
                      <w:t>careers</w:t>
                    </w:r>
                    <w:proofErr w:type="spellEnd"/>
                    <w:proofErr w:type="gramEnd"/>
                  </w:p>
                </w:txbxContent>
              </v:textbox>
            </v:shape>
          </w:pict>
        </mc:Fallback>
      </mc:AlternateContent>
    </w:r>
    <w:r w:rsidR="005A4495" w:rsidRPr="005A4495">
      <w:rPr>
        <w:rFonts w:ascii="Trebuchet MS" w:hAnsi="Trebuchet MS" w:cs="Times New Roman"/>
        <w:noProof/>
        <w:sz w:val="20"/>
        <w:lang w:eastAsia="en-US" w:bidi="th-TH"/>
      </w:rPr>
      <w:drawing>
        <wp:anchor distT="0" distB="0" distL="114300" distR="114300" simplePos="0" relativeHeight="251667456" behindDoc="0" locked="1" layoutInCell="1" allowOverlap="1" wp14:anchorId="724B66AE" wp14:editId="51AF1593">
          <wp:simplePos x="0" y="0"/>
          <wp:positionH relativeFrom="column">
            <wp:posOffset>4876800</wp:posOffset>
          </wp:positionH>
          <wp:positionV relativeFrom="page">
            <wp:posOffset>10068560</wp:posOffset>
          </wp:positionV>
          <wp:extent cx="1764665" cy="318135"/>
          <wp:effectExtent l="0" t="0" r="6985" b="5715"/>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4665" cy="31813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8F6D42" w:rsidRPr="008F6D42">
      <w:rPr>
        <w:rFonts w:ascii="Trebuchet MS" w:hAnsi="Trebuchet MS" w:cs="Times New Roman"/>
        <w:noProof/>
        <w:sz w:val="20"/>
      </w:rPr>
      <w:t xml:space="preserve"> </w:t>
    </w:r>
    <w:r w:rsidR="0068257B" w:rsidRPr="0068257B">
      <w:rPr>
        <w:noProof/>
        <w:lang w:eastAsia="en-US" w:bidi="th-TH"/>
      </w:rPr>
      <mc:AlternateContent>
        <mc:Choice Requires="wps">
          <w:drawing>
            <wp:anchor distT="0" distB="0" distL="114300" distR="114300" simplePos="0" relativeHeight="251662336" behindDoc="0" locked="1" layoutInCell="1" allowOverlap="1" wp14:anchorId="44DB85B0" wp14:editId="34A4903F">
              <wp:simplePos x="0" y="0"/>
              <wp:positionH relativeFrom="column">
                <wp:posOffset>-648335</wp:posOffset>
              </wp:positionH>
              <wp:positionV relativeFrom="page">
                <wp:posOffset>9796145</wp:posOffset>
              </wp:positionV>
              <wp:extent cx="7589520" cy="0"/>
              <wp:effectExtent l="0" t="19050" r="11430" b="19050"/>
              <wp:wrapNone/>
              <wp:docPr id="1" name="Straight Connector 8"/>
              <wp:cNvGraphicFramePr/>
              <a:graphic xmlns:a="http://schemas.openxmlformats.org/drawingml/2006/main">
                <a:graphicData uri="http://schemas.microsoft.com/office/word/2010/wordprocessingShape">
                  <wps:wsp>
                    <wps:cNvCnPr/>
                    <wps:spPr>
                      <a:xfrm>
                        <a:off x="0" y="0"/>
                        <a:ext cx="7589520" cy="0"/>
                      </a:xfrm>
                      <a:prstGeom prst="line">
                        <a:avLst/>
                      </a:prstGeom>
                      <a:ln w="41275">
                        <a:solidFill>
                          <a:srgbClr val="E73A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3089CC2" id="Straight Connector 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51.05pt,771.35pt" to="546.55pt,7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" strokecolor="#e73a2d" strokeweight="3.25pt">
              <w10:wrap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EB603" w14:textId="77777777" w:rsidR="00EB78DF" w:rsidRDefault="00F541A2">
    <w:pPr>
      <w:pStyle w:val="Footer"/>
    </w:pPr>
    <w:r>
      <w:rPr>
        <w:noProof/>
        <w:lang w:eastAsia="en-US" w:bidi="th-TH"/>
      </w:rPr>
      <w:drawing>
        <wp:anchor distT="0" distB="0" distL="114300" distR="114300" simplePos="0" relativeHeight="251658240" behindDoc="0" locked="0" layoutInCell="1" allowOverlap="1" wp14:anchorId="1C3B481E" wp14:editId="294A7AD2">
          <wp:simplePos x="0" y="0"/>
          <wp:positionH relativeFrom="column">
            <wp:posOffset>5087620</wp:posOffset>
          </wp:positionH>
          <wp:positionV relativeFrom="paragraph">
            <wp:posOffset>6350</wp:posOffset>
          </wp:positionV>
          <wp:extent cx="1016000" cy="215900"/>
          <wp:effectExtent l="19050" t="0" r="0" b="0"/>
          <wp:wrapNone/>
          <wp:docPr id="1054" name="Picture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pic:cNvPicPr>
                    <a:picLocks noChangeAspect="1" noChangeArrowheads="1"/>
                  </pic:cNvPicPr>
                </pic:nvPicPr>
                <pic:blipFill>
                  <a:blip r:embed="rId1"/>
                  <a:srcRect/>
                  <a:stretch>
                    <a:fillRect/>
                  </a:stretch>
                </pic:blipFill>
                <pic:spPr bwMode="auto">
                  <a:xfrm>
                    <a:off x="0" y="0"/>
                    <a:ext cx="1016000" cy="2159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92382" w14:textId="77777777" w:rsidR="00EB78DF" w:rsidRDefault="00EB78DF" w:rsidP="00B1413C">
      <w:r>
        <w:separator/>
      </w:r>
    </w:p>
  </w:footnote>
  <w:footnote w:type="continuationSeparator" w:id="0">
    <w:p w14:paraId="4A1B905A" w14:textId="77777777" w:rsidR="00EB78DF" w:rsidRDefault="00EB78DF" w:rsidP="00B141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6E12D" w14:textId="77777777" w:rsidR="00EB78DF" w:rsidRDefault="003D5163">
    <w:pPr>
      <w:pStyle w:val="Header"/>
    </w:pPr>
    <w:r>
      <w:rPr>
        <w:noProof/>
        <w:lang w:eastAsia="en-US" w:bidi="th-TH"/>
      </w:rPr>
      <w:drawing>
        <wp:anchor distT="0" distB="0" distL="114300" distR="114300" simplePos="0" relativeHeight="251660288" behindDoc="1" locked="1" layoutInCell="1" allowOverlap="1" wp14:anchorId="00E4745B" wp14:editId="57506F85">
          <wp:simplePos x="0" y="0"/>
          <wp:positionH relativeFrom="column">
            <wp:posOffset>-633730</wp:posOffset>
          </wp:positionH>
          <wp:positionV relativeFrom="page">
            <wp:posOffset>-12700</wp:posOffset>
          </wp:positionV>
          <wp:extent cx="7576820" cy="114490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Share\Presentations\Advanced Graphics\Confs &amp; Events\Global China Summit 2016\Letterhead\Graphics\1976039-003 Global China Summit 2016_Letterhead.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76820" cy="1144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49824C" w14:textId="77777777" w:rsidR="00F51552" w:rsidRDefault="00F515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FEF39" w14:textId="77777777" w:rsidR="00EB78DF" w:rsidRPr="00FC616E" w:rsidRDefault="00F541A2">
    <w:pPr>
      <w:pStyle w:val="Header"/>
    </w:pPr>
    <w:r>
      <w:rPr>
        <w:noProof/>
        <w:lang w:eastAsia="en-US" w:bidi="th-TH"/>
      </w:rPr>
      <w:drawing>
        <wp:anchor distT="0" distB="0" distL="114300" distR="114300" simplePos="0" relativeHeight="251657216" behindDoc="1" locked="0" layoutInCell="1" allowOverlap="1" wp14:anchorId="283E9C87" wp14:editId="0507A024">
          <wp:simplePos x="0" y="0"/>
          <wp:positionH relativeFrom="column">
            <wp:posOffset>5441315</wp:posOffset>
          </wp:positionH>
          <wp:positionV relativeFrom="paragraph">
            <wp:posOffset>-448310</wp:posOffset>
          </wp:positionV>
          <wp:extent cx="972185" cy="193040"/>
          <wp:effectExtent l="19050" t="0" r="0" b="0"/>
          <wp:wrapNone/>
          <wp:docPr id="1044" name="Picture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pic:cNvPicPr>
                    <a:picLocks noChangeAspect="1" noChangeArrowheads="1"/>
                  </pic:cNvPicPr>
                </pic:nvPicPr>
                <pic:blipFill>
                  <a:blip r:embed="rId1"/>
                  <a:srcRect/>
                  <a:stretch>
                    <a:fillRect/>
                  </a:stretch>
                </pic:blipFill>
                <pic:spPr bwMode="auto">
                  <a:xfrm>
                    <a:off x="0" y="0"/>
                    <a:ext cx="972185" cy="193040"/>
                  </a:xfrm>
                  <a:prstGeom prst="rect">
                    <a:avLst/>
                  </a:prstGeom>
                  <a:noFill/>
                  <a:ln w="9525">
                    <a:noFill/>
                    <a:miter lim="800000"/>
                    <a:headEnd/>
                    <a:tailEnd/>
                  </a:ln>
                </pic:spPr>
              </pic:pic>
            </a:graphicData>
          </a:graphic>
        </wp:anchor>
      </w:drawing>
    </w:r>
    <w:r>
      <w:rPr>
        <w:noProof/>
        <w:lang w:eastAsia="en-US" w:bidi="th-TH"/>
      </w:rPr>
      <w:drawing>
        <wp:anchor distT="0" distB="0" distL="114300" distR="114300" simplePos="0" relativeHeight="251655168" behindDoc="1" locked="0" layoutInCell="1" allowOverlap="1" wp14:anchorId="1097484B" wp14:editId="16BD161A">
          <wp:simplePos x="0" y="0"/>
          <wp:positionH relativeFrom="column">
            <wp:posOffset>-923290</wp:posOffset>
          </wp:positionH>
          <wp:positionV relativeFrom="paragraph">
            <wp:posOffset>-647700</wp:posOffset>
          </wp:positionV>
          <wp:extent cx="7580630" cy="1580515"/>
          <wp:effectExtent l="19050" t="0" r="1270" b="0"/>
          <wp:wrapNone/>
          <wp:docPr id="1053" name="Picture 1053" descr="190890-052 India Conf 08_Masthead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190890-052 India Conf 08_Masthead (CMYK)"/>
                  <pic:cNvPicPr>
                    <a:picLocks noChangeAspect="1" noChangeArrowheads="1"/>
                  </pic:cNvPicPr>
                </pic:nvPicPr>
                <pic:blipFill>
                  <a:blip r:embed="rId2"/>
                  <a:srcRect/>
                  <a:stretch>
                    <a:fillRect/>
                  </a:stretch>
                </pic:blipFill>
                <pic:spPr bwMode="auto">
                  <a:xfrm>
                    <a:off x="0" y="0"/>
                    <a:ext cx="7580630" cy="1580515"/>
                  </a:xfrm>
                  <a:prstGeom prst="rect">
                    <a:avLst/>
                  </a:prstGeom>
                  <a:noFill/>
                  <a:ln w="9525">
                    <a:noFill/>
                    <a:miter lim="800000"/>
                    <a:headEnd/>
                    <a:tailEnd/>
                  </a:ln>
                </pic:spPr>
              </pic:pic>
            </a:graphicData>
          </a:graphic>
        </wp:anchor>
      </w:drawing>
    </w:r>
    <w:r w:rsidR="00DA607C">
      <w:rPr>
        <w:noProof/>
        <w:lang w:eastAsia="en-US" w:bidi="th-TH"/>
      </w:rPr>
      <mc:AlternateContent>
        <mc:Choice Requires="wpc">
          <w:drawing>
            <wp:anchor distT="0" distB="0" distL="114300" distR="114300" simplePos="0" relativeHeight="251656192" behindDoc="0" locked="0" layoutInCell="1" allowOverlap="1" wp14:anchorId="6F05A767" wp14:editId="46F410F4">
              <wp:simplePos x="0" y="0"/>
              <wp:positionH relativeFrom="column">
                <wp:posOffset>2895600</wp:posOffset>
              </wp:positionH>
              <wp:positionV relativeFrom="paragraph">
                <wp:posOffset>4998720</wp:posOffset>
              </wp:positionV>
              <wp:extent cx="874395" cy="179705"/>
              <wp:effectExtent l="0" t="7620" r="1905" b="3175"/>
              <wp:wrapNone/>
              <wp:docPr id="883" name="Canvas 8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Freeform 885"/>
                      <wps:cNvSpPr>
                        <a:spLocks/>
                      </wps:cNvSpPr>
                      <wps:spPr bwMode="auto">
                        <a:xfrm>
                          <a:off x="0" y="0"/>
                          <a:ext cx="88868" cy="128815"/>
                        </a:xfrm>
                        <a:custGeom>
                          <a:avLst/>
                          <a:gdLst>
                            <a:gd name="T0" fmla="*/ 703 w 1685"/>
                            <a:gd name="T1" fmla="*/ 83 h 2441"/>
                            <a:gd name="T2" fmla="*/ 1015 w 1685"/>
                            <a:gd name="T3" fmla="*/ 1755 h 2441"/>
                            <a:gd name="T4" fmla="*/ 1008 w 1685"/>
                            <a:gd name="T5" fmla="*/ 1877 h 2441"/>
                            <a:gd name="T6" fmla="*/ 995 w 1685"/>
                            <a:gd name="T7" fmla="*/ 1982 h 2441"/>
                            <a:gd name="T8" fmla="*/ 974 w 1685"/>
                            <a:gd name="T9" fmla="*/ 2072 h 2441"/>
                            <a:gd name="T10" fmla="*/ 945 w 1685"/>
                            <a:gd name="T11" fmla="*/ 2146 h 2441"/>
                            <a:gd name="T12" fmla="*/ 909 w 1685"/>
                            <a:gd name="T13" fmla="*/ 2206 h 2441"/>
                            <a:gd name="T14" fmla="*/ 865 w 1685"/>
                            <a:gd name="T15" fmla="*/ 2255 h 2441"/>
                            <a:gd name="T16" fmla="*/ 812 w 1685"/>
                            <a:gd name="T17" fmla="*/ 2290 h 2441"/>
                            <a:gd name="T18" fmla="*/ 751 w 1685"/>
                            <a:gd name="T19" fmla="*/ 2314 h 2441"/>
                            <a:gd name="T20" fmla="*/ 682 w 1685"/>
                            <a:gd name="T21" fmla="*/ 2330 h 2441"/>
                            <a:gd name="T22" fmla="*/ 604 w 1685"/>
                            <a:gd name="T23" fmla="*/ 2336 h 2441"/>
                            <a:gd name="T24" fmla="*/ 542 w 1685"/>
                            <a:gd name="T25" fmla="*/ 2335 h 2441"/>
                            <a:gd name="T26" fmla="*/ 498 w 1685"/>
                            <a:gd name="T27" fmla="*/ 2327 h 2441"/>
                            <a:gd name="T28" fmla="*/ 462 w 1685"/>
                            <a:gd name="T29" fmla="*/ 2312 h 2441"/>
                            <a:gd name="T30" fmla="*/ 431 w 1685"/>
                            <a:gd name="T31" fmla="*/ 2294 h 2441"/>
                            <a:gd name="T32" fmla="*/ 407 w 1685"/>
                            <a:gd name="T33" fmla="*/ 2272 h 2441"/>
                            <a:gd name="T34" fmla="*/ 388 w 1685"/>
                            <a:gd name="T35" fmla="*/ 2246 h 2441"/>
                            <a:gd name="T36" fmla="*/ 375 w 1685"/>
                            <a:gd name="T37" fmla="*/ 2219 h 2441"/>
                            <a:gd name="T38" fmla="*/ 358 w 1685"/>
                            <a:gd name="T39" fmla="*/ 2165 h 2441"/>
                            <a:gd name="T40" fmla="*/ 354 w 1685"/>
                            <a:gd name="T41" fmla="*/ 2117 h 2441"/>
                            <a:gd name="T42" fmla="*/ 352 w 1685"/>
                            <a:gd name="T43" fmla="*/ 2025 h 2441"/>
                            <a:gd name="T44" fmla="*/ 343 w 1685"/>
                            <a:gd name="T45" fmla="*/ 1948 h 2441"/>
                            <a:gd name="T46" fmla="*/ 334 w 1685"/>
                            <a:gd name="T47" fmla="*/ 1917 h 2441"/>
                            <a:gd name="T48" fmla="*/ 320 w 1685"/>
                            <a:gd name="T49" fmla="*/ 1890 h 2441"/>
                            <a:gd name="T50" fmla="*/ 302 w 1685"/>
                            <a:gd name="T51" fmla="*/ 1867 h 2441"/>
                            <a:gd name="T52" fmla="*/ 278 w 1685"/>
                            <a:gd name="T53" fmla="*/ 1851 h 2441"/>
                            <a:gd name="T54" fmla="*/ 248 w 1685"/>
                            <a:gd name="T55" fmla="*/ 1838 h 2441"/>
                            <a:gd name="T56" fmla="*/ 211 w 1685"/>
                            <a:gd name="T57" fmla="*/ 1832 h 2441"/>
                            <a:gd name="T58" fmla="*/ 167 w 1685"/>
                            <a:gd name="T59" fmla="*/ 1831 h 2441"/>
                            <a:gd name="T60" fmla="*/ 127 w 1685"/>
                            <a:gd name="T61" fmla="*/ 1837 h 2441"/>
                            <a:gd name="T62" fmla="*/ 94 w 1685"/>
                            <a:gd name="T63" fmla="*/ 1852 h 2441"/>
                            <a:gd name="T64" fmla="*/ 67 w 1685"/>
                            <a:gd name="T65" fmla="*/ 1870 h 2441"/>
                            <a:gd name="T66" fmla="*/ 46 w 1685"/>
                            <a:gd name="T67" fmla="*/ 1893 h 2441"/>
                            <a:gd name="T68" fmla="*/ 30 w 1685"/>
                            <a:gd name="T69" fmla="*/ 1919 h 2441"/>
                            <a:gd name="T70" fmla="*/ 9 w 1685"/>
                            <a:gd name="T71" fmla="*/ 1973 h 2441"/>
                            <a:gd name="T72" fmla="*/ 1 w 1685"/>
                            <a:gd name="T73" fmla="*/ 2022 h 2441"/>
                            <a:gd name="T74" fmla="*/ 0 w 1685"/>
                            <a:gd name="T75" fmla="*/ 2067 h 2441"/>
                            <a:gd name="T76" fmla="*/ 8 w 1685"/>
                            <a:gd name="T77" fmla="*/ 2127 h 2441"/>
                            <a:gd name="T78" fmla="*/ 26 w 1685"/>
                            <a:gd name="T79" fmla="*/ 2183 h 2441"/>
                            <a:gd name="T80" fmla="*/ 54 w 1685"/>
                            <a:gd name="T81" fmla="*/ 2237 h 2441"/>
                            <a:gd name="T82" fmla="*/ 92 w 1685"/>
                            <a:gd name="T83" fmla="*/ 2284 h 2441"/>
                            <a:gd name="T84" fmla="*/ 143 w 1685"/>
                            <a:gd name="T85" fmla="*/ 2328 h 2441"/>
                            <a:gd name="T86" fmla="*/ 205 w 1685"/>
                            <a:gd name="T87" fmla="*/ 2364 h 2441"/>
                            <a:gd name="T88" fmla="*/ 278 w 1685"/>
                            <a:gd name="T89" fmla="*/ 2395 h 2441"/>
                            <a:gd name="T90" fmla="*/ 365 w 1685"/>
                            <a:gd name="T91" fmla="*/ 2417 h 2441"/>
                            <a:gd name="T92" fmla="*/ 465 w 1685"/>
                            <a:gd name="T93" fmla="*/ 2433 h 2441"/>
                            <a:gd name="T94" fmla="*/ 579 w 1685"/>
                            <a:gd name="T95" fmla="*/ 2440 h 2441"/>
                            <a:gd name="T96" fmla="*/ 716 w 1685"/>
                            <a:gd name="T97" fmla="*/ 2439 h 2441"/>
                            <a:gd name="T98" fmla="*/ 845 w 1685"/>
                            <a:gd name="T99" fmla="*/ 2427 h 2441"/>
                            <a:gd name="T100" fmla="*/ 960 w 1685"/>
                            <a:gd name="T101" fmla="*/ 2404 h 2441"/>
                            <a:gd name="T102" fmla="*/ 1058 w 1685"/>
                            <a:gd name="T103" fmla="*/ 2368 h 2441"/>
                            <a:gd name="T104" fmla="*/ 1142 w 1685"/>
                            <a:gd name="T105" fmla="*/ 2318 h 2441"/>
                            <a:gd name="T106" fmla="*/ 1212 w 1685"/>
                            <a:gd name="T107" fmla="*/ 2253 h 2441"/>
                            <a:gd name="T108" fmla="*/ 1267 w 1685"/>
                            <a:gd name="T109" fmla="*/ 2173 h 2441"/>
                            <a:gd name="T110" fmla="*/ 1309 w 1685"/>
                            <a:gd name="T111" fmla="*/ 2075 h 2441"/>
                            <a:gd name="T112" fmla="*/ 1339 w 1685"/>
                            <a:gd name="T113" fmla="*/ 1959 h 2441"/>
                            <a:gd name="T114" fmla="*/ 1355 w 1685"/>
                            <a:gd name="T115" fmla="*/ 1824 h 2441"/>
                            <a:gd name="T116" fmla="*/ 1362 w 1685"/>
                            <a:gd name="T117" fmla="*/ 1667 h 2441"/>
                            <a:gd name="T118" fmla="*/ 1685 w 1685"/>
                            <a:gd name="T119" fmla="*/ 0 h 2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685" h="2441">
                              <a:moveTo>
                                <a:pt x="1685" y="0"/>
                              </a:moveTo>
                              <a:lnTo>
                                <a:pt x="703" y="0"/>
                              </a:lnTo>
                              <a:lnTo>
                                <a:pt x="703" y="83"/>
                              </a:lnTo>
                              <a:lnTo>
                                <a:pt x="1016" y="83"/>
                              </a:lnTo>
                              <a:lnTo>
                                <a:pt x="1016" y="1710"/>
                              </a:lnTo>
                              <a:lnTo>
                                <a:pt x="1015" y="1755"/>
                              </a:lnTo>
                              <a:lnTo>
                                <a:pt x="1013" y="1798"/>
                              </a:lnTo>
                              <a:lnTo>
                                <a:pt x="1011" y="1838"/>
                              </a:lnTo>
                              <a:lnTo>
                                <a:pt x="1008" y="1877"/>
                              </a:lnTo>
                              <a:lnTo>
                                <a:pt x="1005" y="1914"/>
                              </a:lnTo>
                              <a:lnTo>
                                <a:pt x="1000" y="1950"/>
                              </a:lnTo>
                              <a:lnTo>
                                <a:pt x="995" y="1982"/>
                              </a:lnTo>
                              <a:lnTo>
                                <a:pt x="989" y="2014"/>
                              </a:lnTo>
                              <a:lnTo>
                                <a:pt x="983" y="2044"/>
                              </a:lnTo>
                              <a:lnTo>
                                <a:pt x="974" y="2072"/>
                              </a:lnTo>
                              <a:lnTo>
                                <a:pt x="966" y="2099"/>
                              </a:lnTo>
                              <a:lnTo>
                                <a:pt x="956" y="2123"/>
                              </a:lnTo>
                              <a:lnTo>
                                <a:pt x="945" y="2146"/>
                              </a:lnTo>
                              <a:lnTo>
                                <a:pt x="934" y="2168"/>
                              </a:lnTo>
                              <a:lnTo>
                                <a:pt x="923" y="2188"/>
                              </a:lnTo>
                              <a:lnTo>
                                <a:pt x="909" y="2206"/>
                              </a:lnTo>
                              <a:lnTo>
                                <a:pt x="896" y="2224"/>
                              </a:lnTo>
                              <a:lnTo>
                                <a:pt x="880" y="2239"/>
                              </a:lnTo>
                              <a:lnTo>
                                <a:pt x="865" y="2255"/>
                              </a:lnTo>
                              <a:lnTo>
                                <a:pt x="848" y="2267"/>
                              </a:lnTo>
                              <a:lnTo>
                                <a:pt x="831" y="2279"/>
                              </a:lnTo>
                              <a:lnTo>
                                <a:pt x="812" y="2290"/>
                              </a:lnTo>
                              <a:lnTo>
                                <a:pt x="793" y="2299"/>
                              </a:lnTo>
                              <a:lnTo>
                                <a:pt x="773" y="2307"/>
                              </a:lnTo>
                              <a:lnTo>
                                <a:pt x="751" y="2314"/>
                              </a:lnTo>
                              <a:lnTo>
                                <a:pt x="729" y="2320"/>
                              </a:lnTo>
                              <a:lnTo>
                                <a:pt x="707" y="2326"/>
                              </a:lnTo>
                              <a:lnTo>
                                <a:pt x="682" y="2330"/>
                              </a:lnTo>
                              <a:lnTo>
                                <a:pt x="657" y="2333"/>
                              </a:lnTo>
                              <a:lnTo>
                                <a:pt x="631" y="2335"/>
                              </a:lnTo>
                              <a:lnTo>
                                <a:pt x="604" y="2336"/>
                              </a:lnTo>
                              <a:lnTo>
                                <a:pt x="576" y="2336"/>
                              </a:lnTo>
                              <a:lnTo>
                                <a:pt x="559" y="2336"/>
                              </a:lnTo>
                              <a:lnTo>
                                <a:pt x="542" y="2335"/>
                              </a:lnTo>
                              <a:lnTo>
                                <a:pt x="527" y="2333"/>
                              </a:lnTo>
                              <a:lnTo>
                                <a:pt x="512" y="2330"/>
                              </a:lnTo>
                              <a:lnTo>
                                <a:pt x="498" y="2327"/>
                              </a:lnTo>
                              <a:lnTo>
                                <a:pt x="486" y="2323"/>
                              </a:lnTo>
                              <a:lnTo>
                                <a:pt x="473" y="2318"/>
                              </a:lnTo>
                              <a:lnTo>
                                <a:pt x="462" y="2312"/>
                              </a:lnTo>
                              <a:lnTo>
                                <a:pt x="450" y="2307"/>
                              </a:lnTo>
                              <a:lnTo>
                                <a:pt x="440" y="2301"/>
                              </a:lnTo>
                              <a:lnTo>
                                <a:pt x="431" y="2294"/>
                              </a:lnTo>
                              <a:lnTo>
                                <a:pt x="423" y="2286"/>
                              </a:lnTo>
                              <a:lnTo>
                                <a:pt x="414" y="2279"/>
                              </a:lnTo>
                              <a:lnTo>
                                <a:pt x="407" y="2272"/>
                              </a:lnTo>
                              <a:lnTo>
                                <a:pt x="400" y="2264"/>
                              </a:lnTo>
                              <a:lnTo>
                                <a:pt x="395" y="2255"/>
                              </a:lnTo>
                              <a:lnTo>
                                <a:pt x="388" y="2246"/>
                              </a:lnTo>
                              <a:lnTo>
                                <a:pt x="383" y="2238"/>
                              </a:lnTo>
                              <a:lnTo>
                                <a:pt x="379" y="2229"/>
                              </a:lnTo>
                              <a:lnTo>
                                <a:pt x="375" y="2219"/>
                              </a:lnTo>
                              <a:lnTo>
                                <a:pt x="368" y="2201"/>
                              </a:lnTo>
                              <a:lnTo>
                                <a:pt x="363" y="2183"/>
                              </a:lnTo>
                              <a:lnTo>
                                <a:pt x="358" y="2165"/>
                              </a:lnTo>
                              <a:lnTo>
                                <a:pt x="356" y="2148"/>
                              </a:lnTo>
                              <a:lnTo>
                                <a:pt x="355" y="2132"/>
                              </a:lnTo>
                              <a:lnTo>
                                <a:pt x="354" y="2117"/>
                              </a:lnTo>
                              <a:lnTo>
                                <a:pt x="354" y="2084"/>
                              </a:lnTo>
                              <a:lnTo>
                                <a:pt x="354" y="2054"/>
                              </a:lnTo>
                              <a:lnTo>
                                <a:pt x="352" y="2025"/>
                              </a:lnTo>
                              <a:lnTo>
                                <a:pt x="350" y="1998"/>
                              </a:lnTo>
                              <a:lnTo>
                                <a:pt x="347" y="1972"/>
                              </a:lnTo>
                              <a:lnTo>
                                <a:pt x="343" y="1948"/>
                              </a:lnTo>
                              <a:lnTo>
                                <a:pt x="340" y="1937"/>
                              </a:lnTo>
                              <a:lnTo>
                                <a:pt x="337" y="1927"/>
                              </a:lnTo>
                              <a:lnTo>
                                <a:pt x="334" y="1917"/>
                              </a:lnTo>
                              <a:lnTo>
                                <a:pt x="330" y="1907"/>
                              </a:lnTo>
                              <a:lnTo>
                                <a:pt x="324" y="1898"/>
                              </a:lnTo>
                              <a:lnTo>
                                <a:pt x="320" y="1890"/>
                              </a:lnTo>
                              <a:lnTo>
                                <a:pt x="314" y="1882"/>
                              </a:lnTo>
                              <a:lnTo>
                                <a:pt x="308" y="1874"/>
                              </a:lnTo>
                              <a:lnTo>
                                <a:pt x="302" y="1867"/>
                              </a:lnTo>
                              <a:lnTo>
                                <a:pt x="294" y="1861"/>
                              </a:lnTo>
                              <a:lnTo>
                                <a:pt x="286" y="1856"/>
                              </a:lnTo>
                              <a:lnTo>
                                <a:pt x="278" y="1851"/>
                              </a:lnTo>
                              <a:lnTo>
                                <a:pt x="269" y="1845"/>
                              </a:lnTo>
                              <a:lnTo>
                                <a:pt x="258" y="1841"/>
                              </a:lnTo>
                              <a:lnTo>
                                <a:pt x="248" y="1838"/>
                              </a:lnTo>
                              <a:lnTo>
                                <a:pt x="237" y="1835"/>
                              </a:lnTo>
                              <a:lnTo>
                                <a:pt x="224" y="1833"/>
                              </a:lnTo>
                              <a:lnTo>
                                <a:pt x="211" y="1832"/>
                              </a:lnTo>
                              <a:lnTo>
                                <a:pt x="197" y="1831"/>
                              </a:lnTo>
                              <a:lnTo>
                                <a:pt x="182" y="1830"/>
                              </a:lnTo>
                              <a:lnTo>
                                <a:pt x="167" y="1831"/>
                              </a:lnTo>
                              <a:lnTo>
                                <a:pt x="153" y="1832"/>
                              </a:lnTo>
                              <a:lnTo>
                                <a:pt x="139" y="1834"/>
                              </a:lnTo>
                              <a:lnTo>
                                <a:pt x="127" y="1837"/>
                              </a:lnTo>
                              <a:lnTo>
                                <a:pt x="116" y="1841"/>
                              </a:lnTo>
                              <a:lnTo>
                                <a:pt x="104" y="1845"/>
                              </a:lnTo>
                              <a:lnTo>
                                <a:pt x="94" y="1852"/>
                              </a:lnTo>
                              <a:lnTo>
                                <a:pt x="85" y="1857"/>
                              </a:lnTo>
                              <a:lnTo>
                                <a:pt x="75" y="1863"/>
                              </a:lnTo>
                              <a:lnTo>
                                <a:pt x="67" y="1870"/>
                              </a:lnTo>
                              <a:lnTo>
                                <a:pt x="60" y="1877"/>
                              </a:lnTo>
                              <a:lnTo>
                                <a:pt x="53" y="1885"/>
                              </a:lnTo>
                              <a:lnTo>
                                <a:pt x="46" y="1893"/>
                              </a:lnTo>
                              <a:lnTo>
                                <a:pt x="40" y="1901"/>
                              </a:lnTo>
                              <a:lnTo>
                                <a:pt x="35" y="1910"/>
                              </a:lnTo>
                              <a:lnTo>
                                <a:pt x="30" y="1919"/>
                              </a:lnTo>
                              <a:lnTo>
                                <a:pt x="22" y="1937"/>
                              </a:lnTo>
                              <a:lnTo>
                                <a:pt x="14" y="1956"/>
                              </a:lnTo>
                              <a:lnTo>
                                <a:pt x="9" y="1973"/>
                              </a:lnTo>
                              <a:lnTo>
                                <a:pt x="5" y="1991"/>
                              </a:lnTo>
                              <a:lnTo>
                                <a:pt x="3" y="2007"/>
                              </a:lnTo>
                              <a:lnTo>
                                <a:pt x="1" y="2022"/>
                              </a:lnTo>
                              <a:lnTo>
                                <a:pt x="0" y="2035"/>
                              </a:lnTo>
                              <a:lnTo>
                                <a:pt x="0" y="2045"/>
                              </a:lnTo>
                              <a:lnTo>
                                <a:pt x="0" y="2067"/>
                              </a:lnTo>
                              <a:lnTo>
                                <a:pt x="2" y="2087"/>
                              </a:lnTo>
                              <a:lnTo>
                                <a:pt x="4" y="2107"/>
                              </a:lnTo>
                              <a:lnTo>
                                <a:pt x="8" y="2127"/>
                              </a:lnTo>
                              <a:lnTo>
                                <a:pt x="13" y="2146"/>
                              </a:lnTo>
                              <a:lnTo>
                                <a:pt x="19" y="2165"/>
                              </a:lnTo>
                              <a:lnTo>
                                <a:pt x="26" y="2183"/>
                              </a:lnTo>
                              <a:lnTo>
                                <a:pt x="34" y="2202"/>
                              </a:lnTo>
                              <a:lnTo>
                                <a:pt x="43" y="2219"/>
                              </a:lnTo>
                              <a:lnTo>
                                <a:pt x="54" y="2237"/>
                              </a:lnTo>
                              <a:lnTo>
                                <a:pt x="65" y="2253"/>
                              </a:lnTo>
                              <a:lnTo>
                                <a:pt x="79" y="2269"/>
                              </a:lnTo>
                              <a:lnTo>
                                <a:pt x="92" y="2284"/>
                              </a:lnTo>
                              <a:lnTo>
                                <a:pt x="107" y="2300"/>
                              </a:lnTo>
                              <a:lnTo>
                                <a:pt x="125" y="2313"/>
                              </a:lnTo>
                              <a:lnTo>
                                <a:pt x="143" y="2328"/>
                              </a:lnTo>
                              <a:lnTo>
                                <a:pt x="162" y="2340"/>
                              </a:lnTo>
                              <a:lnTo>
                                <a:pt x="182" y="2352"/>
                              </a:lnTo>
                              <a:lnTo>
                                <a:pt x="205" y="2364"/>
                              </a:lnTo>
                              <a:lnTo>
                                <a:pt x="227" y="2375"/>
                              </a:lnTo>
                              <a:lnTo>
                                <a:pt x="252" y="2385"/>
                              </a:lnTo>
                              <a:lnTo>
                                <a:pt x="278" y="2395"/>
                              </a:lnTo>
                              <a:lnTo>
                                <a:pt x="306" y="2403"/>
                              </a:lnTo>
                              <a:lnTo>
                                <a:pt x="335" y="2410"/>
                              </a:lnTo>
                              <a:lnTo>
                                <a:pt x="365" y="2417"/>
                              </a:lnTo>
                              <a:lnTo>
                                <a:pt x="397" y="2423"/>
                              </a:lnTo>
                              <a:lnTo>
                                <a:pt x="430" y="2429"/>
                              </a:lnTo>
                              <a:lnTo>
                                <a:pt x="465" y="2433"/>
                              </a:lnTo>
                              <a:lnTo>
                                <a:pt x="501" y="2437"/>
                              </a:lnTo>
                              <a:lnTo>
                                <a:pt x="539" y="2439"/>
                              </a:lnTo>
                              <a:lnTo>
                                <a:pt x="579" y="2440"/>
                              </a:lnTo>
                              <a:lnTo>
                                <a:pt x="620" y="2441"/>
                              </a:lnTo>
                              <a:lnTo>
                                <a:pt x="668" y="2440"/>
                              </a:lnTo>
                              <a:lnTo>
                                <a:pt x="716" y="2439"/>
                              </a:lnTo>
                              <a:lnTo>
                                <a:pt x="760" y="2436"/>
                              </a:lnTo>
                              <a:lnTo>
                                <a:pt x="804" y="2432"/>
                              </a:lnTo>
                              <a:lnTo>
                                <a:pt x="845" y="2427"/>
                              </a:lnTo>
                              <a:lnTo>
                                <a:pt x="885" y="2420"/>
                              </a:lnTo>
                              <a:lnTo>
                                <a:pt x="924" y="2413"/>
                              </a:lnTo>
                              <a:lnTo>
                                <a:pt x="960" y="2404"/>
                              </a:lnTo>
                              <a:lnTo>
                                <a:pt x="994" y="2394"/>
                              </a:lnTo>
                              <a:lnTo>
                                <a:pt x="1027" y="2381"/>
                              </a:lnTo>
                              <a:lnTo>
                                <a:pt x="1058" y="2368"/>
                              </a:lnTo>
                              <a:lnTo>
                                <a:pt x="1088" y="2352"/>
                              </a:lnTo>
                              <a:lnTo>
                                <a:pt x="1116" y="2336"/>
                              </a:lnTo>
                              <a:lnTo>
                                <a:pt x="1142" y="2318"/>
                              </a:lnTo>
                              <a:lnTo>
                                <a:pt x="1166" y="2299"/>
                              </a:lnTo>
                              <a:lnTo>
                                <a:pt x="1190" y="2277"/>
                              </a:lnTo>
                              <a:lnTo>
                                <a:pt x="1212" y="2253"/>
                              </a:lnTo>
                              <a:lnTo>
                                <a:pt x="1231" y="2229"/>
                              </a:lnTo>
                              <a:lnTo>
                                <a:pt x="1250" y="2202"/>
                              </a:lnTo>
                              <a:lnTo>
                                <a:pt x="1267" y="2173"/>
                              </a:lnTo>
                              <a:lnTo>
                                <a:pt x="1282" y="2142"/>
                              </a:lnTo>
                              <a:lnTo>
                                <a:pt x="1297" y="2110"/>
                              </a:lnTo>
                              <a:lnTo>
                                <a:pt x="1309" y="2075"/>
                              </a:lnTo>
                              <a:lnTo>
                                <a:pt x="1320" y="2039"/>
                              </a:lnTo>
                              <a:lnTo>
                                <a:pt x="1330" y="2000"/>
                              </a:lnTo>
                              <a:lnTo>
                                <a:pt x="1339" y="1959"/>
                              </a:lnTo>
                              <a:lnTo>
                                <a:pt x="1346" y="1917"/>
                              </a:lnTo>
                              <a:lnTo>
                                <a:pt x="1351" y="1871"/>
                              </a:lnTo>
                              <a:lnTo>
                                <a:pt x="1355" y="1824"/>
                              </a:lnTo>
                              <a:lnTo>
                                <a:pt x="1359" y="1773"/>
                              </a:lnTo>
                              <a:lnTo>
                                <a:pt x="1361" y="1722"/>
                              </a:lnTo>
                              <a:lnTo>
                                <a:pt x="1362" y="1667"/>
                              </a:lnTo>
                              <a:lnTo>
                                <a:pt x="1362" y="83"/>
                              </a:lnTo>
                              <a:lnTo>
                                <a:pt x="1685" y="83"/>
                              </a:lnTo>
                              <a:lnTo>
                                <a:pt x="16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86"/>
                      <wps:cNvSpPr>
                        <a:spLocks/>
                      </wps:cNvSpPr>
                      <wps:spPr bwMode="auto">
                        <a:xfrm>
                          <a:off x="82520" y="109731"/>
                          <a:ext cx="20630" cy="19084"/>
                        </a:xfrm>
                        <a:custGeom>
                          <a:avLst/>
                          <a:gdLst>
                            <a:gd name="T0" fmla="*/ 172 w 387"/>
                            <a:gd name="T1" fmla="*/ 1 h 381"/>
                            <a:gd name="T2" fmla="*/ 135 w 387"/>
                            <a:gd name="T3" fmla="*/ 8 h 381"/>
                            <a:gd name="T4" fmla="*/ 101 w 387"/>
                            <a:gd name="T5" fmla="*/ 21 h 381"/>
                            <a:gd name="T6" fmla="*/ 70 w 387"/>
                            <a:gd name="T7" fmla="*/ 42 h 381"/>
                            <a:gd name="T8" fmla="*/ 43 w 387"/>
                            <a:gd name="T9" fmla="*/ 70 h 381"/>
                            <a:gd name="T10" fmla="*/ 27 w 387"/>
                            <a:gd name="T11" fmla="*/ 93 h 381"/>
                            <a:gd name="T12" fmla="*/ 18 w 387"/>
                            <a:gd name="T13" fmla="*/ 109 h 381"/>
                            <a:gd name="T14" fmla="*/ 7 w 387"/>
                            <a:gd name="T15" fmla="*/ 135 h 381"/>
                            <a:gd name="T16" fmla="*/ 0 w 387"/>
                            <a:gd name="T17" fmla="*/ 172 h 381"/>
                            <a:gd name="T18" fmla="*/ 0 w 387"/>
                            <a:gd name="T19" fmla="*/ 212 h 381"/>
                            <a:gd name="T20" fmla="*/ 7 w 387"/>
                            <a:gd name="T21" fmla="*/ 248 h 381"/>
                            <a:gd name="T22" fmla="*/ 18 w 387"/>
                            <a:gd name="T23" fmla="*/ 274 h 381"/>
                            <a:gd name="T24" fmla="*/ 27 w 387"/>
                            <a:gd name="T25" fmla="*/ 289 h 381"/>
                            <a:gd name="T26" fmla="*/ 43 w 387"/>
                            <a:gd name="T27" fmla="*/ 312 h 381"/>
                            <a:gd name="T28" fmla="*/ 64 w 387"/>
                            <a:gd name="T29" fmla="*/ 333 h 381"/>
                            <a:gd name="T30" fmla="*/ 78 w 387"/>
                            <a:gd name="T31" fmla="*/ 345 h 381"/>
                            <a:gd name="T32" fmla="*/ 102 w 387"/>
                            <a:gd name="T33" fmla="*/ 359 h 381"/>
                            <a:gd name="T34" fmla="*/ 136 w 387"/>
                            <a:gd name="T35" fmla="*/ 373 h 381"/>
                            <a:gd name="T36" fmla="*/ 174 w 387"/>
                            <a:gd name="T37" fmla="*/ 380 h 381"/>
                            <a:gd name="T38" fmla="*/ 213 w 387"/>
                            <a:gd name="T39" fmla="*/ 380 h 381"/>
                            <a:gd name="T40" fmla="*/ 250 w 387"/>
                            <a:gd name="T41" fmla="*/ 373 h 381"/>
                            <a:gd name="T42" fmla="*/ 285 w 387"/>
                            <a:gd name="T43" fmla="*/ 359 h 381"/>
                            <a:gd name="T44" fmla="*/ 316 w 387"/>
                            <a:gd name="T45" fmla="*/ 339 h 381"/>
                            <a:gd name="T46" fmla="*/ 345 w 387"/>
                            <a:gd name="T47" fmla="*/ 312 h 381"/>
                            <a:gd name="T48" fmla="*/ 366 w 387"/>
                            <a:gd name="T49" fmla="*/ 282 h 381"/>
                            <a:gd name="T50" fmla="*/ 379 w 387"/>
                            <a:gd name="T51" fmla="*/ 248 h 381"/>
                            <a:gd name="T52" fmla="*/ 386 w 387"/>
                            <a:gd name="T53" fmla="*/ 212 h 381"/>
                            <a:gd name="T54" fmla="*/ 386 w 387"/>
                            <a:gd name="T55" fmla="*/ 172 h 381"/>
                            <a:gd name="T56" fmla="*/ 379 w 387"/>
                            <a:gd name="T57" fmla="*/ 135 h 381"/>
                            <a:gd name="T58" fmla="*/ 366 w 387"/>
                            <a:gd name="T59" fmla="*/ 101 h 381"/>
                            <a:gd name="T60" fmla="*/ 345 w 387"/>
                            <a:gd name="T61" fmla="*/ 70 h 381"/>
                            <a:gd name="T62" fmla="*/ 317 w 387"/>
                            <a:gd name="T63" fmla="*/ 42 h 381"/>
                            <a:gd name="T64" fmla="*/ 286 w 387"/>
                            <a:gd name="T65" fmla="*/ 21 h 381"/>
                            <a:gd name="T66" fmla="*/ 251 w 387"/>
                            <a:gd name="T67" fmla="*/ 8 h 381"/>
                            <a:gd name="T68" fmla="*/ 214 w 387"/>
                            <a:gd name="T69" fmla="*/ 1 h 3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87" h="381">
                              <a:moveTo>
                                <a:pt x="193" y="0"/>
                              </a:moveTo>
                              <a:lnTo>
                                <a:pt x="172" y="1"/>
                              </a:lnTo>
                              <a:lnTo>
                                <a:pt x="154" y="3"/>
                              </a:lnTo>
                              <a:lnTo>
                                <a:pt x="135" y="8"/>
                              </a:lnTo>
                              <a:lnTo>
                                <a:pt x="118" y="13"/>
                              </a:lnTo>
                              <a:lnTo>
                                <a:pt x="101" y="21"/>
                              </a:lnTo>
                              <a:lnTo>
                                <a:pt x="86" y="31"/>
                              </a:lnTo>
                              <a:lnTo>
                                <a:pt x="70" y="42"/>
                              </a:lnTo>
                              <a:lnTo>
                                <a:pt x="57" y="55"/>
                              </a:lnTo>
                              <a:lnTo>
                                <a:pt x="43" y="70"/>
                              </a:lnTo>
                              <a:lnTo>
                                <a:pt x="32" y="85"/>
                              </a:lnTo>
                              <a:lnTo>
                                <a:pt x="27" y="93"/>
                              </a:lnTo>
                              <a:lnTo>
                                <a:pt x="22" y="101"/>
                              </a:lnTo>
                              <a:lnTo>
                                <a:pt x="18" y="109"/>
                              </a:lnTo>
                              <a:lnTo>
                                <a:pt x="13" y="117"/>
                              </a:lnTo>
                              <a:lnTo>
                                <a:pt x="7" y="135"/>
                              </a:lnTo>
                              <a:lnTo>
                                <a:pt x="3" y="152"/>
                              </a:lnTo>
                              <a:lnTo>
                                <a:pt x="0" y="172"/>
                              </a:lnTo>
                              <a:lnTo>
                                <a:pt x="0" y="192"/>
                              </a:lnTo>
                              <a:lnTo>
                                <a:pt x="0" y="212"/>
                              </a:lnTo>
                              <a:lnTo>
                                <a:pt x="3" y="231"/>
                              </a:lnTo>
                              <a:lnTo>
                                <a:pt x="7" y="248"/>
                              </a:lnTo>
                              <a:lnTo>
                                <a:pt x="13" y="266"/>
                              </a:lnTo>
                              <a:lnTo>
                                <a:pt x="18" y="274"/>
                              </a:lnTo>
                              <a:lnTo>
                                <a:pt x="22" y="282"/>
                              </a:lnTo>
                              <a:lnTo>
                                <a:pt x="27" y="289"/>
                              </a:lnTo>
                              <a:lnTo>
                                <a:pt x="32" y="297"/>
                              </a:lnTo>
                              <a:lnTo>
                                <a:pt x="43" y="312"/>
                              </a:lnTo>
                              <a:lnTo>
                                <a:pt x="57" y="325"/>
                              </a:lnTo>
                              <a:lnTo>
                                <a:pt x="64" y="333"/>
                              </a:lnTo>
                              <a:lnTo>
                                <a:pt x="71" y="339"/>
                              </a:lnTo>
                              <a:lnTo>
                                <a:pt x="78" y="345"/>
                              </a:lnTo>
                              <a:lnTo>
                                <a:pt x="87" y="350"/>
                              </a:lnTo>
                              <a:lnTo>
                                <a:pt x="102" y="359"/>
                              </a:lnTo>
                              <a:lnTo>
                                <a:pt x="120" y="368"/>
                              </a:lnTo>
                              <a:lnTo>
                                <a:pt x="136" y="373"/>
                              </a:lnTo>
                              <a:lnTo>
                                <a:pt x="155" y="377"/>
                              </a:lnTo>
                              <a:lnTo>
                                <a:pt x="174" y="380"/>
                              </a:lnTo>
                              <a:lnTo>
                                <a:pt x="193" y="381"/>
                              </a:lnTo>
                              <a:lnTo>
                                <a:pt x="213" y="380"/>
                              </a:lnTo>
                              <a:lnTo>
                                <a:pt x="232" y="377"/>
                              </a:lnTo>
                              <a:lnTo>
                                <a:pt x="250" y="373"/>
                              </a:lnTo>
                              <a:lnTo>
                                <a:pt x="268" y="368"/>
                              </a:lnTo>
                              <a:lnTo>
                                <a:pt x="285" y="359"/>
                              </a:lnTo>
                              <a:lnTo>
                                <a:pt x="301" y="350"/>
                              </a:lnTo>
                              <a:lnTo>
                                <a:pt x="316" y="339"/>
                              </a:lnTo>
                              <a:lnTo>
                                <a:pt x="332" y="325"/>
                              </a:lnTo>
                              <a:lnTo>
                                <a:pt x="345" y="312"/>
                              </a:lnTo>
                              <a:lnTo>
                                <a:pt x="356" y="297"/>
                              </a:lnTo>
                              <a:lnTo>
                                <a:pt x="366" y="282"/>
                              </a:lnTo>
                              <a:lnTo>
                                <a:pt x="373" y="266"/>
                              </a:lnTo>
                              <a:lnTo>
                                <a:pt x="379" y="248"/>
                              </a:lnTo>
                              <a:lnTo>
                                <a:pt x="384" y="231"/>
                              </a:lnTo>
                              <a:lnTo>
                                <a:pt x="386" y="212"/>
                              </a:lnTo>
                              <a:lnTo>
                                <a:pt x="387" y="192"/>
                              </a:lnTo>
                              <a:lnTo>
                                <a:pt x="386" y="172"/>
                              </a:lnTo>
                              <a:lnTo>
                                <a:pt x="384" y="152"/>
                              </a:lnTo>
                              <a:lnTo>
                                <a:pt x="379" y="135"/>
                              </a:lnTo>
                              <a:lnTo>
                                <a:pt x="373" y="117"/>
                              </a:lnTo>
                              <a:lnTo>
                                <a:pt x="366" y="101"/>
                              </a:lnTo>
                              <a:lnTo>
                                <a:pt x="356" y="84"/>
                              </a:lnTo>
                              <a:lnTo>
                                <a:pt x="345" y="70"/>
                              </a:lnTo>
                              <a:lnTo>
                                <a:pt x="332" y="55"/>
                              </a:lnTo>
                              <a:lnTo>
                                <a:pt x="317" y="42"/>
                              </a:lnTo>
                              <a:lnTo>
                                <a:pt x="302" y="31"/>
                              </a:lnTo>
                              <a:lnTo>
                                <a:pt x="286" y="21"/>
                              </a:lnTo>
                              <a:lnTo>
                                <a:pt x="269" y="13"/>
                              </a:lnTo>
                              <a:lnTo>
                                <a:pt x="251" y="8"/>
                              </a:lnTo>
                              <a:lnTo>
                                <a:pt x="232" y="3"/>
                              </a:lnTo>
                              <a:lnTo>
                                <a:pt x="214" y="1"/>
                              </a:lnTo>
                              <a:lnTo>
                                <a:pt x="19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887"/>
                      <wps:cNvSpPr>
                        <a:spLocks/>
                      </wps:cNvSpPr>
                      <wps:spPr bwMode="auto">
                        <a:xfrm>
                          <a:off x="193605" y="109731"/>
                          <a:ext cx="20630" cy="19084"/>
                        </a:xfrm>
                        <a:custGeom>
                          <a:avLst/>
                          <a:gdLst>
                            <a:gd name="T0" fmla="*/ 173 w 388"/>
                            <a:gd name="T1" fmla="*/ 1 h 381"/>
                            <a:gd name="T2" fmla="*/ 136 w 388"/>
                            <a:gd name="T3" fmla="*/ 8 h 381"/>
                            <a:gd name="T4" fmla="*/ 102 w 388"/>
                            <a:gd name="T5" fmla="*/ 21 h 381"/>
                            <a:gd name="T6" fmla="*/ 71 w 388"/>
                            <a:gd name="T7" fmla="*/ 42 h 381"/>
                            <a:gd name="T8" fmla="*/ 43 w 388"/>
                            <a:gd name="T9" fmla="*/ 70 h 381"/>
                            <a:gd name="T10" fmla="*/ 22 w 388"/>
                            <a:gd name="T11" fmla="*/ 101 h 381"/>
                            <a:gd name="T12" fmla="*/ 8 w 388"/>
                            <a:gd name="T13" fmla="*/ 135 h 381"/>
                            <a:gd name="T14" fmla="*/ 2 w 388"/>
                            <a:gd name="T15" fmla="*/ 172 h 381"/>
                            <a:gd name="T16" fmla="*/ 2 w 388"/>
                            <a:gd name="T17" fmla="*/ 212 h 381"/>
                            <a:gd name="T18" fmla="*/ 8 w 388"/>
                            <a:gd name="T19" fmla="*/ 248 h 381"/>
                            <a:gd name="T20" fmla="*/ 18 w 388"/>
                            <a:gd name="T21" fmla="*/ 274 h 381"/>
                            <a:gd name="T22" fmla="*/ 26 w 388"/>
                            <a:gd name="T23" fmla="*/ 289 h 381"/>
                            <a:gd name="T24" fmla="*/ 37 w 388"/>
                            <a:gd name="T25" fmla="*/ 305 h 381"/>
                            <a:gd name="T26" fmla="*/ 49 w 388"/>
                            <a:gd name="T27" fmla="*/ 318 h 381"/>
                            <a:gd name="T28" fmla="*/ 71 w 388"/>
                            <a:gd name="T29" fmla="*/ 339 h 381"/>
                            <a:gd name="T30" fmla="*/ 103 w 388"/>
                            <a:gd name="T31" fmla="*/ 359 h 381"/>
                            <a:gd name="T32" fmla="*/ 137 w 388"/>
                            <a:gd name="T33" fmla="*/ 373 h 381"/>
                            <a:gd name="T34" fmla="*/ 173 w 388"/>
                            <a:gd name="T35" fmla="*/ 380 h 381"/>
                            <a:gd name="T36" fmla="*/ 212 w 388"/>
                            <a:gd name="T37" fmla="*/ 380 h 381"/>
                            <a:gd name="T38" fmla="*/ 251 w 388"/>
                            <a:gd name="T39" fmla="*/ 373 h 381"/>
                            <a:gd name="T40" fmla="*/ 285 w 388"/>
                            <a:gd name="T41" fmla="*/ 359 h 381"/>
                            <a:gd name="T42" fmla="*/ 317 w 388"/>
                            <a:gd name="T43" fmla="*/ 339 h 381"/>
                            <a:gd name="T44" fmla="*/ 346 w 388"/>
                            <a:gd name="T45" fmla="*/ 312 h 381"/>
                            <a:gd name="T46" fmla="*/ 366 w 388"/>
                            <a:gd name="T47" fmla="*/ 282 h 381"/>
                            <a:gd name="T48" fmla="*/ 380 w 388"/>
                            <a:gd name="T49" fmla="*/ 248 h 381"/>
                            <a:gd name="T50" fmla="*/ 387 w 388"/>
                            <a:gd name="T51" fmla="*/ 212 h 381"/>
                            <a:gd name="T52" fmla="*/ 387 w 388"/>
                            <a:gd name="T53" fmla="*/ 172 h 381"/>
                            <a:gd name="T54" fmla="*/ 380 w 388"/>
                            <a:gd name="T55" fmla="*/ 135 h 381"/>
                            <a:gd name="T56" fmla="*/ 366 w 388"/>
                            <a:gd name="T57" fmla="*/ 101 h 381"/>
                            <a:gd name="T58" fmla="*/ 346 w 388"/>
                            <a:gd name="T59" fmla="*/ 70 h 381"/>
                            <a:gd name="T60" fmla="*/ 317 w 388"/>
                            <a:gd name="T61" fmla="*/ 42 h 381"/>
                            <a:gd name="T62" fmla="*/ 286 w 388"/>
                            <a:gd name="T63" fmla="*/ 21 h 381"/>
                            <a:gd name="T64" fmla="*/ 251 w 388"/>
                            <a:gd name="T65" fmla="*/ 8 h 381"/>
                            <a:gd name="T66" fmla="*/ 213 w 388"/>
                            <a:gd name="T67" fmla="*/ 1 h 3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388" h="381">
                              <a:moveTo>
                                <a:pt x="193" y="0"/>
                              </a:moveTo>
                              <a:lnTo>
                                <a:pt x="173" y="1"/>
                              </a:lnTo>
                              <a:lnTo>
                                <a:pt x="153" y="3"/>
                              </a:lnTo>
                              <a:lnTo>
                                <a:pt x="136" y="8"/>
                              </a:lnTo>
                              <a:lnTo>
                                <a:pt x="118" y="13"/>
                              </a:lnTo>
                              <a:lnTo>
                                <a:pt x="102" y="21"/>
                              </a:lnTo>
                              <a:lnTo>
                                <a:pt x="85" y="31"/>
                              </a:lnTo>
                              <a:lnTo>
                                <a:pt x="71" y="42"/>
                              </a:lnTo>
                              <a:lnTo>
                                <a:pt x="56" y="55"/>
                              </a:lnTo>
                              <a:lnTo>
                                <a:pt x="43" y="70"/>
                              </a:lnTo>
                              <a:lnTo>
                                <a:pt x="31" y="85"/>
                              </a:lnTo>
                              <a:lnTo>
                                <a:pt x="22" y="101"/>
                              </a:lnTo>
                              <a:lnTo>
                                <a:pt x="14" y="117"/>
                              </a:lnTo>
                              <a:lnTo>
                                <a:pt x="8" y="135"/>
                              </a:lnTo>
                              <a:lnTo>
                                <a:pt x="4" y="152"/>
                              </a:lnTo>
                              <a:lnTo>
                                <a:pt x="2" y="172"/>
                              </a:lnTo>
                              <a:lnTo>
                                <a:pt x="0" y="192"/>
                              </a:lnTo>
                              <a:lnTo>
                                <a:pt x="2" y="212"/>
                              </a:lnTo>
                              <a:lnTo>
                                <a:pt x="4" y="231"/>
                              </a:lnTo>
                              <a:lnTo>
                                <a:pt x="8" y="248"/>
                              </a:lnTo>
                              <a:lnTo>
                                <a:pt x="14" y="266"/>
                              </a:lnTo>
                              <a:lnTo>
                                <a:pt x="18" y="274"/>
                              </a:lnTo>
                              <a:lnTo>
                                <a:pt x="22" y="282"/>
                              </a:lnTo>
                              <a:lnTo>
                                <a:pt x="26" y="289"/>
                              </a:lnTo>
                              <a:lnTo>
                                <a:pt x="31" y="297"/>
                              </a:lnTo>
                              <a:lnTo>
                                <a:pt x="37" y="305"/>
                              </a:lnTo>
                              <a:lnTo>
                                <a:pt x="43" y="312"/>
                              </a:lnTo>
                              <a:lnTo>
                                <a:pt x="49" y="318"/>
                              </a:lnTo>
                              <a:lnTo>
                                <a:pt x="56" y="325"/>
                              </a:lnTo>
                              <a:lnTo>
                                <a:pt x="71" y="339"/>
                              </a:lnTo>
                              <a:lnTo>
                                <a:pt x="86" y="350"/>
                              </a:lnTo>
                              <a:lnTo>
                                <a:pt x="103" y="359"/>
                              </a:lnTo>
                              <a:lnTo>
                                <a:pt x="119" y="368"/>
                              </a:lnTo>
                              <a:lnTo>
                                <a:pt x="137" y="373"/>
                              </a:lnTo>
                              <a:lnTo>
                                <a:pt x="154" y="377"/>
                              </a:lnTo>
                              <a:lnTo>
                                <a:pt x="173" y="380"/>
                              </a:lnTo>
                              <a:lnTo>
                                <a:pt x="193" y="381"/>
                              </a:lnTo>
                              <a:lnTo>
                                <a:pt x="212" y="380"/>
                              </a:lnTo>
                              <a:lnTo>
                                <a:pt x="232" y="377"/>
                              </a:lnTo>
                              <a:lnTo>
                                <a:pt x="251" y="373"/>
                              </a:lnTo>
                              <a:lnTo>
                                <a:pt x="268" y="368"/>
                              </a:lnTo>
                              <a:lnTo>
                                <a:pt x="285" y="359"/>
                              </a:lnTo>
                              <a:lnTo>
                                <a:pt x="301" y="350"/>
                              </a:lnTo>
                              <a:lnTo>
                                <a:pt x="317" y="339"/>
                              </a:lnTo>
                              <a:lnTo>
                                <a:pt x="332" y="325"/>
                              </a:lnTo>
                              <a:lnTo>
                                <a:pt x="346" y="312"/>
                              </a:lnTo>
                              <a:lnTo>
                                <a:pt x="357" y="297"/>
                              </a:lnTo>
                              <a:lnTo>
                                <a:pt x="366" y="282"/>
                              </a:lnTo>
                              <a:lnTo>
                                <a:pt x="374" y="266"/>
                              </a:lnTo>
                              <a:lnTo>
                                <a:pt x="380" y="248"/>
                              </a:lnTo>
                              <a:lnTo>
                                <a:pt x="385" y="231"/>
                              </a:lnTo>
                              <a:lnTo>
                                <a:pt x="387" y="212"/>
                              </a:lnTo>
                              <a:lnTo>
                                <a:pt x="388" y="192"/>
                              </a:lnTo>
                              <a:lnTo>
                                <a:pt x="387" y="172"/>
                              </a:lnTo>
                              <a:lnTo>
                                <a:pt x="385" y="152"/>
                              </a:lnTo>
                              <a:lnTo>
                                <a:pt x="380" y="135"/>
                              </a:lnTo>
                              <a:lnTo>
                                <a:pt x="374" y="117"/>
                              </a:lnTo>
                              <a:lnTo>
                                <a:pt x="366" y="101"/>
                              </a:lnTo>
                              <a:lnTo>
                                <a:pt x="357" y="84"/>
                              </a:lnTo>
                              <a:lnTo>
                                <a:pt x="346" y="70"/>
                              </a:lnTo>
                              <a:lnTo>
                                <a:pt x="332" y="55"/>
                              </a:lnTo>
                              <a:lnTo>
                                <a:pt x="317" y="42"/>
                              </a:lnTo>
                              <a:lnTo>
                                <a:pt x="302" y="31"/>
                              </a:lnTo>
                              <a:lnTo>
                                <a:pt x="286" y="21"/>
                              </a:lnTo>
                              <a:lnTo>
                                <a:pt x="268" y="13"/>
                              </a:lnTo>
                              <a:lnTo>
                                <a:pt x="251" y="8"/>
                              </a:lnTo>
                              <a:lnTo>
                                <a:pt x="232" y="3"/>
                              </a:lnTo>
                              <a:lnTo>
                                <a:pt x="213" y="1"/>
                              </a:lnTo>
                              <a:lnTo>
                                <a:pt x="19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88"/>
                      <wps:cNvSpPr>
                        <a:spLocks noEditPoints="1"/>
                      </wps:cNvSpPr>
                      <wps:spPr bwMode="auto">
                        <a:xfrm>
                          <a:off x="117432" y="0"/>
                          <a:ext cx="101563" cy="125634"/>
                        </a:xfrm>
                        <a:custGeom>
                          <a:avLst/>
                          <a:gdLst>
                            <a:gd name="T0" fmla="*/ 868 w 1899"/>
                            <a:gd name="T1" fmla="*/ 92 h 2380"/>
                            <a:gd name="T2" fmla="*/ 1063 w 1899"/>
                            <a:gd name="T3" fmla="*/ 103 h 2380"/>
                            <a:gd name="T4" fmla="*/ 1220 w 1899"/>
                            <a:gd name="T5" fmla="*/ 135 h 2380"/>
                            <a:gd name="T6" fmla="*/ 1341 w 1899"/>
                            <a:gd name="T7" fmla="*/ 187 h 2380"/>
                            <a:gd name="T8" fmla="*/ 1433 w 1899"/>
                            <a:gd name="T9" fmla="*/ 258 h 2380"/>
                            <a:gd name="T10" fmla="*/ 1497 w 1899"/>
                            <a:gd name="T11" fmla="*/ 346 h 2380"/>
                            <a:gd name="T12" fmla="*/ 1539 w 1899"/>
                            <a:gd name="T13" fmla="*/ 451 h 2380"/>
                            <a:gd name="T14" fmla="*/ 1562 w 1899"/>
                            <a:gd name="T15" fmla="*/ 573 h 2380"/>
                            <a:gd name="T16" fmla="*/ 1568 w 1899"/>
                            <a:gd name="T17" fmla="*/ 709 h 2380"/>
                            <a:gd name="T18" fmla="*/ 1557 w 1899"/>
                            <a:gd name="T19" fmla="*/ 844 h 2380"/>
                            <a:gd name="T20" fmla="*/ 1525 w 1899"/>
                            <a:gd name="T21" fmla="*/ 961 h 2380"/>
                            <a:gd name="T22" fmla="*/ 1473 w 1899"/>
                            <a:gd name="T23" fmla="*/ 1061 h 2380"/>
                            <a:gd name="T24" fmla="*/ 1398 w 1899"/>
                            <a:gd name="T25" fmla="*/ 1143 h 2380"/>
                            <a:gd name="T26" fmla="*/ 1302 w 1899"/>
                            <a:gd name="T27" fmla="*/ 1207 h 2380"/>
                            <a:gd name="T28" fmla="*/ 1185 w 1899"/>
                            <a:gd name="T29" fmla="*/ 1252 h 2380"/>
                            <a:gd name="T30" fmla="*/ 1047 w 1899"/>
                            <a:gd name="T31" fmla="*/ 1280 h 2380"/>
                            <a:gd name="T32" fmla="*/ 887 w 1899"/>
                            <a:gd name="T33" fmla="*/ 1289 h 2380"/>
                            <a:gd name="T34" fmla="*/ 338 w 1899"/>
                            <a:gd name="T35" fmla="*/ 83 h 2380"/>
                            <a:gd name="T36" fmla="*/ 335 w 1899"/>
                            <a:gd name="T37" fmla="*/ 2054 h 2380"/>
                            <a:gd name="T38" fmla="*/ 320 w 1899"/>
                            <a:gd name="T39" fmla="*/ 2120 h 2380"/>
                            <a:gd name="T40" fmla="*/ 301 w 1899"/>
                            <a:gd name="T41" fmla="*/ 2160 h 2380"/>
                            <a:gd name="T42" fmla="*/ 278 w 1899"/>
                            <a:gd name="T43" fmla="*/ 2191 h 2380"/>
                            <a:gd name="T44" fmla="*/ 247 w 1899"/>
                            <a:gd name="T45" fmla="*/ 2216 h 2380"/>
                            <a:gd name="T46" fmla="*/ 180 w 1899"/>
                            <a:gd name="T47" fmla="*/ 2249 h 2380"/>
                            <a:gd name="T48" fmla="*/ 90 w 1899"/>
                            <a:gd name="T49" fmla="*/ 2267 h 2380"/>
                            <a:gd name="T50" fmla="*/ 0 w 1899"/>
                            <a:gd name="T51" fmla="*/ 2380 h 2380"/>
                            <a:gd name="T52" fmla="*/ 975 w 1899"/>
                            <a:gd name="T53" fmla="*/ 2270 h 2380"/>
                            <a:gd name="T54" fmla="*/ 874 w 1899"/>
                            <a:gd name="T55" fmla="*/ 2257 h 2380"/>
                            <a:gd name="T56" fmla="*/ 795 w 1899"/>
                            <a:gd name="T57" fmla="*/ 2225 h 2380"/>
                            <a:gd name="T58" fmla="*/ 761 w 1899"/>
                            <a:gd name="T59" fmla="*/ 2200 h 2380"/>
                            <a:gd name="T60" fmla="*/ 735 w 1899"/>
                            <a:gd name="T61" fmla="*/ 2171 h 2380"/>
                            <a:gd name="T62" fmla="*/ 716 w 1899"/>
                            <a:gd name="T63" fmla="*/ 2136 h 2380"/>
                            <a:gd name="T64" fmla="*/ 697 w 1899"/>
                            <a:gd name="T65" fmla="*/ 2073 h 2380"/>
                            <a:gd name="T66" fmla="*/ 690 w 1899"/>
                            <a:gd name="T67" fmla="*/ 1985 h 2380"/>
                            <a:gd name="T68" fmla="*/ 1080 w 1899"/>
                            <a:gd name="T69" fmla="*/ 1376 h 2380"/>
                            <a:gd name="T70" fmla="*/ 1310 w 1899"/>
                            <a:gd name="T71" fmla="*/ 1350 h 2380"/>
                            <a:gd name="T72" fmla="*/ 1497 w 1899"/>
                            <a:gd name="T73" fmla="*/ 1299 h 2380"/>
                            <a:gd name="T74" fmla="*/ 1643 w 1899"/>
                            <a:gd name="T75" fmla="*/ 1227 h 2380"/>
                            <a:gd name="T76" fmla="*/ 1753 w 1899"/>
                            <a:gd name="T77" fmla="*/ 1134 h 2380"/>
                            <a:gd name="T78" fmla="*/ 1828 w 1899"/>
                            <a:gd name="T79" fmla="*/ 1025 h 2380"/>
                            <a:gd name="T80" fmla="*/ 1876 w 1899"/>
                            <a:gd name="T81" fmla="*/ 900 h 2380"/>
                            <a:gd name="T82" fmla="*/ 1897 w 1899"/>
                            <a:gd name="T83" fmla="*/ 760 h 2380"/>
                            <a:gd name="T84" fmla="*/ 1898 w 1899"/>
                            <a:gd name="T85" fmla="*/ 613 h 2380"/>
                            <a:gd name="T86" fmla="*/ 1883 w 1899"/>
                            <a:gd name="T87" fmla="*/ 474 h 2380"/>
                            <a:gd name="T88" fmla="*/ 1847 w 1899"/>
                            <a:gd name="T89" fmla="*/ 349 h 2380"/>
                            <a:gd name="T90" fmla="*/ 1785 w 1899"/>
                            <a:gd name="T91" fmla="*/ 240 h 2380"/>
                            <a:gd name="T92" fmla="*/ 1690 w 1899"/>
                            <a:gd name="T93" fmla="*/ 149 h 2380"/>
                            <a:gd name="T94" fmla="*/ 1556 w 1899"/>
                            <a:gd name="T95" fmla="*/ 78 h 2380"/>
                            <a:gd name="T96" fmla="*/ 1379 w 1899"/>
                            <a:gd name="T97" fmla="*/ 29 h 2380"/>
                            <a:gd name="T98" fmla="*/ 1152 w 1899"/>
                            <a:gd name="T99" fmla="*/ 3 h 2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99" h="2380">
                              <a:moveTo>
                                <a:pt x="887" y="1289"/>
                              </a:moveTo>
                              <a:lnTo>
                                <a:pt x="690" y="1289"/>
                              </a:lnTo>
                              <a:lnTo>
                                <a:pt x="690" y="94"/>
                              </a:lnTo>
                              <a:lnTo>
                                <a:pt x="868" y="92"/>
                              </a:lnTo>
                              <a:lnTo>
                                <a:pt x="921" y="93"/>
                              </a:lnTo>
                              <a:lnTo>
                                <a:pt x="971" y="95"/>
                              </a:lnTo>
                              <a:lnTo>
                                <a:pt x="1018" y="98"/>
                              </a:lnTo>
                              <a:lnTo>
                                <a:pt x="1063" y="103"/>
                              </a:lnTo>
                              <a:lnTo>
                                <a:pt x="1106" y="109"/>
                              </a:lnTo>
                              <a:lnTo>
                                <a:pt x="1146" y="116"/>
                              </a:lnTo>
                              <a:lnTo>
                                <a:pt x="1183" y="125"/>
                              </a:lnTo>
                              <a:lnTo>
                                <a:pt x="1220" y="135"/>
                              </a:lnTo>
                              <a:lnTo>
                                <a:pt x="1254" y="146"/>
                              </a:lnTo>
                              <a:lnTo>
                                <a:pt x="1285" y="159"/>
                              </a:lnTo>
                              <a:lnTo>
                                <a:pt x="1315" y="172"/>
                              </a:lnTo>
                              <a:lnTo>
                                <a:pt x="1341" y="187"/>
                              </a:lnTo>
                              <a:lnTo>
                                <a:pt x="1367" y="203"/>
                              </a:lnTo>
                              <a:lnTo>
                                <a:pt x="1391" y="219"/>
                              </a:lnTo>
                              <a:lnTo>
                                <a:pt x="1413" y="238"/>
                              </a:lnTo>
                              <a:lnTo>
                                <a:pt x="1433" y="258"/>
                              </a:lnTo>
                              <a:lnTo>
                                <a:pt x="1452" y="278"/>
                              </a:lnTo>
                              <a:lnTo>
                                <a:pt x="1469" y="300"/>
                              </a:lnTo>
                              <a:lnTo>
                                <a:pt x="1484" y="323"/>
                              </a:lnTo>
                              <a:lnTo>
                                <a:pt x="1497" y="346"/>
                              </a:lnTo>
                              <a:lnTo>
                                <a:pt x="1510" y="371"/>
                              </a:lnTo>
                              <a:lnTo>
                                <a:pt x="1521" y="397"/>
                              </a:lnTo>
                              <a:lnTo>
                                <a:pt x="1531" y="423"/>
                              </a:lnTo>
                              <a:lnTo>
                                <a:pt x="1539" y="451"/>
                              </a:lnTo>
                              <a:lnTo>
                                <a:pt x="1546" y="481"/>
                              </a:lnTo>
                              <a:lnTo>
                                <a:pt x="1552" y="510"/>
                              </a:lnTo>
                              <a:lnTo>
                                <a:pt x="1557" y="541"/>
                              </a:lnTo>
                              <a:lnTo>
                                <a:pt x="1562" y="573"/>
                              </a:lnTo>
                              <a:lnTo>
                                <a:pt x="1565" y="606"/>
                              </a:lnTo>
                              <a:lnTo>
                                <a:pt x="1567" y="639"/>
                              </a:lnTo>
                              <a:lnTo>
                                <a:pt x="1568" y="674"/>
                              </a:lnTo>
                              <a:lnTo>
                                <a:pt x="1568" y="709"/>
                              </a:lnTo>
                              <a:lnTo>
                                <a:pt x="1567" y="745"/>
                              </a:lnTo>
                              <a:lnTo>
                                <a:pt x="1566" y="779"/>
                              </a:lnTo>
                              <a:lnTo>
                                <a:pt x="1562" y="812"/>
                              </a:lnTo>
                              <a:lnTo>
                                <a:pt x="1557" y="844"/>
                              </a:lnTo>
                              <a:lnTo>
                                <a:pt x="1551" y="876"/>
                              </a:lnTo>
                              <a:lnTo>
                                <a:pt x="1544" y="906"/>
                              </a:lnTo>
                              <a:lnTo>
                                <a:pt x="1536" y="935"/>
                              </a:lnTo>
                              <a:lnTo>
                                <a:pt x="1525" y="961"/>
                              </a:lnTo>
                              <a:lnTo>
                                <a:pt x="1514" y="988"/>
                              </a:lnTo>
                              <a:lnTo>
                                <a:pt x="1502" y="1014"/>
                              </a:lnTo>
                              <a:lnTo>
                                <a:pt x="1487" y="1039"/>
                              </a:lnTo>
                              <a:lnTo>
                                <a:pt x="1473" y="1061"/>
                              </a:lnTo>
                              <a:lnTo>
                                <a:pt x="1455" y="1084"/>
                              </a:lnTo>
                              <a:lnTo>
                                <a:pt x="1438" y="1105"/>
                              </a:lnTo>
                              <a:lnTo>
                                <a:pt x="1418" y="1124"/>
                              </a:lnTo>
                              <a:lnTo>
                                <a:pt x="1398" y="1143"/>
                              </a:lnTo>
                              <a:lnTo>
                                <a:pt x="1376" y="1161"/>
                              </a:lnTo>
                              <a:lnTo>
                                <a:pt x="1353" y="1178"/>
                              </a:lnTo>
                              <a:lnTo>
                                <a:pt x="1328" y="1193"/>
                              </a:lnTo>
                              <a:lnTo>
                                <a:pt x="1302" y="1207"/>
                              </a:lnTo>
                              <a:lnTo>
                                <a:pt x="1275" y="1220"/>
                              </a:lnTo>
                              <a:lnTo>
                                <a:pt x="1246" y="1232"/>
                              </a:lnTo>
                              <a:lnTo>
                                <a:pt x="1216" y="1243"/>
                              </a:lnTo>
                              <a:lnTo>
                                <a:pt x="1185" y="1252"/>
                              </a:lnTo>
                              <a:lnTo>
                                <a:pt x="1152" y="1261"/>
                              </a:lnTo>
                              <a:lnTo>
                                <a:pt x="1118" y="1268"/>
                              </a:lnTo>
                              <a:lnTo>
                                <a:pt x="1083" y="1275"/>
                              </a:lnTo>
                              <a:lnTo>
                                <a:pt x="1047" y="1280"/>
                              </a:lnTo>
                              <a:lnTo>
                                <a:pt x="1009" y="1284"/>
                              </a:lnTo>
                              <a:lnTo>
                                <a:pt x="970" y="1287"/>
                              </a:lnTo>
                              <a:lnTo>
                                <a:pt x="928" y="1289"/>
                              </a:lnTo>
                              <a:lnTo>
                                <a:pt x="887" y="1289"/>
                              </a:lnTo>
                              <a:close/>
                              <a:moveTo>
                                <a:pt x="1018" y="0"/>
                              </a:moveTo>
                              <a:lnTo>
                                <a:pt x="56" y="0"/>
                              </a:lnTo>
                              <a:lnTo>
                                <a:pt x="56" y="83"/>
                              </a:lnTo>
                              <a:lnTo>
                                <a:pt x="338" y="83"/>
                              </a:lnTo>
                              <a:lnTo>
                                <a:pt x="338" y="1939"/>
                              </a:lnTo>
                              <a:lnTo>
                                <a:pt x="338" y="1988"/>
                              </a:lnTo>
                              <a:lnTo>
                                <a:pt x="337" y="2025"/>
                              </a:lnTo>
                              <a:lnTo>
                                <a:pt x="335" y="2054"/>
                              </a:lnTo>
                              <a:lnTo>
                                <a:pt x="332" y="2075"/>
                              </a:lnTo>
                              <a:lnTo>
                                <a:pt x="329" y="2092"/>
                              </a:lnTo>
                              <a:lnTo>
                                <a:pt x="324" y="2106"/>
                              </a:lnTo>
                              <a:lnTo>
                                <a:pt x="320" y="2120"/>
                              </a:lnTo>
                              <a:lnTo>
                                <a:pt x="313" y="2134"/>
                              </a:lnTo>
                              <a:lnTo>
                                <a:pt x="310" y="2143"/>
                              </a:lnTo>
                              <a:lnTo>
                                <a:pt x="306" y="2151"/>
                              </a:lnTo>
                              <a:lnTo>
                                <a:pt x="301" y="2160"/>
                              </a:lnTo>
                              <a:lnTo>
                                <a:pt x="296" y="2168"/>
                              </a:lnTo>
                              <a:lnTo>
                                <a:pt x="291" y="2175"/>
                              </a:lnTo>
                              <a:lnTo>
                                <a:pt x="285" y="2183"/>
                              </a:lnTo>
                              <a:lnTo>
                                <a:pt x="278" y="2191"/>
                              </a:lnTo>
                              <a:lnTo>
                                <a:pt x="271" y="2197"/>
                              </a:lnTo>
                              <a:lnTo>
                                <a:pt x="264" y="2204"/>
                              </a:lnTo>
                              <a:lnTo>
                                <a:pt x="256" y="2210"/>
                              </a:lnTo>
                              <a:lnTo>
                                <a:pt x="247" y="2216"/>
                              </a:lnTo>
                              <a:lnTo>
                                <a:pt x="238" y="2222"/>
                              </a:lnTo>
                              <a:lnTo>
                                <a:pt x="218" y="2233"/>
                              </a:lnTo>
                              <a:lnTo>
                                <a:pt x="198" y="2242"/>
                              </a:lnTo>
                              <a:lnTo>
                                <a:pt x="180" y="2249"/>
                              </a:lnTo>
                              <a:lnTo>
                                <a:pt x="161" y="2255"/>
                              </a:lnTo>
                              <a:lnTo>
                                <a:pt x="139" y="2260"/>
                              </a:lnTo>
                              <a:lnTo>
                                <a:pt x="116" y="2264"/>
                              </a:lnTo>
                              <a:lnTo>
                                <a:pt x="90" y="2267"/>
                              </a:lnTo>
                              <a:lnTo>
                                <a:pt x="62" y="2270"/>
                              </a:lnTo>
                              <a:lnTo>
                                <a:pt x="32" y="2272"/>
                              </a:lnTo>
                              <a:lnTo>
                                <a:pt x="0" y="2273"/>
                              </a:lnTo>
                              <a:lnTo>
                                <a:pt x="0" y="2380"/>
                              </a:lnTo>
                              <a:lnTo>
                                <a:pt x="1036" y="2380"/>
                              </a:lnTo>
                              <a:lnTo>
                                <a:pt x="1036" y="2273"/>
                              </a:lnTo>
                              <a:lnTo>
                                <a:pt x="1004" y="2272"/>
                              </a:lnTo>
                              <a:lnTo>
                                <a:pt x="975" y="2270"/>
                              </a:lnTo>
                              <a:lnTo>
                                <a:pt x="947" y="2268"/>
                              </a:lnTo>
                              <a:lnTo>
                                <a:pt x="920" y="2264"/>
                              </a:lnTo>
                              <a:lnTo>
                                <a:pt x="896" y="2261"/>
                              </a:lnTo>
                              <a:lnTo>
                                <a:pt x="874" y="2257"/>
                              </a:lnTo>
                              <a:lnTo>
                                <a:pt x="855" y="2251"/>
                              </a:lnTo>
                              <a:lnTo>
                                <a:pt x="837" y="2245"/>
                              </a:lnTo>
                              <a:lnTo>
                                <a:pt x="816" y="2236"/>
                              </a:lnTo>
                              <a:lnTo>
                                <a:pt x="795" y="2225"/>
                              </a:lnTo>
                              <a:lnTo>
                                <a:pt x="786" y="2219"/>
                              </a:lnTo>
                              <a:lnTo>
                                <a:pt x="777" y="2213"/>
                              </a:lnTo>
                              <a:lnTo>
                                <a:pt x="769" y="2207"/>
                              </a:lnTo>
                              <a:lnTo>
                                <a:pt x="761" y="2200"/>
                              </a:lnTo>
                              <a:lnTo>
                                <a:pt x="754" y="2194"/>
                              </a:lnTo>
                              <a:lnTo>
                                <a:pt x="746" y="2186"/>
                              </a:lnTo>
                              <a:lnTo>
                                <a:pt x="740" y="2178"/>
                              </a:lnTo>
                              <a:lnTo>
                                <a:pt x="735" y="2171"/>
                              </a:lnTo>
                              <a:lnTo>
                                <a:pt x="730" y="2163"/>
                              </a:lnTo>
                              <a:lnTo>
                                <a:pt x="725" y="2155"/>
                              </a:lnTo>
                              <a:lnTo>
                                <a:pt x="721" y="2145"/>
                              </a:lnTo>
                              <a:lnTo>
                                <a:pt x="716" y="2136"/>
                              </a:lnTo>
                              <a:lnTo>
                                <a:pt x="710" y="2121"/>
                              </a:lnTo>
                              <a:lnTo>
                                <a:pt x="705" y="2106"/>
                              </a:lnTo>
                              <a:lnTo>
                                <a:pt x="700" y="2090"/>
                              </a:lnTo>
                              <a:lnTo>
                                <a:pt x="697" y="2073"/>
                              </a:lnTo>
                              <a:lnTo>
                                <a:pt x="694" y="2055"/>
                              </a:lnTo>
                              <a:lnTo>
                                <a:pt x="692" y="2034"/>
                              </a:lnTo>
                              <a:lnTo>
                                <a:pt x="691" y="2011"/>
                              </a:lnTo>
                              <a:lnTo>
                                <a:pt x="690" y="1985"/>
                              </a:lnTo>
                              <a:lnTo>
                                <a:pt x="690" y="1381"/>
                              </a:lnTo>
                              <a:lnTo>
                                <a:pt x="947" y="1380"/>
                              </a:lnTo>
                              <a:lnTo>
                                <a:pt x="1015" y="1379"/>
                              </a:lnTo>
                              <a:lnTo>
                                <a:pt x="1080" y="1376"/>
                              </a:lnTo>
                              <a:lnTo>
                                <a:pt x="1142" y="1372"/>
                              </a:lnTo>
                              <a:lnTo>
                                <a:pt x="1201" y="1366"/>
                              </a:lnTo>
                              <a:lnTo>
                                <a:pt x="1257" y="1359"/>
                              </a:lnTo>
                              <a:lnTo>
                                <a:pt x="1310" y="1350"/>
                              </a:lnTo>
                              <a:lnTo>
                                <a:pt x="1361" y="1340"/>
                              </a:lnTo>
                              <a:lnTo>
                                <a:pt x="1410" y="1327"/>
                              </a:lnTo>
                              <a:lnTo>
                                <a:pt x="1454" y="1314"/>
                              </a:lnTo>
                              <a:lnTo>
                                <a:pt x="1497" y="1299"/>
                              </a:lnTo>
                              <a:lnTo>
                                <a:pt x="1537" y="1284"/>
                              </a:lnTo>
                              <a:lnTo>
                                <a:pt x="1575" y="1266"/>
                              </a:lnTo>
                              <a:lnTo>
                                <a:pt x="1610" y="1247"/>
                              </a:lnTo>
                              <a:lnTo>
                                <a:pt x="1643" y="1227"/>
                              </a:lnTo>
                              <a:lnTo>
                                <a:pt x="1673" y="1206"/>
                              </a:lnTo>
                              <a:lnTo>
                                <a:pt x="1702" y="1183"/>
                              </a:lnTo>
                              <a:lnTo>
                                <a:pt x="1728" y="1159"/>
                              </a:lnTo>
                              <a:lnTo>
                                <a:pt x="1753" y="1134"/>
                              </a:lnTo>
                              <a:lnTo>
                                <a:pt x="1774" y="1109"/>
                              </a:lnTo>
                              <a:lnTo>
                                <a:pt x="1794" y="1082"/>
                              </a:lnTo>
                              <a:lnTo>
                                <a:pt x="1812" y="1054"/>
                              </a:lnTo>
                              <a:lnTo>
                                <a:pt x="1828" y="1025"/>
                              </a:lnTo>
                              <a:lnTo>
                                <a:pt x="1843" y="995"/>
                              </a:lnTo>
                              <a:lnTo>
                                <a:pt x="1855" y="964"/>
                              </a:lnTo>
                              <a:lnTo>
                                <a:pt x="1866" y="933"/>
                              </a:lnTo>
                              <a:lnTo>
                                <a:pt x="1876" y="900"/>
                              </a:lnTo>
                              <a:lnTo>
                                <a:pt x="1883" y="867"/>
                              </a:lnTo>
                              <a:lnTo>
                                <a:pt x="1889" y="832"/>
                              </a:lnTo>
                              <a:lnTo>
                                <a:pt x="1893" y="796"/>
                              </a:lnTo>
                              <a:lnTo>
                                <a:pt x="1897" y="760"/>
                              </a:lnTo>
                              <a:lnTo>
                                <a:pt x="1898" y="724"/>
                              </a:lnTo>
                              <a:lnTo>
                                <a:pt x="1899" y="687"/>
                              </a:lnTo>
                              <a:lnTo>
                                <a:pt x="1899" y="650"/>
                              </a:lnTo>
                              <a:lnTo>
                                <a:pt x="1898" y="613"/>
                              </a:lnTo>
                              <a:lnTo>
                                <a:pt x="1895" y="577"/>
                              </a:lnTo>
                              <a:lnTo>
                                <a:pt x="1892" y="542"/>
                              </a:lnTo>
                              <a:lnTo>
                                <a:pt x="1888" y="507"/>
                              </a:lnTo>
                              <a:lnTo>
                                <a:pt x="1883" y="474"/>
                              </a:lnTo>
                              <a:lnTo>
                                <a:pt x="1876" y="441"/>
                              </a:lnTo>
                              <a:lnTo>
                                <a:pt x="1867" y="409"/>
                              </a:lnTo>
                              <a:lnTo>
                                <a:pt x="1858" y="378"/>
                              </a:lnTo>
                              <a:lnTo>
                                <a:pt x="1847" y="349"/>
                              </a:lnTo>
                              <a:lnTo>
                                <a:pt x="1834" y="320"/>
                              </a:lnTo>
                              <a:lnTo>
                                <a:pt x="1819" y="293"/>
                              </a:lnTo>
                              <a:lnTo>
                                <a:pt x="1802" y="266"/>
                              </a:lnTo>
                              <a:lnTo>
                                <a:pt x="1785" y="240"/>
                              </a:lnTo>
                              <a:lnTo>
                                <a:pt x="1764" y="215"/>
                              </a:lnTo>
                              <a:lnTo>
                                <a:pt x="1741" y="192"/>
                              </a:lnTo>
                              <a:lnTo>
                                <a:pt x="1716" y="170"/>
                              </a:lnTo>
                              <a:lnTo>
                                <a:pt x="1690" y="149"/>
                              </a:lnTo>
                              <a:lnTo>
                                <a:pt x="1660" y="130"/>
                              </a:lnTo>
                              <a:lnTo>
                                <a:pt x="1628" y="111"/>
                              </a:lnTo>
                              <a:lnTo>
                                <a:pt x="1594" y="94"/>
                              </a:lnTo>
                              <a:lnTo>
                                <a:pt x="1556" y="78"/>
                              </a:lnTo>
                              <a:lnTo>
                                <a:pt x="1516" y="64"/>
                              </a:lnTo>
                              <a:lnTo>
                                <a:pt x="1474" y="50"/>
                              </a:lnTo>
                              <a:lnTo>
                                <a:pt x="1428" y="39"/>
                              </a:lnTo>
                              <a:lnTo>
                                <a:pt x="1379" y="29"/>
                              </a:lnTo>
                              <a:lnTo>
                                <a:pt x="1327" y="21"/>
                              </a:lnTo>
                              <a:lnTo>
                                <a:pt x="1272" y="13"/>
                              </a:lnTo>
                              <a:lnTo>
                                <a:pt x="1213" y="7"/>
                              </a:lnTo>
                              <a:lnTo>
                                <a:pt x="1152" y="3"/>
                              </a:lnTo>
                              <a:lnTo>
                                <a:pt x="1087" y="1"/>
                              </a:lnTo>
                              <a:lnTo>
                                <a:pt x="101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89"/>
                      <wps:cNvSpPr>
                        <a:spLocks/>
                      </wps:cNvSpPr>
                      <wps:spPr bwMode="auto">
                        <a:xfrm>
                          <a:off x="236452" y="0"/>
                          <a:ext cx="153932" cy="125634"/>
                        </a:xfrm>
                        <a:custGeom>
                          <a:avLst/>
                          <a:gdLst>
                            <a:gd name="T0" fmla="*/ 2601 w 2891"/>
                            <a:gd name="T1" fmla="*/ 2075 h 2380"/>
                            <a:gd name="T2" fmla="*/ 2594 w 2891"/>
                            <a:gd name="T3" fmla="*/ 1991 h 2380"/>
                            <a:gd name="T4" fmla="*/ 2843 w 2891"/>
                            <a:gd name="T5" fmla="*/ 0 h 2380"/>
                            <a:gd name="T6" fmla="*/ 2164 w 2891"/>
                            <a:gd name="T7" fmla="*/ 176 h 2380"/>
                            <a:gd name="T8" fmla="*/ 1933 w 2891"/>
                            <a:gd name="T9" fmla="*/ 749 h 2380"/>
                            <a:gd name="T10" fmla="*/ 1670 w 2891"/>
                            <a:gd name="T11" fmla="*/ 1401 h 2380"/>
                            <a:gd name="T12" fmla="*/ 1510 w 2891"/>
                            <a:gd name="T13" fmla="*/ 1799 h 2380"/>
                            <a:gd name="T14" fmla="*/ 1490 w 2891"/>
                            <a:gd name="T15" fmla="*/ 1829 h 2380"/>
                            <a:gd name="T16" fmla="*/ 1472 w 2891"/>
                            <a:gd name="T17" fmla="*/ 1824 h 2380"/>
                            <a:gd name="T18" fmla="*/ 1397 w 2891"/>
                            <a:gd name="T19" fmla="*/ 1653 h 2380"/>
                            <a:gd name="T20" fmla="*/ 1154 w 2891"/>
                            <a:gd name="T21" fmla="*/ 1086 h 2380"/>
                            <a:gd name="T22" fmla="*/ 873 w 2891"/>
                            <a:gd name="T23" fmla="*/ 432 h 2380"/>
                            <a:gd name="T24" fmla="*/ 700 w 2891"/>
                            <a:gd name="T25" fmla="*/ 24 h 2380"/>
                            <a:gd name="T26" fmla="*/ 294 w 2891"/>
                            <a:gd name="T27" fmla="*/ 84 h 2380"/>
                            <a:gd name="T28" fmla="*/ 292 w 2891"/>
                            <a:gd name="T29" fmla="*/ 1946 h 2380"/>
                            <a:gd name="T30" fmla="*/ 288 w 2891"/>
                            <a:gd name="T31" fmla="*/ 2054 h 2380"/>
                            <a:gd name="T32" fmla="*/ 278 w 2891"/>
                            <a:gd name="T33" fmla="*/ 2109 h 2380"/>
                            <a:gd name="T34" fmla="*/ 255 w 2891"/>
                            <a:gd name="T35" fmla="*/ 2165 h 2380"/>
                            <a:gd name="T36" fmla="*/ 215 w 2891"/>
                            <a:gd name="T37" fmla="*/ 2211 h 2380"/>
                            <a:gd name="T38" fmla="*/ 156 w 2891"/>
                            <a:gd name="T39" fmla="*/ 2247 h 2380"/>
                            <a:gd name="T40" fmla="*/ 97 w 2891"/>
                            <a:gd name="T41" fmla="*/ 2264 h 2380"/>
                            <a:gd name="T42" fmla="*/ 21 w 2891"/>
                            <a:gd name="T43" fmla="*/ 2272 h 2380"/>
                            <a:gd name="T44" fmla="*/ 686 w 2891"/>
                            <a:gd name="T45" fmla="*/ 2273 h 2380"/>
                            <a:gd name="T46" fmla="*/ 620 w 2891"/>
                            <a:gd name="T47" fmla="*/ 2267 h 2380"/>
                            <a:gd name="T48" fmla="*/ 537 w 2891"/>
                            <a:gd name="T49" fmla="*/ 2240 h 2380"/>
                            <a:gd name="T50" fmla="*/ 481 w 2891"/>
                            <a:gd name="T51" fmla="*/ 2203 h 2380"/>
                            <a:gd name="T52" fmla="*/ 446 w 2891"/>
                            <a:gd name="T53" fmla="*/ 2152 h 2380"/>
                            <a:gd name="T54" fmla="*/ 425 w 2891"/>
                            <a:gd name="T55" fmla="*/ 2095 h 2380"/>
                            <a:gd name="T56" fmla="*/ 418 w 2891"/>
                            <a:gd name="T57" fmla="*/ 2035 h 2380"/>
                            <a:gd name="T58" fmla="*/ 413 w 2891"/>
                            <a:gd name="T59" fmla="*/ 1920 h 2380"/>
                            <a:gd name="T60" fmla="*/ 451 w 2891"/>
                            <a:gd name="T61" fmla="*/ 333 h 2380"/>
                            <a:gd name="T62" fmla="*/ 587 w 2891"/>
                            <a:gd name="T63" fmla="*/ 650 h 2380"/>
                            <a:gd name="T64" fmla="*/ 887 w 2891"/>
                            <a:gd name="T65" fmla="*/ 1349 h 2380"/>
                            <a:gd name="T66" fmla="*/ 1189 w 2891"/>
                            <a:gd name="T67" fmla="*/ 2052 h 2380"/>
                            <a:gd name="T68" fmla="*/ 1330 w 2891"/>
                            <a:gd name="T69" fmla="*/ 2380 h 2380"/>
                            <a:gd name="T70" fmla="*/ 2247 w 2891"/>
                            <a:gd name="T71" fmla="*/ 1966 h 2380"/>
                            <a:gd name="T72" fmla="*/ 2241 w 2891"/>
                            <a:gd name="T73" fmla="*/ 2060 h 2380"/>
                            <a:gd name="T74" fmla="*/ 2226 w 2891"/>
                            <a:gd name="T75" fmla="*/ 2132 h 2380"/>
                            <a:gd name="T76" fmla="*/ 2188 w 2891"/>
                            <a:gd name="T77" fmla="*/ 2197 h 2380"/>
                            <a:gd name="T78" fmla="*/ 2124 w 2891"/>
                            <a:gd name="T79" fmla="*/ 2243 h 2380"/>
                            <a:gd name="T80" fmla="*/ 2052 w 2891"/>
                            <a:gd name="T81" fmla="*/ 2264 h 2380"/>
                            <a:gd name="T82" fmla="*/ 1952 w 2891"/>
                            <a:gd name="T83" fmla="*/ 2273 h 2380"/>
                            <a:gd name="T84" fmla="*/ 2863 w 2891"/>
                            <a:gd name="T85" fmla="*/ 2272 h 2380"/>
                            <a:gd name="T86" fmla="*/ 2770 w 2891"/>
                            <a:gd name="T87" fmla="*/ 2259 h 2380"/>
                            <a:gd name="T88" fmla="*/ 2699 w 2891"/>
                            <a:gd name="T89" fmla="*/ 2231 h 2380"/>
                            <a:gd name="T90" fmla="*/ 2658 w 2891"/>
                            <a:gd name="T91" fmla="*/ 2200 h 2380"/>
                            <a:gd name="T92" fmla="*/ 2633 w 2891"/>
                            <a:gd name="T93" fmla="*/ 2171 h 2380"/>
                            <a:gd name="T94" fmla="*/ 2616 w 2891"/>
                            <a:gd name="T95" fmla="*/ 2137 h 2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891" h="2380">
                              <a:moveTo>
                                <a:pt x="2613" y="2128"/>
                              </a:moveTo>
                              <a:lnTo>
                                <a:pt x="2608" y="2111"/>
                              </a:lnTo>
                              <a:lnTo>
                                <a:pt x="2604" y="2094"/>
                              </a:lnTo>
                              <a:lnTo>
                                <a:pt x="2601" y="2075"/>
                              </a:lnTo>
                              <a:lnTo>
                                <a:pt x="2598" y="2056"/>
                              </a:lnTo>
                              <a:lnTo>
                                <a:pt x="2596" y="2035"/>
                              </a:lnTo>
                              <a:lnTo>
                                <a:pt x="2595" y="2013"/>
                              </a:lnTo>
                              <a:lnTo>
                                <a:pt x="2594" y="1991"/>
                              </a:lnTo>
                              <a:lnTo>
                                <a:pt x="2594" y="1966"/>
                              </a:lnTo>
                              <a:lnTo>
                                <a:pt x="2594" y="83"/>
                              </a:lnTo>
                              <a:lnTo>
                                <a:pt x="2843" y="83"/>
                              </a:lnTo>
                              <a:lnTo>
                                <a:pt x="2843" y="0"/>
                              </a:lnTo>
                              <a:lnTo>
                                <a:pt x="2235" y="0"/>
                              </a:lnTo>
                              <a:lnTo>
                                <a:pt x="2226" y="24"/>
                              </a:lnTo>
                              <a:lnTo>
                                <a:pt x="2201" y="84"/>
                              </a:lnTo>
                              <a:lnTo>
                                <a:pt x="2164" y="176"/>
                              </a:lnTo>
                              <a:lnTo>
                                <a:pt x="2117" y="294"/>
                              </a:lnTo>
                              <a:lnTo>
                                <a:pt x="2062" y="432"/>
                              </a:lnTo>
                              <a:lnTo>
                                <a:pt x="2000" y="585"/>
                              </a:lnTo>
                              <a:lnTo>
                                <a:pt x="1933" y="749"/>
                              </a:lnTo>
                              <a:lnTo>
                                <a:pt x="1865" y="918"/>
                              </a:lnTo>
                              <a:lnTo>
                                <a:pt x="1797" y="1086"/>
                              </a:lnTo>
                              <a:lnTo>
                                <a:pt x="1732" y="1249"/>
                              </a:lnTo>
                              <a:lnTo>
                                <a:pt x="1670" y="1401"/>
                              </a:lnTo>
                              <a:lnTo>
                                <a:pt x="1615" y="1538"/>
                              </a:lnTo>
                              <a:lnTo>
                                <a:pt x="1569" y="1653"/>
                              </a:lnTo>
                              <a:lnTo>
                                <a:pt x="1534" y="1741"/>
                              </a:lnTo>
                              <a:lnTo>
                                <a:pt x="1510" y="1799"/>
                              </a:lnTo>
                              <a:lnTo>
                                <a:pt x="1503" y="1819"/>
                              </a:lnTo>
                              <a:lnTo>
                                <a:pt x="1500" y="1824"/>
                              </a:lnTo>
                              <a:lnTo>
                                <a:pt x="1495" y="1827"/>
                              </a:lnTo>
                              <a:lnTo>
                                <a:pt x="1490" y="1829"/>
                              </a:lnTo>
                              <a:lnTo>
                                <a:pt x="1486" y="1830"/>
                              </a:lnTo>
                              <a:lnTo>
                                <a:pt x="1480" y="1829"/>
                              </a:lnTo>
                              <a:lnTo>
                                <a:pt x="1475" y="1827"/>
                              </a:lnTo>
                              <a:lnTo>
                                <a:pt x="1472" y="1824"/>
                              </a:lnTo>
                              <a:lnTo>
                                <a:pt x="1469" y="1819"/>
                              </a:lnTo>
                              <a:lnTo>
                                <a:pt x="1459" y="1799"/>
                              </a:lnTo>
                              <a:lnTo>
                                <a:pt x="1436" y="1741"/>
                              </a:lnTo>
                              <a:lnTo>
                                <a:pt x="1397" y="1653"/>
                              </a:lnTo>
                              <a:lnTo>
                                <a:pt x="1348" y="1538"/>
                              </a:lnTo>
                              <a:lnTo>
                                <a:pt x="1290" y="1401"/>
                              </a:lnTo>
                              <a:lnTo>
                                <a:pt x="1225" y="1249"/>
                              </a:lnTo>
                              <a:lnTo>
                                <a:pt x="1154" y="1086"/>
                              </a:lnTo>
                              <a:lnTo>
                                <a:pt x="1082" y="918"/>
                              </a:lnTo>
                              <a:lnTo>
                                <a:pt x="1010" y="749"/>
                              </a:lnTo>
                              <a:lnTo>
                                <a:pt x="940" y="585"/>
                              </a:lnTo>
                              <a:lnTo>
                                <a:pt x="873" y="432"/>
                              </a:lnTo>
                              <a:lnTo>
                                <a:pt x="815" y="294"/>
                              </a:lnTo>
                              <a:lnTo>
                                <a:pt x="765" y="176"/>
                              </a:lnTo>
                              <a:lnTo>
                                <a:pt x="726" y="84"/>
                              </a:lnTo>
                              <a:lnTo>
                                <a:pt x="700" y="24"/>
                              </a:lnTo>
                              <a:lnTo>
                                <a:pt x="690" y="0"/>
                              </a:lnTo>
                              <a:lnTo>
                                <a:pt x="14" y="0"/>
                              </a:lnTo>
                              <a:lnTo>
                                <a:pt x="14" y="84"/>
                              </a:lnTo>
                              <a:lnTo>
                                <a:pt x="294" y="84"/>
                              </a:lnTo>
                              <a:lnTo>
                                <a:pt x="294" y="1893"/>
                              </a:lnTo>
                              <a:lnTo>
                                <a:pt x="294" y="1900"/>
                              </a:lnTo>
                              <a:lnTo>
                                <a:pt x="293" y="1920"/>
                              </a:lnTo>
                              <a:lnTo>
                                <a:pt x="292" y="1946"/>
                              </a:lnTo>
                              <a:lnTo>
                                <a:pt x="291" y="1976"/>
                              </a:lnTo>
                              <a:lnTo>
                                <a:pt x="290" y="2007"/>
                              </a:lnTo>
                              <a:lnTo>
                                <a:pt x="289" y="2035"/>
                              </a:lnTo>
                              <a:lnTo>
                                <a:pt x="288" y="2054"/>
                              </a:lnTo>
                              <a:lnTo>
                                <a:pt x="288" y="2061"/>
                              </a:lnTo>
                              <a:lnTo>
                                <a:pt x="286" y="2077"/>
                              </a:lnTo>
                              <a:lnTo>
                                <a:pt x="283" y="2094"/>
                              </a:lnTo>
                              <a:lnTo>
                                <a:pt x="278" y="2109"/>
                              </a:lnTo>
                              <a:lnTo>
                                <a:pt x="274" y="2124"/>
                              </a:lnTo>
                              <a:lnTo>
                                <a:pt x="268" y="2138"/>
                              </a:lnTo>
                              <a:lnTo>
                                <a:pt x="262" y="2151"/>
                              </a:lnTo>
                              <a:lnTo>
                                <a:pt x="255" y="2165"/>
                              </a:lnTo>
                              <a:lnTo>
                                <a:pt x="247" y="2177"/>
                              </a:lnTo>
                              <a:lnTo>
                                <a:pt x="238" y="2190"/>
                              </a:lnTo>
                              <a:lnTo>
                                <a:pt x="228" y="2201"/>
                              </a:lnTo>
                              <a:lnTo>
                                <a:pt x="215" y="2211"/>
                              </a:lnTo>
                              <a:lnTo>
                                <a:pt x="203" y="2222"/>
                              </a:lnTo>
                              <a:lnTo>
                                <a:pt x="189" y="2231"/>
                              </a:lnTo>
                              <a:lnTo>
                                <a:pt x="173" y="2239"/>
                              </a:lnTo>
                              <a:lnTo>
                                <a:pt x="156" y="2247"/>
                              </a:lnTo>
                              <a:lnTo>
                                <a:pt x="139" y="2253"/>
                              </a:lnTo>
                              <a:lnTo>
                                <a:pt x="127" y="2258"/>
                              </a:lnTo>
                              <a:lnTo>
                                <a:pt x="112" y="2261"/>
                              </a:lnTo>
                              <a:lnTo>
                                <a:pt x="97" y="2264"/>
                              </a:lnTo>
                              <a:lnTo>
                                <a:pt x="80" y="2267"/>
                              </a:lnTo>
                              <a:lnTo>
                                <a:pt x="61" y="2269"/>
                              </a:lnTo>
                              <a:lnTo>
                                <a:pt x="42" y="2270"/>
                              </a:lnTo>
                              <a:lnTo>
                                <a:pt x="21" y="2272"/>
                              </a:lnTo>
                              <a:lnTo>
                                <a:pt x="0" y="2272"/>
                              </a:lnTo>
                              <a:lnTo>
                                <a:pt x="0" y="2380"/>
                              </a:lnTo>
                              <a:lnTo>
                                <a:pt x="686" y="2380"/>
                              </a:lnTo>
                              <a:lnTo>
                                <a:pt x="686" y="2273"/>
                              </a:lnTo>
                              <a:lnTo>
                                <a:pt x="667" y="2273"/>
                              </a:lnTo>
                              <a:lnTo>
                                <a:pt x="649" y="2271"/>
                              </a:lnTo>
                              <a:lnTo>
                                <a:pt x="634" y="2269"/>
                              </a:lnTo>
                              <a:lnTo>
                                <a:pt x="620" y="2267"/>
                              </a:lnTo>
                              <a:lnTo>
                                <a:pt x="596" y="2262"/>
                              </a:lnTo>
                              <a:lnTo>
                                <a:pt x="571" y="2253"/>
                              </a:lnTo>
                              <a:lnTo>
                                <a:pt x="553" y="2247"/>
                              </a:lnTo>
                              <a:lnTo>
                                <a:pt x="537" y="2240"/>
                              </a:lnTo>
                              <a:lnTo>
                                <a:pt x="520" y="2232"/>
                              </a:lnTo>
                              <a:lnTo>
                                <a:pt x="507" y="2224"/>
                              </a:lnTo>
                              <a:lnTo>
                                <a:pt x="493" y="2213"/>
                              </a:lnTo>
                              <a:lnTo>
                                <a:pt x="481" y="2203"/>
                              </a:lnTo>
                              <a:lnTo>
                                <a:pt x="470" y="2191"/>
                              </a:lnTo>
                              <a:lnTo>
                                <a:pt x="460" y="2178"/>
                              </a:lnTo>
                              <a:lnTo>
                                <a:pt x="452" y="2166"/>
                              </a:lnTo>
                              <a:lnTo>
                                <a:pt x="446" y="2152"/>
                              </a:lnTo>
                              <a:lnTo>
                                <a:pt x="439" y="2139"/>
                              </a:lnTo>
                              <a:lnTo>
                                <a:pt x="433" y="2125"/>
                              </a:lnTo>
                              <a:lnTo>
                                <a:pt x="428" y="2110"/>
                              </a:lnTo>
                              <a:lnTo>
                                <a:pt x="425" y="2095"/>
                              </a:lnTo>
                              <a:lnTo>
                                <a:pt x="422" y="2078"/>
                              </a:lnTo>
                              <a:lnTo>
                                <a:pt x="419" y="2061"/>
                              </a:lnTo>
                              <a:lnTo>
                                <a:pt x="419" y="2054"/>
                              </a:lnTo>
                              <a:lnTo>
                                <a:pt x="418" y="2035"/>
                              </a:lnTo>
                              <a:lnTo>
                                <a:pt x="417" y="2008"/>
                              </a:lnTo>
                              <a:lnTo>
                                <a:pt x="416" y="1977"/>
                              </a:lnTo>
                              <a:lnTo>
                                <a:pt x="414" y="1946"/>
                              </a:lnTo>
                              <a:lnTo>
                                <a:pt x="413" y="1920"/>
                              </a:lnTo>
                              <a:lnTo>
                                <a:pt x="412" y="1900"/>
                              </a:lnTo>
                              <a:lnTo>
                                <a:pt x="412" y="1893"/>
                              </a:lnTo>
                              <a:lnTo>
                                <a:pt x="412" y="333"/>
                              </a:lnTo>
                              <a:lnTo>
                                <a:pt x="451" y="333"/>
                              </a:lnTo>
                              <a:lnTo>
                                <a:pt x="461" y="355"/>
                              </a:lnTo>
                              <a:lnTo>
                                <a:pt x="489" y="420"/>
                              </a:lnTo>
                              <a:lnTo>
                                <a:pt x="532" y="520"/>
                              </a:lnTo>
                              <a:lnTo>
                                <a:pt x="587" y="650"/>
                              </a:lnTo>
                              <a:lnTo>
                                <a:pt x="653" y="804"/>
                              </a:lnTo>
                              <a:lnTo>
                                <a:pt x="727" y="975"/>
                              </a:lnTo>
                              <a:lnTo>
                                <a:pt x="805" y="1159"/>
                              </a:lnTo>
                              <a:lnTo>
                                <a:pt x="887" y="1349"/>
                              </a:lnTo>
                              <a:lnTo>
                                <a:pt x="969" y="1538"/>
                              </a:lnTo>
                              <a:lnTo>
                                <a:pt x="1048" y="1723"/>
                              </a:lnTo>
                              <a:lnTo>
                                <a:pt x="1122" y="1896"/>
                              </a:lnTo>
                              <a:lnTo>
                                <a:pt x="1189" y="2052"/>
                              </a:lnTo>
                              <a:lnTo>
                                <a:pt x="1245" y="2183"/>
                              </a:lnTo>
                              <a:lnTo>
                                <a:pt x="1290" y="2286"/>
                              </a:lnTo>
                              <a:lnTo>
                                <a:pt x="1319" y="2353"/>
                              </a:lnTo>
                              <a:lnTo>
                                <a:pt x="1330" y="2380"/>
                              </a:lnTo>
                              <a:lnTo>
                                <a:pt x="1402" y="2380"/>
                              </a:lnTo>
                              <a:lnTo>
                                <a:pt x="2226" y="355"/>
                              </a:lnTo>
                              <a:lnTo>
                                <a:pt x="2247" y="355"/>
                              </a:lnTo>
                              <a:lnTo>
                                <a:pt x="2247" y="1966"/>
                              </a:lnTo>
                              <a:lnTo>
                                <a:pt x="2247" y="1992"/>
                              </a:lnTo>
                              <a:lnTo>
                                <a:pt x="2245" y="2015"/>
                              </a:lnTo>
                              <a:lnTo>
                                <a:pt x="2243" y="2038"/>
                              </a:lnTo>
                              <a:lnTo>
                                <a:pt x="2241" y="2060"/>
                              </a:lnTo>
                              <a:lnTo>
                                <a:pt x="2238" y="2080"/>
                              </a:lnTo>
                              <a:lnTo>
                                <a:pt x="2235" y="2099"/>
                              </a:lnTo>
                              <a:lnTo>
                                <a:pt x="2230" y="2116"/>
                              </a:lnTo>
                              <a:lnTo>
                                <a:pt x="2226" y="2132"/>
                              </a:lnTo>
                              <a:lnTo>
                                <a:pt x="2219" y="2150"/>
                              </a:lnTo>
                              <a:lnTo>
                                <a:pt x="2210" y="2167"/>
                              </a:lnTo>
                              <a:lnTo>
                                <a:pt x="2199" y="2182"/>
                              </a:lnTo>
                              <a:lnTo>
                                <a:pt x="2188" y="2197"/>
                              </a:lnTo>
                              <a:lnTo>
                                <a:pt x="2174" y="2210"/>
                              </a:lnTo>
                              <a:lnTo>
                                <a:pt x="2159" y="2223"/>
                              </a:lnTo>
                              <a:lnTo>
                                <a:pt x="2141" y="2234"/>
                              </a:lnTo>
                              <a:lnTo>
                                <a:pt x="2124" y="2243"/>
                              </a:lnTo>
                              <a:lnTo>
                                <a:pt x="2108" y="2249"/>
                              </a:lnTo>
                              <a:lnTo>
                                <a:pt x="2092" y="2256"/>
                              </a:lnTo>
                              <a:lnTo>
                                <a:pt x="2073" y="2260"/>
                              </a:lnTo>
                              <a:lnTo>
                                <a:pt x="2052" y="2264"/>
                              </a:lnTo>
                              <a:lnTo>
                                <a:pt x="2030" y="2267"/>
                              </a:lnTo>
                              <a:lnTo>
                                <a:pt x="2006" y="2270"/>
                              </a:lnTo>
                              <a:lnTo>
                                <a:pt x="1980" y="2272"/>
                              </a:lnTo>
                              <a:lnTo>
                                <a:pt x="1952" y="2273"/>
                              </a:lnTo>
                              <a:lnTo>
                                <a:pt x="1952" y="2380"/>
                              </a:lnTo>
                              <a:lnTo>
                                <a:pt x="2891" y="2380"/>
                              </a:lnTo>
                              <a:lnTo>
                                <a:pt x="2891" y="2273"/>
                              </a:lnTo>
                              <a:lnTo>
                                <a:pt x="2863" y="2272"/>
                              </a:lnTo>
                              <a:lnTo>
                                <a:pt x="2837" y="2269"/>
                              </a:lnTo>
                              <a:lnTo>
                                <a:pt x="2814" y="2267"/>
                              </a:lnTo>
                              <a:lnTo>
                                <a:pt x="2791" y="2263"/>
                              </a:lnTo>
                              <a:lnTo>
                                <a:pt x="2770" y="2259"/>
                              </a:lnTo>
                              <a:lnTo>
                                <a:pt x="2752" y="2253"/>
                              </a:lnTo>
                              <a:lnTo>
                                <a:pt x="2734" y="2248"/>
                              </a:lnTo>
                              <a:lnTo>
                                <a:pt x="2719" y="2242"/>
                              </a:lnTo>
                              <a:lnTo>
                                <a:pt x="2699" y="2231"/>
                              </a:lnTo>
                              <a:lnTo>
                                <a:pt x="2681" y="2219"/>
                              </a:lnTo>
                              <a:lnTo>
                                <a:pt x="2673" y="2213"/>
                              </a:lnTo>
                              <a:lnTo>
                                <a:pt x="2665" y="2207"/>
                              </a:lnTo>
                              <a:lnTo>
                                <a:pt x="2658" y="2200"/>
                              </a:lnTo>
                              <a:lnTo>
                                <a:pt x="2651" y="2194"/>
                              </a:lnTo>
                              <a:lnTo>
                                <a:pt x="2644" y="2186"/>
                              </a:lnTo>
                              <a:lnTo>
                                <a:pt x="2639" y="2178"/>
                              </a:lnTo>
                              <a:lnTo>
                                <a:pt x="2633" y="2171"/>
                              </a:lnTo>
                              <a:lnTo>
                                <a:pt x="2629" y="2163"/>
                              </a:lnTo>
                              <a:lnTo>
                                <a:pt x="2624" y="2155"/>
                              </a:lnTo>
                              <a:lnTo>
                                <a:pt x="2619" y="2146"/>
                              </a:lnTo>
                              <a:lnTo>
                                <a:pt x="2616" y="2137"/>
                              </a:lnTo>
                              <a:lnTo>
                                <a:pt x="2613" y="21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90"/>
                      <wps:cNvSpPr>
                        <a:spLocks noEditPoints="1"/>
                      </wps:cNvSpPr>
                      <wps:spPr bwMode="auto">
                        <a:xfrm>
                          <a:off x="398318" y="33397"/>
                          <a:ext cx="85694" cy="97009"/>
                        </a:xfrm>
                        <a:custGeom>
                          <a:avLst/>
                          <a:gdLst>
                            <a:gd name="T0" fmla="*/ 710 w 1622"/>
                            <a:gd name="T1" fmla="*/ 1703 h 1813"/>
                            <a:gd name="T2" fmla="*/ 604 w 1622"/>
                            <a:gd name="T3" fmla="*/ 1679 h 1813"/>
                            <a:gd name="T4" fmla="*/ 522 w 1622"/>
                            <a:gd name="T5" fmla="*/ 1633 h 1813"/>
                            <a:gd name="T6" fmla="*/ 461 w 1622"/>
                            <a:gd name="T7" fmla="*/ 1561 h 1813"/>
                            <a:gd name="T8" fmla="*/ 419 w 1622"/>
                            <a:gd name="T9" fmla="*/ 1463 h 1813"/>
                            <a:gd name="T10" fmla="*/ 393 w 1622"/>
                            <a:gd name="T11" fmla="*/ 1334 h 1813"/>
                            <a:gd name="T12" fmla="*/ 379 w 1622"/>
                            <a:gd name="T13" fmla="*/ 1171 h 1813"/>
                            <a:gd name="T14" fmla="*/ 374 w 1622"/>
                            <a:gd name="T15" fmla="*/ 833 h 1813"/>
                            <a:gd name="T16" fmla="*/ 381 w 1622"/>
                            <a:gd name="T17" fmla="*/ 633 h 1813"/>
                            <a:gd name="T18" fmla="*/ 397 w 1622"/>
                            <a:gd name="T19" fmla="*/ 490 h 1813"/>
                            <a:gd name="T20" fmla="*/ 428 w 1622"/>
                            <a:gd name="T21" fmla="*/ 366 h 1813"/>
                            <a:gd name="T22" fmla="*/ 477 w 1622"/>
                            <a:gd name="T23" fmla="*/ 263 h 1813"/>
                            <a:gd name="T24" fmla="*/ 547 w 1622"/>
                            <a:gd name="T25" fmla="*/ 183 h 1813"/>
                            <a:gd name="T26" fmla="*/ 644 w 1622"/>
                            <a:gd name="T27" fmla="*/ 130 h 1813"/>
                            <a:gd name="T28" fmla="*/ 771 w 1622"/>
                            <a:gd name="T29" fmla="*/ 106 h 1813"/>
                            <a:gd name="T30" fmla="*/ 920 w 1622"/>
                            <a:gd name="T31" fmla="*/ 114 h 1813"/>
                            <a:gd name="T32" fmla="*/ 1038 w 1622"/>
                            <a:gd name="T33" fmla="*/ 154 h 1813"/>
                            <a:gd name="T34" fmla="*/ 1123 w 1622"/>
                            <a:gd name="T35" fmla="*/ 221 h 1813"/>
                            <a:gd name="T36" fmla="*/ 1182 w 1622"/>
                            <a:gd name="T37" fmla="*/ 313 h 1813"/>
                            <a:gd name="T38" fmla="*/ 1219 w 1622"/>
                            <a:gd name="T39" fmla="*/ 424 h 1813"/>
                            <a:gd name="T40" fmla="*/ 1238 w 1622"/>
                            <a:gd name="T41" fmla="*/ 554 h 1813"/>
                            <a:gd name="T42" fmla="*/ 1249 w 1622"/>
                            <a:gd name="T43" fmla="*/ 812 h 1813"/>
                            <a:gd name="T44" fmla="*/ 1246 w 1622"/>
                            <a:gd name="T45" fmla="*/ 1051 h 1813"/>
                            <a:gd name="T46" fmla="*/ 1232 w 1622"/>
                            <a:gd name="T47" fmla="*/ 1234 h 1813"/>
                            <a:gd name="T48" fmla="*/ 1206 w 1622"/>
                            <a:gd name="T49" fmla="*/ 1384 h 1813"/>
                            <a:gd name="T50" fmla="*/ 1166 w 1622"/>
                            <a:gd name="T51" fmla="*/ 1502 h 1813"/>
                            <a:gd name="T52" fmla="*/ 1111 w 1622"/>
                            <a:gd name="T53" fmla="*/ 1592 h 1813"/>
                            <a:gd name="T54" fmla="*/ 1039 w 1622"/>
                            <a:gd name="T55" fmla="*/ 1655 h 1813"/>
                            <a:gd name="T56" fmla="*/ 949 w 1622"/>
                            <a:gd name="T57" fmla="*/ 1692 h 1813"/>
                            <a:gd name="T58" fmla="*/ 839 w 1622"/>
                            <a:gd name="T59" fmla="*/ 1707 h 1813"/>
                            <a:gd name="T60" fmla="*/ 723 w 1622"/>
                            <a:gd name="T61" fmla="*/ 4 h 1813"/>
                            <a:gd name="T62" fmla="*/ 553 w 1622"/>
                            <a:gd name="T63" fmla="*/ 34 h 1813"/>
                            <a:gd name="T64" fmla="*/ 404 w 1622"/>
                            <a:gd name="T65" fmla="*/ 95 h 1813"/>
                            <a:gd name="T66" fmla="*/ 275 w 1622"/>
                            <a:gd name="T67" fmla="*/ 183 h 1813"/>
                            <a:gd name="T68" fmla="*/ 169 w 1622"/>
                            <a:gd name="T69" fmla="*/ 300 h 1813"/>
                            <a:gd name="T70" fmla="*/ 87 w 1622"/>
                            <a:gd name="T71" fmla="*/ 443 h 1813"/>
                            <a:gd name="T72" fmla="*/ 32 w 1622"/>
                            <a:gd name="T73" fmla="*/ 611 h 1813"/>
                            <a:gd name="T74" fmla="*/ 3 w 1622"/>
                            <a:gd name="T75" fmla="*/ 805 h 1813"/>
                            <a:gd name="T76" fmla="*/ 7 w 1622"/>
                            <a:gd name="T77" fmla="*/ 1060 h 1813"/>
                            <a:gd name="T78" fmla="*/ 62 w 1622"/>
                            <a:gd name="T79" fmla="*/ 1308 h 1813"/>
                            <a:gd name="T80" fmla="*/ 158 w 1622"/>
                            <a:gd name="T81" fmla="*/ 1495 h 1813"/>
                            <a:gd name="T82" fmla="*/ 281 w 1622"/>
                            <a:gd name="T83" fmla="*/ 1630 h 1813"/>
                            <a:gd name="T84" fmla="*/ 417 w 1622"/>
                            <a:gd name="T85" fmla="*/ 1720 h 1813"/>
                            <a:gd name="T86" fmla="*/ 554 w 1622"/>
                            <a:gd name="T87" fmla="*/ 1775 h 1813"/>
                            <a:gd name="T88" fmla="*/ 676 w 1622"/>
                            <a:gd name="T89" fmla="*/ 1803 h 1813"/>
                            <a:gd name="T90" fmla="*/ 803 w 1622"/>
                            <a:gd name="T91" fmla="*/ 1813 h 1813"/>
                            <a:gd name="T92" fmla="*/ 920 w 1622"/>
                            <a:gd name="T93" fmla="*/ 1805 h 1813"/>
                            <a:gd name="T94" fmla="*/ 1050 w 1622"/>
                            <a:gd name="T95" fmla="*/ 1774 h 1813"/>
                            <a:gd name="T96" fmla="*/ 1187 w 1622"/>
                            <a:gd name="T97" fmla="*/ 1718 h 1813"/>
                            <a:gd name="T98" fmla="*/ 1319 w 1622"/>
                            <a:gd name="T99" fmla="*/ 1633 h 1813"/>
                            <a:gd name="T100" fmla="*/ 1438 w 1622"/>
                            <a:gd name="T101" fmla="*/ 1511 h 1813"/>
                            <a:gd name="T102" fmla="*/ 1534 w 1622"/>
                            <a:gd name="T103" fmla="*/ 1352 h 1813"/>
                            <a:gd name="T104" fmla="*/ 1598 w 1622"/>
                            <a:gd name="T105" fmla="*/ 1147 h 1813"/>
                            <a:gd name="T106" fmla="*/ 1622 w 1622"/>
                            <a:gd name="T107" fmla="*/ 894 h 1813"/>
                            <a:gd name="T108" fmla="*/ 1606 w 1622"/>
                            <a:gd name="T109" fmla="*/ 689 h 1813"/>
                            <a:gd name="T110" fmla="*/ 1561 w 1622"/>
                            <a:gd name="T111" fmla="*/ 510 h 1813"/>
                            <a:gd name="T112" fmla="*/ 1489 w 1622"/>
                            <a:gd name="T113" fmla="*/ 356 h 1813"/>
                            <a:gd name="T114" fmla="*/ 1392 w 1622"/>
                            <a:gd name="T115" fmla="*/ 230 h 1813"/>
                            <a:gd name="T116" fmla="*/ 1274 w 1622"/>
                            <a:gd name="T117" fmla="*/ 130 h 1813"/>
                            <a:gd name="T118" fmla="*/ 1137 w 1622"/>
                            <a:gd name="T119" fmla="*/ 59 h 1813"/>
                            <a:gd name="T120" fmla="*/ 983 w 1622"/>
                            <a:gd name="T121" fmla="*/ 14 h 1813"/>
                            <a:gd name="T122" fmla="*/ 815 w 1622"/>
                            <a:gd name="T123" fmla="*/ 0 h 18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22" h="1813">
                              <a:moveTo>
                                <a:pt x="809" y="1708"/>
                              </a:moveTo>
                              <a:lnTo>
                                <a:pt x="773" y="1707"/>
                              </a:lnTo>
                              <a:lnTo>
                                <a:pt x="741" y="1706"/>
                              </a:lnTo>
                              <a:lnTo>
                                <a:pt x="710" y="1703"/>
                              </a:lnTo>
                              <a:lnTo>
                                <a:pt x="681" y="1699"/>
                              </a:lnTo>
                              <a:lnTo>
                                <a:pt x="654" y="1694"/>
                              </a:lnTo>
                              <a:lnTo>
                                <a:pt x="628" y="1687"/>
                              </a:lnTo>
                              <a:lnTo>
                                <a:pt x="604" y="1679"/>
                              </a:lnTo>
                              <a:lnTo>
                                <a:pt x="581" y="1669"/>
                              </a:lnTo>
                              <a:lnTo>
                                <a:pt x="561" y="1659"/>
                              </a:lnTo>
                              <a:lnTo>
                                <a:pt x="540" y="1646"/>
                              </a:lnTo>
                              <a:lnTo>
                                <a:pt x="522" y="1633"/>
                              </a:lnTo>
                              <a:lnTo>
                                <a:pt x="505" y="1618"/>
                              </a:lnTo>
                              <a:lnTo>
                                <a:pt x="489" y="1600"/>
                              </a:lnTo>
                              <a:lnTo>
                                <a:pt x="475" y="1581"/>
                              </a:lnTo>
                              <a:lnTo>
                                <a:pt x="461" y="1561"/>
                              </a:lnTo>
                              <a:lnTo>
                                <a:pt x="450" y="1539"/>
                              </a:lnTo>
                              <a:lnTo>
                                <a:pt x="439" y="1515"/>
                              </a:lnTo>
                              <a:lnTo>
                                <a:pt x="428" y="1490"/>
                              </a:lnTo>
                              <a:lnTo>
                                <a:pt x="419" y="1463"/>
                              </a:lnTo>
                              <a:lnTo>
                                <a:pt x="412" y="1433"/>
                              </a:lnTo>
                              <a:lnTo>
                                <a:pt x="405" y="1402"/>
                              </a:lnTo>
                              <a:lnTo>
                                <a:pt x="398" y="1369"/>
                              </a:lnTo>
                              <a:lnTo>
                                <a:pt x="393" y="1334"/>
                              </a:lnTo>
                              <a:lnTo>
                                <a:pt x="388" y="1296"/>
                              </a:lnTo>
                              <a:lnTo>
                                <a:pt x="384" y="1257"/>
                              </a:lnTo>
                              <a:lnTo>
                                <a:pt x="381" y="1216"/>
                              </a:lnTo>
                              <a:lnTo>
                                <a:pt x="379" y="1171"/>
                              </a:lnTo>
                              <a:lnTo>
                                <a:pt x="377" y="1126"/>
                              </a:lnTo>
                              <a:lnTo>
                                <a:pt x="374" y="1027"/>
                              </a:lnTo>
                              <a:lnTo>
                                <a:pt x="374" y="919"/>
                              </a:lnTo>
                              <a:lnTo>
                                <a:pt x="374" y="833"/>
                              </a:lnTo>
                              <a:lnTo>
                                <a:pt x="376" y="751"/>
                              </a:lnTo>
                              <a:lnTo>
                                <a:pt x="377" y="711"/>
                              </a:lnTo>
                              <a:lnTo>
                                <a:pt x="379" y="672"/>
                              </a:lnTo>
                              <a:lnTo>
                                <a:pt x="381" y="633"/>
                              </a:lnTo>
                              <a:lnTo>
                                <a:pt x="384" y="595"/>
                              </a:lnTo>
                              <a:lnTo>
                                <a:pt x="388" y="559"/>
                              </a:lnTo>
                              <a:lnTo>
                                <a:pt x="392" y="524"/>
                              </a:lnTo>
                              <a:lnTo>
                                <a:pt x="397" y="490"/>
                              </a:lnTo>
                              <a:lnTo>
                                <a:pt x="404" y="457"/>
                              </a:lnTo>
                              <a:lnTo>
                                <a:pt x="411" y="425"/>
                              </a:lnTo>
                              <a:lnTo>
                                <a:pt x="419" y="395"/>
                              </a:lnTo>
                              <a:lnTo>
                                <a:pt x="428" y="366"/>
                              </a:lnTo>
                              <a:lnTo>
                                <a:pt x="439" y="338"/>
                              </a:lnTo>
                              <a:lnTo>
                                <a:pt x="450" y="311"/>
                              </a:lnTo>
                              <a:lnTo>
                                <a:pt x="462" y="286"/>
                              </a:lnTo>
                              <a:lnTo>
                                <a:pt x="477" y="263"/>
                              </a:lnTo>
                              <a:lnTo>
                                <a:pt x="492" y="240"/>
                              </a:lnTo>
                              <a:lnTo>
                                <a:pt x="509" y="219"/>
                              </a:lnTo>
                              <a:lnTo>
                                <a:pt x="528" y="201"/>
                              </a:lnTo>
                              <a:lnTo>
                                <a:pt x="547" y="183"/>
                              </a:lnTo>
                              <a:lnTo>
                                <a:pt x="569" y="167"/>
                              </a:lnTo>
                              <a:lnTo>
                                <a:pt x="593" y="153"/>
                              </a:lnTo>
                              <a:lnTo>
                                <a:pt x="617" y="141"/>
                              </a:lnTo>
                              <a:lnTo>
                                <a:pt x="644" y="130"/>
                              </a:lnTo>
                              <a:lnTo>
                                <a:pt x="673" y="121"/>
                              </a:lnTo>
                              <a:lnTo>
                                <a:pt x="703" y="114"/>
                              </a:lnTo>
                              <a:lnTo>
                                <a:pt x="736" y="109"/>
                              </a:lnTo>
                              <a:lnTo>
                                <a:pt x="771" y="106"/>
                              </a:lnTo>
                              <a:lnTo>
                                <a:pt x="809" y="105"/>
                              </a:lnTo>
                              <a:lnTo>
                                <a:pt x="848" y="106"/>
                              </a:lnTo>
                              <a:lnTo>
                                <a:pt x="885" y="109"/>
                              </a:lnTo>
                              <a:lnTo>
                                <a:pt x="920" y="114"/>
                              </a:lnTo>
                              <a:lnTo>
                                <a:pt x="953" y="121"/>
                              </a:lnTo>
                              <a:lnTo>
                                <a:pt x="983" y="131"/>
                              </a:lnTo>
                              <a:lnTo>
                                <a:pt x="1011" y="142"/>
                              </a:lnTo>
                              <a:lnTo>
                                <a:pt x="1038" y="154"/>
                              </a:lnTo>
                              <a:lnTo>
                                <a:pt x="1062" y="169"/>
                              </a:lnTo>
                              <a:lnTo>
                                <a:pt x="1084" y="184"/>
                              </a:lnTo>
                              <a:lnTo>
                                <a:pt x="1104" y="202"/>
                              </a:lnTo>
                              <a:lnTo>
                                <a:pt x="1123" y="221"/>
                              </a:lnTo>
                              <a:lnTo>
                                <a:pt x="1140" y="242"/>
                              </a:lnTo>
                              <a:lnTo>
                                <a:pt x="1156" y="265"/>
                              </a:lnTo>
                              <a:lnTo>
                                <a:pt x="1169" y="287"/>
                              </a:lnTo>
                              <a:lnTo>
                                <a:pt x="1182" y="313"/>
                              </a:lnTo>
                              <a:lnTo>
                                <a:pt x="1193" y="339"/>
                              </a:lnTo>
                              <a:lnTo>
                                <a:pt x="1202" y="367"/>
                              </a:lnTo>
                              <a:lnTo>
                                <a:pt x="1210" y="395"/>
                              </a:lnTo>
                              <a:lnTo>
                                <a:pt x="1219" y="424"/>
                              </a:lnTo>
                              <a:lnTo>
                                <a:pt x="1225" y="455"/>
                              </a:lnTo>
                              <a:lnTo>
                                <a:pt x="1230" y="487"/>
                              </a:lnTo>
                              <a:lnTo>
                                <a:pt x="1234" y="520"/>
                              </a:lnTo>
                              <a:lnTo>
                                <a:pt x="1238" y="554"/>
                              </a:lnTo>
                              <a:lnTo>
                                <a:pt x="1241" y="589"/>
                              </a:lnTo>
                              <a:lnTo>
                                <a:pt x="1246" y="660"/>
                              </a:lnTo>
                              <a:lnTo>
                                <a:pt x="1248" y="734"/>
                              </a:lnTo>
                              <a:lnTo>
                                <a:pt x="1249" y="812"/>
                              </a:lnTo>
                              <a:lnTo>
                                <a:pt x="1249" y="890"/>
                              </a:lnTo>
                              <a:lnTo>
                                <a:pt x="1249" y="946"/>
                              </a:lnTo>
                              <a:lnTo>
                                <a:pt x="1248" y="999"/>
                              </a:lnTo>
                              <a:lnTo>
                                <a:pt x="1246" y="1051"/>
                              </a:lnTo>
                              <a:lnTo>
                                <a:pt x="1243" y="1100"/>
                              </a:lnTo>
                              <a:lnTo>
                                <a:pt x="1240" y="1147"/>
                              </a:lnTo>
                              <a:lnTo>
                                <a:pt x="1236" y="1192"/>
                              </a:lnTo>
                              <a:lnTo>
                                <a:pt x="1232" y="1234"/>
                              </a:lnTo>
                              <a:lnTo>
                                <a:pt x="1227" y="1274"/>
                              </a:lnTo>
                              <a:lnTo>
                                <a:pt x="1221" y="1314"/>
                              </a:lnTo>
                              <a:lnTo>
                                <a:pt x="1214" y="1350"/>
                              </a:lnTo>
                              <a:lnTo>
                                <a:pt x="1206" y="1384"/>
                              </a:lnTo>
                              <a:lnTo>
                                <a:pt x="1198" y="1417"/>
                              </a:lnTo>
                              <a:lnTo>
                                <a:pt x="1188" y="1446"/>
                              </a:lnTo>
                              <a:lnTo>
                                <a:pt x="1177" y="1475"/>
                              </a:lnTo>
                              <a:lnTo>
                                <a:pt x="1166" y="1502"/>
                              </a:lnTo>
                              <a:lnTo>
                                <a:pt x="1155" y="1527"/>
                              </a:lnTo>
                              <a:lnTo>
                                <a:pt x="1141" y="1551"/>
                              </a:lnTo>
                              <a:lnTo>
                                <a:pt x="1127" y="1572"/>
                              </a:lnTo>
                              <a:lnTo>
                                <a:pt x="1111" y="1592"/>
                              </a:lnTo>
                              <a:lnTo>
                                <a:pt x="1095" y="1609"/>
                              </a:lnTo>
                              <a:lnTo>
                                <a:pt x="1077" y="1626"/>
                              </a:lnTo>
                              <a:lnTo>
                                <a:pt x="1059" y="1641"/>
                              </a:lnTo>
                              <a:lnTo>
                                <a:pt x="1039" y="1655"/>
                              </a:lnTo>
                              <a:lnTo>
                                <a:pt x="1018" y="1666"/>
                              </a:lnTo>
                              <a:lnTo>
                                <a:pt x="997" y="1676"/>
                              </a:lnTo>
                              <a:lnTo>
                                <a:pt x="974" y="1684"/>
                              </a:lnTo>
                              <a:lnTo>
                                <a:pt x="949" y="1692"/>
                              </a:lnTo>
                              <a:lnTo>
                                <a:pt x="923" y="1698"/>
                              </a:lnTo>
                              <a:lnTo>
                                <a:pt x="896" y="1702"/>
                              </a:lnTo>
                              <a:lnTo>
                                <a:pt x="868" y="1706"/>
                              </a:lnTo>
                              <a:lnTo>
                                <a:pt x="839" y="1707"/>
                              </a:lnTo>
                              <a:lnTo>
                                <a:pt x="809" y="1708"/>
                              </a:lnTo>
                              <a:close/>
                              <a:moveTo>
                                <a:pt x="815" y="0"/>
                              </a:moveTo>
                              <a:lnTo>
                                <a:pt x="768" y="1"/>
                              </a:lnTo>
                              <a:lnTo>
                                <a:pt x="723" y="4"/>
                              </a:lnTo>
                              <a:lnTo>
                                <a:pt x="678" y="8"/>
                              </a:lnTo>
                              <a:lnTo>
                                <a:pt x="636" y="15"/>
                              </a:lnTo>
                              <a:lnTo>
                                <a:pt x="594" y="23"/>
                              </a:lnTo>
                              <a:lnTo>
                                <a:pt x="553" y="34"/>
                              </a:lnTo>
                              <a:lnTo>
                                <a:pt x="514" y="46"/>
                              </a:lnTo>
                              <a:lnTo>
                                <a:pt x="476" y="61"/>
                              </a:lnTo>
                              <a:lnTo>
                                <a:pt x="439" y="77"/>
                              </a:lnTo>
                              <a:lnTo>
                                <a:pt x="404" y="95"/>
                              </a:lnTo>
                              <a:lnTo>
                                <a:pt x="369" y="114"/>
                              </a:lnTo>
                              <a:lnTo>
                                <a:pt x="336" y="135"/>
                              </a:lnTo>
                              <a:lnTo>
                                <a:pt x="305" y="158"/>
                              </a:lnTo>
                              <a:lnTo>
                                <a:pt x="275" y="183"/>
                              </a:lnTo>
                              <a:lnTo>
                                <a:pt x="247" y="210"/>
                              </a:lnTo>
                              <a:lnTo>
                                <a:pt x="220" y="238"/>
                              </a:lnTo>
                              <a:lnTo>
                                <a:pt x="194" y="268"/>
                              </a:lnTo>
                              <a:lnTo>
                                <a:pt x="169" y="300"/>
                              </a:lnTo>
                              <a:lnTo>
                                <a:pt x="146" y="333"/>
                              </a:lnTo>
                              <a:lnTo>
                                <a:pt x="126" y="368"/>
                              </a:lnTo>
                              <a:lnTo>
                                <a:pt x="106" y="405"/>
                              </a:lnTo>
                              <a:lnTo>
                                <a:pt x="87" y="443"/>
                              </a:lnTo>
                              <a:lnTo>
                                <a:pt x="71" y="482"/>
                              </a:lnTo>
                              <a:lnTo>
                                <a:pt x="56" y="523"/>
                              </a:lnTo>
                              <a:lnTo>
                                <a:pt x="43" y="567"/>
                              </a:lnTo>
                              <a:lnTo>
                                <a:pt x="32" y="611"/>
                              </a:lnTo>
                              <a:lnTo>
                                <a:pt x="22" y="657"/>
                              </a:lnTo>
                              <a:lnTo>
                                <a:pt x="14" y="705"/>
                              </a:lnTo>
                              <a:lnTo>
                                <a:pt x="8" y="754"/>
                              </a:lnTo>
                              <a:lnTo>
                                <a:pt x="3" y="805"/>
                              </a:lnTo>
                              <a:lnTo>
                                <a:pt x="1" y="857"/>
                              </a:lnTo>
                              <a:lnTo>
                                <a:pt x="0" y="911"/>
                              </a:lnTo>
                              <a:lnTo>
                                <a:pt x="2" y="987"/>
                              </a:lnTo>
                              <a:lnTo>
                                <a:pt x="7" y="1060"/>
                              </a:lnTo>
                              <a:lnTo>
                                <a:pt x="16" y="1128"/>
                              </a:lnTo>
                              <a:lnTo>
                                <a:pt x="29" y="1192"/>
                              </a:lnTo>
                              <a:lnTo>
                                <a:pt x="43" y="1252"/>
                              </a:lnTo>
                              <a:lnTo>
                                <a:pt x="62" y="1308"/>
                              </a:lnTo>
                              <a:lnTo>
                                <a:pt x="82" y="1360"/>
                              </a:lnTo>
                              <a:lnTo>
                                <a:pt x="105" y="1408"/>
                              </a:lnTo>
                              <a:lnTo>
                                <a:pt x="130" y="1454"/>
                              </a:lnTo>
                              <a:lnTo>
                                <a:pt x="158" y="1495"/>
                              </a:lnTo>
                              <a:lnTo>
                                <a:pt x="186" y="1533"/>
                              </a:lnTo>
                              <a:lnTo>
                                <a:pt x="217" y="1568"/>
                              </a:lnTo>
                              <a:lnTo>
                                <a:pt x="248" y="1600"/>
                              </a:lnTo>
                              <a:lnTo>
                                <a:pt x="281" y="1630"/>
                              </a:lnTo>
                              <a:lnTo>
                                <a:pt x="314" y="1656"/>
                              </a:lnTo>
                              <a:lnTo>
                                <a:pt x="348" y="1679"/>
                              </a:lnTo>
                              <a:lnTo>
                                <a:pt x="383" y="1701"/>
                              </a:lnTo>
                              <a:lnTo>
                                <a:pt x="417" y="1720"/>
                              </a:lnTo>
                              <a:lnTo>
                                <a:pt x="452" y="1736"/>
                              </a:lnTo>
                              <a:lnTo>
                                <a:pt x="486" y="1751"/>
                              </a:lnTo>
                              <a:lnTo>
                                <a:pt x="520" y="1764"/>
                              </a:lnTo>
                              <a:lnTo>
                                <a:pt x="554" y="1775"/>
                              </a:lnTo>
                              <a:lnTo>
                                <a:pt x="586" y="1784"/>
                              </a:lnTo>
                              <a:lnTo>
                                <a:pt x="617" y="1792"/>
                              </a:lnTo>
                              <a:lnTo>
                                <a:pt x="647" y="1798"/>
                              </a:lnTo>
                              <a:lnTo>
                                <a:pt x="676" y="1803"/>
                              </a:lnTo>
                              <a:lnTo>
                                <a:pt x="703" y="1807"/>
                              </a:lnTo>
                              <a:lnTo>
                                <a:pt x="728" y="1809"/>
                              </a:lnTo>
                              <a:lnTo>
                                <a:pt x="771" y="1813"/>
                              </a:lnTo>
                              <a:lnTo>
                                <a:pt x="803" y="1813"/>
                              </a:lnTo>
                              <a:lnTo>
                                <a:pt x="830" y="1813"/>
                              </a:lnTo>
                              <a:lnTo>
                                <a:pt x="859" y="1811"/>
                              </a:lnTo>
                              <a:lnTo>
                                <a:pt x="889" y="1809"/>
                              </a:lnTo>
                              <a:lnTo>
                                <a:pt x="920" y="1805"/>
                              </a:lnTo>
                              <a:lnTo>
                                <a:pt x="951" y="1800"/>
                              </a:lnTo>
                              <a:lnTo>
                                <a:pt x="984" y="1793"/>
                              </a:lnTo>
                              <a:lnTo>
                                <a:pt x="1017" y="1784"/>
                              </a:lnTo>
                              <a:lnTo>
                                <a:pt x="1050" y="1774"/>
                              </a:lnTo>
                              <a:lnTo>
                                <a:pt x="1084" y="1764"/>
                              </a:lnTo>
                              <a:lnTo>
                                <a:pt x="1118" y="1750"/>
                              </a:lnTo>
                              <a:lnTo>
                                <a:pt x="1153" y="1735"/>
                              </a:lnTo>
                              <a:lnTo>
                                <a:pt x="1187" y="1718"/>
                              </a:lnTo>
                              <a:lnTo>
                                <a:pt x="1221" y="1700"/>
                              </a:lnTo>
                              <a:lnTo>
                                <a:pt x="1254" y="1680"/>
                              </a:lnTo>
                              <a:lnTo>
                                <a:pt x="1287" y="1658"/>
                              </a:lnTo>
                              <a:lnTo>
                                <a:pt x="1319" y="1633"/>
                              </a:lnTo>
                              <a:lnTo>
                                <a:pt x="1350" y="1606"/>
                              </a:lnTo>
                              <a:lnTo>
                                <a:pt x="1380" y="1577"/>
                              </a:lnTo>
                              <a:lnTo>
                                <a:pt x="1410" y="1545"/>
                              </a:lnTo>
                              <a:lnTo>
                                <a:pt x="1438" y="1511"/>
                              </a:lnTo>
                              <a:lnTo>
                                <a:pt x="1464" y="1475"/>
                              </a:lnTo>
                              <a:lnTo>
                                <a:pt x="1489" y="1437"/>
                              </a:lnTo>
                              <a:lnTo>
                                <a:pt x="1512" y="1396"/>
                              </a:lnTo>
                              <a:lnTo>
                                <a:pt x="1534" y="1352"/>
                              </a:lnTo>
                              <a:lnTo>
                                <a:pt x="1553" y="1304"/>
                              </a:lnTo>
                              <a:lnTo>
                                <a:pt x="1571" y="1255"/>
                              </a:lnTo>
                              <a:lnTo>
                                <a:pt x="1585" y="1202"/>
                              </a:lnTo>
                              <a:lnTo>
                                <a:pt x="1598" y="1147"/>
                              </a:lnTo>
                              <a:lnTo>
                                <a:pt x="1608" y="1089"/>
                              </a:lnTo>
                              <a:lnTo>
                                <a:pt x="1615" y="1027"/>
                              </a:lnTo>
                              <a:lnTo>
                                <a:pt x="1621" y="962"/>
                              </a:lnTo>
                              <a:lnTo>
                                <a:pt x="1622" y="894"/>
                              </a:lnTo>
                              <a:lnTo>
                                <a:pt x="1621" y="841"/>
                              </a:lnTo>
                              <a:lnTo>
                                <a:pt x="1617" y="788"/>
                              </a:lnTo>
                              <a:lnTo>
                                <a:pt x="1613" y="739"/>
                              </a:lnTo>
                              <a:lnTo>
                                <a:pt x="1606" y="689"/>
                              </a:lnTo>
                              <a:lnTo>
                                <a:pt x="1598" y="642"/>
                              </a:lnTo>
                              <a:lnTo>
                                <a:pt x="1588" y="596"/>
                              </a:lnTo>
                              <a:lnTo>
                                <a:pt x="1575" y="552"/>
                              </a:lnTo>
                              <a:lnTo>
                                <a:pt x="1561" y="510"/>
                              </a:lnTo>
                              <a:lnTo>
                                <a:pt x="1545" y="470"/>
                              </a:lnTo>
                              <a:lnTo>
                                <a:pt x="1529" y="430"/>
                              </a:lnTo>
                              <a:lnTo>
                                <a:pt x="1509" y="392"/>
                              </a:lnTo>
                              <a:lnTo>
                                <a:pt x="1489" y="356"/>
                              </a:lnTo>
                              <a:lnTo>
                                <a:pt x="1467" y="322"/>
                              </a:lnTo>
                              <a:lnTo>
                                <a:pt x="1444" y="289"/>
                              </a:lnTo>
                              <a:lnTo>
                                <a:pt x="1419" y="259"/>
                              </a:lnTo>
                              <a:lnTo>
                                <a:pt x="1392" y="230"/>
                              </a:lnTo>
                              <a:lnTo>
                                <a:pt x="1364" y="203"/>
                              </a:lnTo>
                              <a:lnTo>
                                <a:pt x="1335" y="176"/>
                              </a:lnTo>
                              <a:lnTo>
                                <a:pt x="1305" y="152"/>
                              </a:lnTo>
                              <a:lnTo>
                                <a:pt x="1274" y="130"/>
                              </a:lnTo>
                              <a:lnTo>
                                <a:pt x="1241" y="109"/>
                              </a:lnTo>
                              <a:lnTo>
                                <a:pt x="1207" y="90"/>
                              </a:lnTo>
                              <a:lnTo>
                                <a:pt x="1172" y="74"/>
                              </a:lnTo>
                              <a:lnTo>
                                <a:pt x="1137" y="59"/>
                              </a:lnTo>
                              <a:lnTo>
                                <a:pt x="1100" y="44"/>
                              </a:lnTo>
                              <a:lnTo>
                                <a:pt x="1062" y="33"/>
                              </a:lnTo>
                              <a:lnTo>
                                <a:pt x="1022" y="22"/>
                              </a:lnTo>
                              <a:lnTo>
                                <a:pt x="983" y="14"/>
                              </a:lnTo>
                              <a:lnTo>
                                <a:pt x="942" y="8"/>
                              </a:lnTo>
                              <a:lnTo>
                                <a:pt x="900" y="4"/>
                              </a:lnTo>
                              <a:lnTo>
                                <a:pt x="858" y="1"/>
                              </a:lnTo>
                              <a:lnTo>
                                <a:pt x="81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91"/>
                      <wps:cNvSpPr>
                        <a:spLocks/>
                      </wps:cNvSpPr>
                      <wps:spPr bwMode="auto">
                        <a:xfrm>
                          <a:off x="493533" y="34987"/>
                          <a:ext cx="79346" cy="90648"/>
                        </a:xfrm>
                        <a:custGeom>
                          <a:avLst/>
                          <a:gdLst>
                            <a:gd name="T0" fmla="*/ 1058 w 1492"/>
                            <a:gd name="T1" fmla="*/ 5 h 1717"/>
                            <a:gd name="T2" fmla="*/ 967 w 1492"/>
                            <a:gd name="T3" fmla="*/ 23 h 1717"/>
                            <a:gd name="T4" fmla="*/ 891 w 1492"/>
                            <a:gd name="T5" fmla="*/ 55 h 1717"/>
                            <a:gd name="T6" fmla="*/ 827 w 1492"/>
                            <a:gd name="T7" fmla="*/ 98 h 1717"/>
                            <a:gd name="T8" fmla="*/ 774 w 1492"/>
                            <a:gd name="T9" fmla="*/ 150 h 1717"/>
                            <a:gd name="T10" fmla="*/ 730 w 1492"/>
                            <a:gd name="T11" fmla="*/ 209 h 1717"/>
                            <a:gd name="T12" fmla="*/ 668 w 1492"/>
                            <a:gd name="T13" fmla="*/ 323 h 1717"/>
                            <a:gd name="T14" fmla="*/ 625 w 1492"/>
                            <a:gd name="T15" fmla="*/ 342 h 1717"/>
                            <a:gd name="T16" fmla="*/ 587 w 1492"/>
                            <a:gd name="T17" fmla="*/ 122 h 1717"/>
                            <a:gd name="T18" fmla="*/ 0 w 1492"/>
                            <a:gd name="T19" fmla="*/ 14 h 1717"/>
                            <a:gd name="T20" fmla="*/ 312 w 1492"/>
                            <a:gd name="T21" fmla="*/ 147 h 1717"/>
                            <a:gd name="T22" fmla="*/ 312 w 1492"/>
                            <a:gd name="T23" fmla="*/ 368 h 1717"/>
                            <a:gd name="T24" fmla="*/ 312 w 1492"/>
                            <a:gd name="T25" fmla="*/ 1318 h 1717"/>
                            <a:gd name="T26" fmla="*/ 304 w 1492"/>
                            <a:gd name="T27" fmla="*/ 1445 h 1717"/>
                            <a:gd name="T28" fmla="*/ 290 w 1492"/>
                            <a:gd name="T29" fmla="*/ 1500 h 1717"/>
                            <a:gd name="T30" fmla="*/ 270 w 1492"/>
                            <a:gd name="T31" fmla="*/ 1542 h 1717"/>
                            <a:gd name="T32" fmla="*/ 233 w 1492"/>
                            <a:gd name="T33" fmla="*/ 1575 h 1717"/>
                            <a:gd name="T34" fmla="*/ 181 w 1492"/>
                            <a:gd name="T35" fmla="*/ 1597 h 1717"/>
                            <a:gd name="T36" fmla="*/ 113 w 1492"/>
                            <a:gd name="T37" fmla="*/ 1608 h 1717"/>
                            <a:gd name="T38" fmla="*/ 0 w 1492"/>
                            <a:gd name="T39" fmla="*/ 1610 h 1717"/>
                            <a:gd name="T40" fmla="*/ 919 w 1492"/>
                            <a:gd name="T41" fmla="*/ 1610 h 1717"/>
                            <a:gd name="T42" fmla="*/ 835 w 1492"/>
                            <a:gd name="T43" fmla="*/ 1605 h 1717"/>
                            <a:gd name="T44" fmla="*/ 771 w 1492"/>
                            <a:gd name="T45" fmla="*/ 1589 h 1717"/>
                            <a:gd name="T46" fmla="*/ 724 w 1492"/>
                            <a:gd name="T47" fmla="*/ 1564 h 1717"/>
                            <a:gd name="T48" fmla="*/ 692 w 1492"/>
                            <a:gd name="T49" fmla="*/ 1528 h 1717"/>
                            <a:gd name="T50" fmla="*/ 673 w 1492"/>
                            <a:gd name="T51" fmla="*/ 1484 h 1717"/>
                            <a:gd name="T52" fmla="*/ 658 w 1492"/>
                            <a:gd name="T53" fmla="*/ 1429 h 1717"/>
                            <a:gd name="T54" fmla="*/ 648 w 1492"/>
                            <a:gd name="T55" fmla="*/ 1276 h 1717"/>
                            <a:gd name="T56" fmla="*/ 652 w 1492"/>
                            <a:gd name="T57" fmla="*/ 611 h 1717"/>
                            <a:gd name="T58" fmla="*/ 670 w 1492"/>
                            <a:gd name="T59" fmla="*/ 533 h 1717"/>
                            <a:gd name="T60" fmla="*/ 701 w 1492"/>
                            <a:gd name="T61" fmla="*/ 458 h 1717"/>
                            <a:gd name="T62" fmla="*/ 742 w 1492"/>
                            <a:gd name="T63" fmla="*/ 388 h 1717"/>
                            <a:gd name="T64" fmla="*/ 793 w 1492"/>
                            <a:gd name="T65" fmla="*/ 327 h 1717"/>
                            <a:gd name="T66" fmla="*/ 850 w 1492"/>
                            <a:gd name="T67" fmla="*/ 279 h 1717"/>
                            <a:gd name="T68" fmla="*/ 915 w 1492"/>
                            <a:gd name="T69" fmla="*/ 246 h 1717"/>
                            <a:gd name="T70" fmla="*/ 983 w 1492"/>
                            <a:gd name="T71" fmla="*/ 230 h 1717"/>
                            <a:gd name="T72" fmla="*/ 1050 w 1492"/>
                            <a:gd name="T73" fmla="*/ 237 h 1717"/>
                            <a:gd name="T74" fmla="*/ 1105 w 1492"/>
                            <a:gd name="T75" fmla="*/ 262 h 1717"/>
                            <a:gd name="T76" fmla="*/ 1149 w 1492"/>
                            <a:gd name="T77" fmla="*/ 301 h 1717"/>
                            <a:gd name="T78" fmla="*/ 1209 w 1492"/>
                            <a:gd name="T79" fmla="*/ 366 h 1717"/>
                            <a:gd name="T80" fmla="*/ 1250 w 1492"/>
                            <a:gd name="T81" fmla="*/ 403 h 1717"/>
                            <a:gd name="T82" fmla="*/ 1298 w 1492"/>
                            <a:gd name="T83" fmla="*/ 426 h 1717"/>
                            <a:gd name="T84" fmla="*/ 1356 w 1492"/>
                            <a:gd name="T85" fmla="*/ 427 h 1717"/>
                            <a:gd name="T86" fmla="*/ 1423 w 1492"/>
                            <a:gd name="T87" fmla="*/ 400 h 1717"/>
                            <a:gd name="T88" fmla="*/ 1465 w 1492"/>
                            <a:gd name="T89" fmla="*/ 357 h 1717"/>
                            <a:gd name="T90" fmla="*/ 1489 w 1492"/>
                            <a:gd name="T91" fmla="*/ 298 h 1717"/>
                            <a:gd name="T92" fmla="*/ 1490 w 1492"/>
                            <a:gd name="T93" fmla="*/ 230 h 1717"/>
                            <a:gd name="T94" fmla="*/ 1467 w 1492"/>
                            <a:gd name="T95" fmla="*/ 160 h 1717"/>
                            <a:gd name="T96" fmla="*/ 1419 w 1492"/>
                            <a:gd name="T97" fmla="*/ 94 h 1717"/>
                            <a:gd name="T98" fmla="*/ 1343 w 1492"/>
                            <a:gd name="T99" fmla="*/ 42 h 1717"/>
                            <a:gd name="T100" fmla="*/ 1237 w 1492"/>
                            <a:gd name="T101" fmla="*/ 9 h 1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492" h="1717">
                              <a:moveTo>
                                <a:pt x="1138" y="0"/>
                              </a:moveTo>
                              <a:lnTo>
                                <a:pt x="1110" y="1"/>
                              </a:lnTo>
                              <a:lnTo>
                                <a:pt x="1083" y="2"/>
                              </a:lnTo>
                              <a:lnTo>
                                <a:pt x="1058" y="5"/>
                              </a:lnTo>
                              <a:lnTo>
                                <a:pt x="1033" y="8"/>
                              </a:lnTo>
                              <a:lnTo>
                                <a:pt x="1011" y="12"/>
                              </a:lnTo>
                              <a:lnTo>
                                <a:pt x="988" y="17"/>
                              </a:lnTo>
                              <a:lnTo>
                                <a:pt x="967" y="23"/>
                              </a:lnTo>
                              <a:lnTo>
                                <a:pt x="947" y="30"/>
                              </a:lnTo>
                              <a:lnTo>
                                <a:pt x="927" y="38"/>
                              </a:lnTo>
                              <a:lnTo>
                                <a:pt x="908" y="46"/>
                              </a:lnTo>
                              <a:lnTo>
                                <a:pt x="891" y="55"/>
                              </a:lnTo>
                              <a:lnTo>
                                <a:pt x="873" y="65"/>
                              </a:lnTo>
                              <a:lnTo>
                                <a:pt x="858" y="76"/>
                              </a:lnTo>
                              <a:lnTo>
                                <a:pt x="842" y="87"/>
                              </a:lnTo>
                              <a:lnTo>
                                <a:pt x="827" y="98"/>
                              </a:lnTo>
                              <a:lnTo>
                                <a:pt x="813" y="111"/>
                              </a:lnTo>
                              <a:lnTo>
                                <a:pt x="800" y="123"/>
                              </a:lnTo>
                              <a:lnTo>
                                <a:pt x="786" y="137"/>
                              </a:lnTo>
                              <a:lnTo>
                                <a:pt x="774" y="150"/>
                              </a:lnTo>
                              <a:lnTo>
                                <a:pt x="763" y="164"/>
                              </a:lnTo>
                              <a:lnTo>
                                <a:pt x="751" y="179"/>
                              </a:lnTo>
                              <a:lnTo>
                                <a:pt x="741" y="194"/>
                              </a:lnTo>
                              <a:lnTo>
                                <a:pt x="730" y="209"/>
                              </a:lnTo>
                              <a:lnTo>
                                <a:pt x="720" y="225"/>
                              </a:lnTo>
                              <a:lnTo>
                                <a:pt x="702" y="257"/>
                              </a:lnTo>
                              <a:lnTo>
                                <a:pt x="684" y="289"/>
                              </a:lnTo>
                              <a:lnTo>
                                <a:pt x="668" y="323"/>
                              </a:lnTo>
                              <a:lnTo>
                                <a:pt x="652" y="356"/>
                              </a:lnTo>
                              <a:lnTo>
                                <a:pt x="641" y="356"/>
                              </a:lnTo>
                              <a:lnTo>
                                <a:pt x="628" y="355"/>
                              </a:lnTo>
                              <a:lnTo>
                                <a:pt x="625" y="342"/>
                              </a:lnTo>
                              <a:lnTo>
                                <a:pt x="618" y="302"/>
                              </a:lnTo>
                              <a:lnTo>
                                <a:pt x="609" y="248"/>
                              </a:lnTo>
                              <a:lnTo>
                                <a:pt x="597" y="185"/>
                              </a:lnTo>
                              <a:lnTo>
                                <a:pt x="587" y="122"/>
                              </a:lnTo>
                              <a:lnTo>
                                <a:pt x="578" y="68"/>
                              </a:lnTo>
                              <a:lnTo>
                                <a:pt x="570" y="29"/>
                              </a:lnTo>
                              <a:lnTo>
                                <a:pt x="568" y="14"/>
                              </a:lnTo>
                              <a:lnTo>
                                <a:pt x="0" y="14"/>
                              </a:lnTo>
                              <a:lnTo>
                                <a:pt x="0" y="105"/>
                              </a:lnTo>
                              <a:lnTo>
                                <a:pt x="312" y="105"/>
                              </a:lnTo>
                              <a:lnTo>
                                <a:pt x="312" y="116"/>
                              </a:lnTo>
                              <a:lnTo>
                                <a:pt x="312" y="147"/>
                              </a:lnTo>
                              <a:lnTo>
                                <a:pt x="312" y="193"/>
                              </a:lnTo>
                              <a:lnTo>
                                <a:pt x="312" y="249"/>
                              </a:lnTo>
                              <a:lnTo>
                                <a:pt x="312" y="310"/>
                              </a:lnTo>
                              <a:lnTo>
                                <a:pt x="312" y="368"/>
                              </a:lnTo>
                              <a:lnTo>
                                <a:pt x="312" y="423"/>
                              </a:lnTo>
                              <a:lnTo>
                                <a:pt x="312" y="466"/>
                              </a:lnTo>
                              <a:lnTo>
                                <a:pt x="312" y="1276"/>
                              </a:lnTo>
                              <a:lnTo>
                                <a:pt x="312" y="1318"/>
                              </a:lnTo>
                              <a:lnTo>
                                <a:pt x="311" y="1359"/>
                              </a:lnTo>
                              <a:lnTo>
                                <a:pt x="309" y="1396"/>
                              </a:lnTo>
                              <a:lnTo>
                                <a:pt x="306" y="1430"/>
                              </a:lnTo>
                              <a:lnTo>
                                <a:pt x="304" y="1445"/>
                              </a:lnTo>
                              <a:lnTo>
                                <a:pt x="301" y="1461"/>
                              </a:lnTo>
                              <a:lnTo>
                                <a:pt x="298" y="1475"/>
                              </a:lnTo>
                              <a:lnTo>
                                <a:pt x="295" y="1487"/>
                              </a:lnTo>
                              <a:lnTo>
                                <a:pt x="290" y="1500"/>
                              </a:lnTo>
                              <a:lnTo>
                                <a:pt x="286" y="1512"/>
                              </a:lnTo>
                              <a:lnTo>
                                <a:pt x="282" y="1522"/>
                              </a:lnTo>
                              <a:lnTo>
                                <a:pt x="277" y="1532"/>
                              </a:lnTo>
                              <a:lnTo>
                                <a:pt x="270" y="1542"/>
                              </a:lnTo>
                              <a:lnTo>
                                <a:pt x="262" y="1551"/>
                              </a:lnTo>
                              <a:lnTo>
                                <a:pt x="253" y="1561"/>
                              </a:lnTo>
                              <a:lnTo>
                                <a:pt x="243" y="1568"/>
                              </a:lnTo>
                              <a:lnTo>
                                <a:pt x="233" y="1575"/>
                              </a:lnTo>
                              <a:lnTo>
                                <a:pt x="221" y="1581"/>
                              </a:lnTo>
                              <a:lnTo>
                                <a:pt x="209" y="1587"/>
                              </a:lnTo>
                              <a:lnTo>
                                <a:pt x="195" y="1593"/>
                              </a:lnTo>
                              <a:lnTo>
                                <a:pt x="181" y="1597"/>
                              </a:lnTo>
                              <a:lnTo>
                                <a:pt x="165" y="1601"/>
                              </a:lnTo>
                              <a:lnTo>
                                <a:pt x="149" y="1604"/>
                              </a:lnTo>
                              <a:lnTo>
                                <a:pt x="131" y="1606"/>
                              </a:lnTo>
                              <a:lnTo>
                                <a:pt x="113" y="1608"/>
                              </a:lnTo>
                              <a:lnTo>
                                <a:pt x="93" y="1610"/>
                              </a:lnTo>
                              <a:lnTo>
                                <a:pt x="73" y="1610"/>
                              </a:lnTo>
                              <a:lnTo>
                                <a:pt x="51" y="1610"/>
                              </a:lnTo>
                              <a:lnTo>
                                <a:pt x="0" y="1610"/>
                              </a:lnTo>
                              <a:lnTo>
                                <a:pt x="0" y="1717"/>
                              </a:lnTo>
                              <a:lnTo>
                                <a:pt x="971" y="1717"/>
                              </a:lnTo>
                              <a:lnTo>
                                <a:pt x="971" y="1610"/>
                              </a:lnTo>
                              <a:lnTo>
                                <a:pt x="919" y="1610"/>
                              </a:lnTo>
                              <a:lnTo>
                                <a:pt x="896" y="1610"/>
                              </a:lnTo>
                              <a:lnTo>
                                <a:pt x="874" y="1609"/>
                              </a:lnTo>
                              <a:lnTo>
                                <a:pt x="854" y="1608"/>
                              </a:lnTo>
                              <a:lnTo>
                                <a:pt x="835" y="1605"/>
                              </a:lnTo>
                              <a:lnTo>
                                <a:pt x="816" y="1603"/>
                              </a:lnTo>
                              <a:lnTo>
                                <a:pt x="800" y="1599"/>
                              </a:lnTo>
                              <a:lnTo>
                                <a:pt x="784" y="1595"/>
                              </a:lnTo>
                              <a:lnTo>
                                <a:pt x="771" y="1589"/>
                              </a:lnTo>
                              <a:lnTo>
                                <a:pt x="757" y="1584"/>
                              </a:lnTo>
                              <a:lnTo>
                                <a:pt x="745" y="1578"/>
                              </a:lnTo>
                              <a:lnTo>
                                <a:pt x="735" y="1571"/>
                              </a:lnTo>
                              <a:lnTo>
                                <a:pt x="724" y="1564"/>
                              </a:lnTo>
                              <a:lnTo>
                                <a:pt x="715" y="1555"/>
                              </a:lnTo>
                              <a:lnTo>
                                <a:pt x="707" y="1547"/>
                              </a:lnTo>
                              <a:lnTo>
                                <a:pt x="699" y="1538"/>
                              </a:lnTo>
                              <a:lnTo>
                                <a:pt x="692" y="1528"/>
                              </a:lnTo>
                              <a:lnTo>
                                <a:pt x="686" y="1518"/>
                              </a:lnTo>
                              <a:lnTo>
                                <a:pt x="681" y="1508"/>
                              </a:lnTo>
                              <a:lnTo>
                                <a:pt x="677" y="1497"/>
                              </a:lnTo>
                              <a:lnTo>
                                <a:pt x="673" y="1484"/>
                              </a:lnTo>
                              <a:lnTo>
                                <a:pt x="669" y="1472"/>
                              </a:lnTo>
                              <a:lnTo>
                                <a:pt x="664" y="1459"/>
                              </a:lnTo>
                              <a:lnTo>
                                <a:pt x="661" y="1444"/>
                              </a:lnTo>
                              <a:lnTo>
                                <a:pt x="658" y="1429"/>
                              </a:lnTo>
                              <a:lnTo>
                                <a:pt x="654" y="1396"/>
                              </a:lnTo>
                              <a:lnTo>
                                <a:pt x="651" y="1360"/>
                              </a:lnTo>
                              <a:lnTo>
                                <a:pt x="649" y="1319"/>
                              </a:lnTo>
                              <a:lnTo>
                                <a:pt x="648" y="1276"/>
                              </a:lnTo>
                              <a:lnTo>
                                <a:pt x="648" y="669"/>
                              </a:lnTo>
                              <a:lnTo>
                                <a:pt x="648" y="650"/>
                              </a:lnTo>
                              <a:lnTo>
                                <a:pt x="650" y="630"/>
                              </a:lnTo>
                              <a:lnTo>
                                <a:pt x="652" y="611"/>
                              </a:lnTo>
                              <a:lnTo>
                                <a:pt x="655" y="591"/>
                              </a:lnTo>
                              <a:lnTo>
                                <a:pt x="659" y="571"/>
                              </a:lnTo>
                              <a:lnTo>
                                <a:pt x="664" y="552"/>
                              </a:lnTo>
                              <a:lnTo>
                                <a:pt x="670" y="533"/>
                              </a:lnTo>
                              <a:lnTo>
                                <a:pt x="677" y="514"/>
                              </a:lnTo>
                              <a:lnTo>
                                <a:pt x="684" y="495"/>
                              </a:lnTo>
                              <a:lnTo>
                                <a:pt x="692" y="477"/>
                              </a:lnTo>
                              <a:lnTo>
                                <a:pt x="701" y="458"/>
                              </a:lnTo>
                              <a:lnTo>
                                <a:pt x="710" y="440"/>
                              </a:lnTo>
                              <a:lnTo>
                                <a:pt x="720" y="422"/>
                              </a:lnTo>
                              <a:lnTo>
                                <a:pt x="731" y="404"/>
                              </a:lnTo>
                              <a:lnTo>
                                <a:pt x="742" y="388"/>
                              </a:lnTo>
                              <a:lnTo>
                                <a:pt x="754" y="372"/>
                              </a:lnTo>
                              <a:lnTo>
                                <a:pt x="766" y="357"/>
                              </a:lnTo>
                              <a:lnTo>
                                <a:pt x="779" y="342"/>
                              </a:lnTo>
                              <a:lnTo>
                                <a:pt x="793" y="327"/>
                              </a:lnTo>
                              <a:lnTo>
                                <a:pt x="806" y="314"/>
                              </a:lnTo>
                              <a:lnTo>
                                <a:pt x="820" y="301"/>
                              </a:lnTo>
                              <a:lnTo>
                                <a:pt x="835" y="290"/>
                              </a:lnTo>
                              <a:lnTo>
                                <a:pt x="850" y="279"/>
                              </a:lnTo>
                              <a:lnTo>
                                <a:pt x="866" y="268"/>
                              </a:lnTo>
                              <a:lnTo>
                                <a:pt x="881" y="260"/>
                              </a:lnTo>
                              <a:lnTo>
                                <a:pt x="898" y="252"/>
                              </a:lnTo>
                              <a:lnTo>
                                <a:pt x="915" y="246"/>
                              </a:lnTo>
                              <a:lnTo>
                                <a:pt x="931" y="240"/>
                              </a:lnTo>
                              <a:lnTo>
                                <a:pt x="948" y="236"/>
                              </a:lnTo>
                              <a:lnTo>
                                <a:pt x="965" y="231"/>
                              </a:lnTo>
                              <a:lnTo>
                                <a:pt x="983" y="230"/>
                              </a:lnTo>
                              <a:lnTo>
                                <a:pt x="999" y="229"/>
                              </a:lnTo>
                              <a:lnTo>
                                <a:pt x="1017" y="230"/>
                              </a:lnTo>
                              <a:lnTo>
                                <a:pt x="1034" y="232"/>
                              </a:lnTo>
                              <a:lnTo>
                                <a:pt x="1050" y="237"/>
                              </a:lnTo>
                              <a:lnTo>
                                <a:pt x="1064" y="241"/>
                              </a:lnTo>
                              <a:lnTo>
                                <a:pt x="1079" y="247"/>
                              </a:lnTo>
                              <a:lnTo>
                                <a:pt x="1091" y="254"/>
                              </a:lnTo>
                              <a:lnTo>
                                <a:pt x="1105" y="262"/>
                              </a:lnTo>
                              <a:lnTo>
                                <a:pt x="1116" y="272"/>
                              </a:lnTo>
                              <a:lnTo>
                                <a:pt x="1127" y="281"/>
                              </a:lnTo>
                              <a:lnTo>
                                <a:pt x="1139" y="291"/>
                              </a:lnTo>
                              <a:lnTo>
                                <a:pt x="1149" y="301"/>
                              </a:lnTo>
                              <a:lnTo>
                                <a:pt x="1159" y="312"/>
                              </a:lnTo>
                              <a:lnTo>
                                <a:pt x="1180" y="334"/>
                              </a:lnTo>
                              <a:lnTo>
                                <a:pt x="1200" y="356"/>
                              </a:lnTo>
                              <a:lnTo>
                                <a:pt x="1209" y="366"/>
                              </a:lnTo>
                              <a:lnTo>
                                <a:pt x="1219" y="377"/>
                              </a:lnTo>
                              <a:lnTo>
                                <a:pt x="1229" y="386"/>
                              </a:lnTo>
                              <a:lnTo>
                                <a:pt x="1239" y="395"/>
                              </a:lnTo>
                              <a:lnTo>
                                <a:pt x="1250" y="403"/>
                              </a:lnTo>
                              <a:lnTo>
                                <a:pt x="1262" y="411"/>
                              </a:lnTo>
                              <a:lnTo>
                                <a:pt x="1273" y="417"/>
                              </a:lnTo>
                              <a:lnTo>
                                <a:pt x="1285" y="422"/>
                              </a:lnTo>
                              <a:lnTo>
                                <a:pt x="1298" y="426"/>
                              </a:lnTo>
                              <a:lnTo>
                                <a:pt x="1311" y="428"/>
                              </a:lnTo>
                              <a:lnTo>
                                <a:pt x="1325" y="429"/>
                              </a:lnTo>
                              <a:lnTo>
                                <a:pt x="1340" y="429"/>
                              </a:lnTo>
                              <a:lnTo>
                                <a:pt x="1356" y="427"/>
                              </a:lnTo>
                              <a:lnTo>
                                <a:pt x="1373" y="422"/>
                              </a:lnTo>
                              <a:lnTo>
                                <a:pt x="1391" y="416"/>
                              </a:lnTo>
                              <a:lnTo>
                                <a:pt x="1410" y="408"/>
                              </a:lnTo>
                              <a:lnTo>
                                <a:pt x="1423" y="400"/>
                              </a:lnTo>
                              <a:lnTo>
                                <a:pt x="1435" y="391"/>
                              </a:lnTo>
                              <a:lnTo>
                                <a:pt x="1447" y="382"/>
                              </a:lnTo>
                              <a:lnTo>
                                <a:pt x="1457" y="369"/>
                              </a:lnTo>
                              <a:lnTo>
                                <a:pt x="1465" y="357"/>
                              </a:lnTo>
                              <a:lnTo>
                                <a:pt x="1473" y="344"/>
                              </a:lnTo>
                              <a:lnTo>
                                <a:pt x="1480" y="329"/>
                              </a:lnTo>
                              <a:lnTo>
                                <a:pt x="1485" y="314"/>
                              </a:lnTo>
                              <a:lnTo>
                                <a:pt x="1489" y="298"/>
                              </a:lnTo>
                              <a:lnTo>
                                <a:pt x="1491" y="282"/>
                              </a:lnTo>
                              <a:lnTo>
                                <a:pt x="1492" y="264"/>
                              </a:lnTo>
                              <a:lnTo>
                                <a:pt x="1491" y="248"/>
                              </a:lnTo>
                              <a:lnTo>
                                <a:pt x="1490" y="230"/>
                              </a:lnTo>
                              <a:lnTo>
                                <a:pt x="1486" y="213"/>
                              </a:lnTo>
                              <a:lnTo>
                                <a:pt x="1482" y="194"/>
                              </a:lnTo>
                              <a:lnTo>
                                <a:pt x="1475" y="177"/>
                              </a:lnTo>
                              <a:lnTo>
                                <a:pt x="1467" y="160"/>
                              </a:lnTo>
                              <a:lnTo>
                                <a:pt x="1458" y="143"/>
                              </a:lnTo>
                              <a:lnTo>
                                <a:pt x="1447" y="126"/>
                              </a:lnTo>
                              <a:lnTo>
                                <a:pt x="1433" y="110"/>
                              </a:lnTo>
                              <a:lnTo>
                                <a:pt x="1419" y="94"/>
                              </a:lnTo>
                              <a:lnTo>
                                <a:pt x="1402" y="80"/>
                              </a:lnTo>
                              <a:lnTo>
                                <a:pt x="1385" y="67"/>
                              </a:lnTo>
                              <a:lnTo>
                                <a:pt x="1365" y="53"/>
                              </a:lnTo>
                              <a:lnTo>
                                <a:pt x="1343" y="42"/>
                              </a:lnTo>
                              <a:lnTo>
                                <a:pt x="1319" y="31"/>
                              </a:lnTo>
                              <a:lnTo>
                                <a:pt x="1294" y="22"/>
                              </a:lnTo>
                              <a:lnTo>
                                <a:pt x="1267" y="15"/>
                              </a:lnTo>
                              <a:lnTo>
                                <a:pt x="1237" y="9"/>
                              </a:lnTo>
                              <a:lnTo>
                                <a:pt x="1206" y="4"/>
                              </a:lnTo>
                              <a:lnTo>
                                <a:pt x="1173" y="1"/>
                              </a:lnTo>
                              <a:lnTo>
                                <a:pt x="1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92"/>
                      <wps:cNvSpPr>
                        <a:spLocks noEditPoints="1"/>
                      </wps:cNvSpPr>
                      <wps:spPr bwMode="auto">
                        <a:xfrm>
                          <a:off x="677616" y="33397"/>
                          <a:ext cx="92042" cy="95419"/>
                        </a:xfrm>
                        <a:custGeom>
                          <a:avLst/>
                          <a:gdLst>
                            <a:gd name="T0" fmla="*/ 970 w 1732"/>
                            <a:gd name="T1" fmla="*/ 1437 h 1793"/>
                            <a:gd name="T2" fmla="*/ 780 w 1732"/>
                            <a:gd name="T3" fmla="*/ 1568 h 1793"/>
                            <a:gd name="T4" fmla="*/ 632 w 1732"/>
                            <a:gd name="T5" fmla="*/ 1613 h 1793"/>
                            <a:gd name="T6" fmla="*/ 500 w 1732"/>
                            <a:gd name="T7" fmla="*/ 1595 h 1793"/>
                            <a:gd name="T8" fmla="*/ 413 w 1732"/>
                            <a:gd name="T9" fmla="*/ 1536 h 1793"/>
                            <a:gd name="T10" fmla="*/ 365 w 1732"/>
                            <a:gd name="T11" fmla="*/ 1455 h 1793"/>
                            <a:gd name="T12" fmla="*/ 341 w 1732"/>
                            <a:gd name="T13" fmla="*/ 1337 h 1793"/>
                            <a:gd name="T14" fmla="*/ 382 w 1732"/>
                            <a:gd name="T15" fmla="*/ 1156 h 1793"/>
                            <a:gd name="T16" fmla="*/ 513 w 1732"/>
                            <a:gd name="T17" fmla="*/ 1010 h 1793"/>
                            <a:gd name="T18" fmla="*/ 696 w 1732"/>
                            <a:gd name="T19" fmla="*/ 909 h 1793"/>
                            <a:gd name="T20" fmla="*/ 890 w 1732"/>
                            <a:gd name="T21" fmla="*/ 854 h 1793"/>
                            <a:gd name="T22" fmla="*/ 1523 w 1732"/>
                            <a:gd name="T23" fmla="*/ 1570 h 1793"/>
                            <a:gd name="T24" fmla="*/ 1424 w 1732"/>
                            <a:gd name="T25" fmla="*/ 1538 h 1793"/>
                            <a:gd name="T26" fmla="*/ 1382 w 1732"/>
                            <a:gd name="T27" fmla="*/ 1450 h 1793"/>
                            <a:gd name="T28" fmla="*/ 1369 w 1732"/>
                            <a:gd name="T29" fmla="*/ 404 h 1793"/>
                            <a:gd name="T30" fmla="*/ 1333 w 1732"/>
                            <a:gd name="T31" fmla="*/ 246 h 1793"/>
                            <a:gd name="T32" fmla="*/ 1239 w 1732"/>
                            <a:gd name="T33" fmla="*/ 120 h 1793"/>
                            <a:gd name="T34" fmla="*/ 1061 w 1732"/>
                            <a:gd name="T35" fmla="*/ 35 h 1793"/>
                            <a:gd name="T36" fmla="*/ 789 w 1732"/>
                            <a:gd name="T37" fmla="*/ 1 h 1793"/>
                            <a:gd name="T38" fmla="*/ 499 w 1732"/>
                            <a:gd name="T39" fmla="*/ 18 h 1793"/>
                            <a:gd name="T40" fmla="*/ 281 w 1732"/>
                            <a:gd name="T41" fmla="*/ 87 h 1793"/>
                            <a:gd name="T42" fmla="*/ 139 w 1732"/>
                            <a:gd name="T43" fmla="*/ 193 h 1793"/>
                            <a:gd name="T44" fmla="*/ 70 w 1732"/>
                            <a:gd name="T45" fmla="*/ 309 h 1793"/>
                            <a:gd name="T46" fmla="*/ 60 w 1732"/>
                            <a:gd name="T47" fmla="*/ 441 h 1793"/>
                            <a:gd name="T48" fmla="*/ 110 w 1732"/>
                            <a:gd name="T49" fmla="*/ 526 h 1793"/>
                            <a:gd name="T50" fmla="*/ 206 w 1732"/>
                            <a:gd name="T51" fmla="*/ 555 h 1793"/>
                            <a:gd name="T52" fmla="*/ 308 w 1732"/>
                            <a:gd name="T53" fmla="*/ 525 h 1793"/>
                            <a:gd name="T54" fmla="*/ 367 w 1732"/>
                            <a:gd name="T55" fmla="*/ 424 h 1793"/>
                            <a:gd name="T56" fmla="*/ 401 w 1732"/>
                            <a:gd name="T57" fmla="*/ 277 h 1793"/>
                            <a:gd name="T58" fmla="*/ 442 w 1732"/>
                            <a:gd name="T59" fmla="*/ 202 h 1793"/>
                            <a:gd name="T60" fmla="*/ 512 w 1732"/>
                            <a:gd name="T61" fmla="*/ 142 h 1793"/>
                            <a:gd name="T62" fmla="*/ 617 w 1732"/>
                            <a:gd name="T63" fmla="*/ 110 h 1793"/>
                            <a:gd name="T64" fmla="*/ 754 w 1732"/>
                            <a:gd name="T65" fmla="*/ 109 h 1793"/>
                            <a:gd name="T66" fmla="*/ 876 w 1732"/>
                            <a:gd name="T67" fmla="*/ 144 h 1793"/>
                            <a:gd name="T68" fmla="*/ 955 w 1732"/>
                            <a:gd name="T69" fmla="*/ 215 h 1793"/>
                            <a:gd name="T70" fmla="*/ 997 w 1732"/>
                            <a:gd name="T71" fmla="*/ 312 h 1793"/>
                            <a:gd name="T72" fmla="*/ 1013 w 1732"/>
                            <a:gd name="T73" fmla="*/ 433 h 1793"/>
                            <a:gd name="T74" fmla="*/ 761 w 1732"/>
                            <a:gd name="T75" fmla="*/ 765 h 1793"/>
                            <a:gd name="T76" fmla="*/ 462 w 1732"/>
                            <a:gd name="T77" fmla="*/ 831 h 1793"/>
                            <a:gd name="T78" fmla="*/ 190 w 1732"/>
                            <a:gd name="T79" fmla="*/ 965 h 1793"/>
                            <a:gd name="T80" fmla="*/ 22 w 1732"/>
                            <a:gd name="T81" fmla="*/ 1196 h 1793"/>
                            <a:gd name="T82" fmla="*/ 8 w 1732"/>
                            <a:gd name="T83" fmla="*/ 1443 h 1793"/>
                            <a:gd name="T84" fmla="*/ 62 w 1732"/>
                            <a:gd name="T85" fmla="*/ 1575 h 1793"/>
                            <a:gd name="T86" fmla="*/ 155 w 1732"/>
                            <a:gd name="T87" fmla="*/ 1683 h 1793"/>
                            <a:gd name="T88" fmla="*/ 281 w 1732"/>
                            <a:gd name="T89" fmla="*/ 1760 h 1793"/>
                            <a:gd name="T90" fmla="*/ 432 w 1732"/>
                            <a:gd name="T91" fmla="*/ 1793 h 1793"/>
                            <a:gd name="T92" fmla="*/ 600 w 1732"/>
                            <a:gd name="T93" fmla="*/ 1777 h 1793"/>
                            <a:gd name="T94" fmla="*/ 745 w 1732"/>
                            <a:gd name="T95" fmla="*/ 1728 h 1793"/>
                            <a:gd name="T96" fmla="*/ 925 w 1732"/>
                            <a:gd name="T97" fmla="*/ 1608 h 1793"/>
                            <a:gd name="T98" fmla="*/ 1032 w 1732"/>
                            <a:gd name="T99" fmla="*/ 1545 h 1793"/>
                            <a:gd name="T100" fmla="*/ 1069 w 1732"/>
                            <a:gd name="T101" fmla="*/ 1624 h 1793"/>
                            <a:gd name="T102" fmla="*/ 1132 w 1732"/>
                            <a:gd name="T103" fmla="*/ 1695 h 1793"/>
                            <a:gd name="T104" fmla="*/ 1221 w 1732"/>
                            <a:gd name="T105" fmla="*/ 1748 h 1793"/>
                            <a:gd name="T106" fmla="*/ 1337 w 1732"/>
                            <a:gd name="T107" fmla="*/ 1772 h 1793"/>
                            <a:gd name="T108" fmla="*/ 1473 w 1732"/>
                            <a:gd name="T109" fmla="*/ 1760 h 1793"/>
                            <a:gd name="T110" fmla="*/ 1585 w 1732"/>
                            <a:gd name="T111" fmla="*/ 1713 h 1793"/>
                            <a:gd name="T112" fmla="*/ 1666 w 1732"/>
                            <a:gd name="T113" fmla="*/ 1629 h 1793"/>
                            <a:gd name="T114" fmla="*/ 1717 w 1732"/>
                            <a:gd name="T115" fmla="*/ 1503 h 1793"/>
                            <a:gd name="T116" fmla="*/ 1670 w 1732"/>
                            <a:gd name="T117" fmla="*/ 1406 h 1793"/>
                            <a:gd name="T118" fmla="*/ 1616 w 1732"/>
                            <a:gd name="T119" fmla="*/ 1523 h 1793"/>
                            <a:gd name="T120" fmla="*/ 1535 w 1732"/>
                            <a:gd name="T121" fmla="*/ 1569 h 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732" h="1793">
                              <a:moveTo>
                                <a:pt x="1014" y="1390"/>
                              </a:moveTo>
                              <a:lnTo>
                                <a:pt x="1013" y="1394"/>
                              </a:lnTo>
                              <a:lnTo>
                                <a:pt x="1012" y="1397"/>
                              </a:lnTo>
                              <a:lnTo>
                                <a:pt x="1011" y="1401"/>
                              </a:lnTo>
                              <a:lnTo>
                                <a:pt x="1008" y="1403"/>
                              </a:lnTo>
                              <a:lnTo>
                                <a:pt x="1001" y="1410"/>
                              </a:lnTo>
                              <a:lnTo>
                                <a:pt x="970" y="1437"/>
                              </a:lnTo>
                              <a:lnTo>
                                <a:pt x="940" y="1462"/>
                              </a:lnTo>
                              <a:lnTo>
                                <a:pt x="911" y="1485"/>
                              </a:lnTo>
                              <a:lnTo>
                                <a:pt x="883" y="1505"/>
                              </a:lnTo>
                              <a:lnTo>
                                <a:pt x="856" y="1524"/>
                              </a:lnTo>
                              <a:lnTo>
                                <a:pt x="830" y="1540"/>
                              </a:lnTo>
                              <a:lnTo>
                                <a:pt x="805" y="1556"/>
                              </a:lnTo>
                              <a:lnTo>
                                <a:pt x="780" y="1568"/>
                              </a:lnTo>
                              <a:lnTo>
                                <a:pt x="756" y="1579"/>
                              </a:lnTo>
                              <a:lnTo>
                                <a:pt x="733" y="1590"/>
                              </a:lnTo>
                              <a:lnTo>
                                <a:pt x="712" y="1597"/>
                              </a:lnTo>
                              <a:lnTo>
                                <a:pt x="690" y="1603"/>
                              </a:lnTo>
                              <a:lnTo>
                                <a:pt x="670" y="1608"/>
                              </a:lnTo>
                              <a:lnTo>
                                <a:pt x="651" y="1611"/>
                              </a:lnTo>
                              <a:lnTo>
                                <a:pt x="632" y="1613"/>
                              </a:lnTo>
                              <a:lnTo>
                                <a:pt x="615" y="1614"/>
                              </a:lnTo>
                              <a:lnTo>
                                <a:pt x="593" y="1613"/>
                              </a:lnTo>
                              <a:lnTo>
                                <a:pt x="572" y="1612"/>
                              </a:lnTo>
                              <a:lnTo>
                                <a:pt x="553" y="1609"/>
                              </a:lnTo>
                              <a:lnTo>
                                <a:pt x="534" y="1605"/>
                              </a:lnTo>
                              <a:lnTo>
                                <a:pt x="516" y="1601"/>
                              </a:lnTo>
                              <a:lnTo>
                                <a:pt x="500" y="1595"/>
                              </a:lnTo>
                              <a:lnTo>
                                <a:pt x="485" y="1589"/>
                              </a:lnTo>
                              <a:lnTo>
                                <a:pt x="471" y="1581"/>
                              </a:lnTo>
                              <a:lnTo>
                                <a:pt x="458" y="1574"/>
                              </a:lnTo>
                              <a:lnTo>
                                <a:pt x="445" y="1565"/>
                              </a:lnTo>
                              <a:lnTo>
                                <a:pt x="434" y="1556"/>
                              </a:lnTo>
                              <a:lnTo>
                                <a:pt x="422" y="1546"/>
                              </a:lnTo>
                              <a:lnTo>
                                <a:pt x="413" y="1536"/>
                              </a:lnTo>
                              <a:lnTo>
                                <a:pt x="404" y="1526"/>
                              </a:lnTo>
                              <a:lnTo>
                                <a:pt x="396" y="1514"/>
                              </a:lnTo>
                              <a:lnTo>
                                <a:pt x="388" y="1503"/>
                              </a:lnTo>
                              <a:lnTo>
                                <a:pt x="381" y="1491"/>
                              </a:lnTo>
                              <a:lnTo>
                                <a:pt x="375" y="1479"/>
                              </a:lnTo>
                              <a:lnTo>
                                <a:pt x="370" y="1467"/>
                              </a:lnTo>
                              <a:lnTo>
                                <a:pt x="365" y="1455"/>
                              </a:lnTo>
                              <a:lnTo>
                                <a:pt x="359" y="1442"/>
                              </a:lnTo>
                              <a:lnTo>
                                <a:pt x="356" y="1430"/>
                              </a:lnTo>
                              <a:lnTo>
                                <a:pt x="352" y="1418"/>
                              </a:lnTo>
                              <a:lnTo>
                                <a:pt x="350" y="1405"/>
                              </a:lnTo>
                              <a:lnTo>
                                <a:pt x="345" y="1382"/>
                              </a:lnTo>
                              <a:lnTo>
                                <a:pt x="343" y="1359"/>
                              </a:lnTo>
                              <a:lnTo>
                                <a:pt x="341" y="1337"/>
                              </a:lnTo>
                              <a:lnTo>
                                <a:pt x="341" y="1318"/>
                              </a:lnTo>
                              <a:lnTo>
                                <a:pt x="342" y="1289"/>
                              </a:lnTo>
                              <a:lnTo>
                                <a:pt x="346" y="1260"/>
                              </a:lnTo>
                              <a:lnTo>
                                <a:pt x="351" y="1232"/>
                              </a:lnTo>
                              <a:lnTo>
                                <a:pt x="359" y="1206"/>
                              </a:lnTo>
                              <a:lnTo>
                                <a:pt x="370" y="1181"/>
                              </a:lnTo>
                              <a:lnTo>
                                <a:pt x="382" y="1156"/>
                              </a:lnTo>
                              <a:lnTo>
                                <a:pt x="397" y="1132"/>
                              </a:lnTo>
                              <a:lnTo>
                                <a:pt x="412" y="1110"/>
                              </a:lnTo>
                              <a:lnTo>
                                <a:pt x="430" y="1088"/>
                              </a:lnTo>
                              <a:lnTo>
                                <a:pt x="448" y="1066"/>
                              </a:lnTo>
                              <a:lnTo>
                                <a:pt x="469" y="1047"/>
                              </a:lnTo>
                              <a:lnTo>
                                <a:pt x="491" y="1027"/>
                              </a:lnTo>
                              <a:lnTo>
                                <a:pt x="513" y="1010"/>
                              </a:lnTo>
                              <a:lnTo>
                                <a:pt x="537" y="992"/>
                              </a:lnTo>
                              <a:lnTo>
                                <a:pt x="562" y="976"/>
                              </a:lnTo>
                              <a:lnTo>
                                <a:pt x="588" y="961"/>
                              </a:lnTo>
                              <a:lnTo>
                                <a:pt x="614" y="947"/>
                              </a:lnTo>
                              <a:lnTo>
                                <a:pt x="641" y="933"/>
                              </a:lnTo>
                              <a:lnTo>
                                <a:pt x="668" y="921"/>
                              </a:lnTo>
                              <a:lnTo>
                                <a:pt x="696" y="909"/>
                              </a:lnTo>
                              <a:lnTo>
                                <a:pt x="724" y="898"/>
                              </a:lnTo>
                              <a:lnTo>
                                <a:pt x="752" y="888"/>
                              </a:lnTo>
                              <a:lnTo>
                                <a:pt x="780" y="880"/>
                              </a:lnTo>
                              <a:lnTo>
                                <a:pt x="808" y="871"/>
                              </a:lnTo>
                              <a:lnTo>
                                <a:pt x="836" y="865"/>
                              </a:lnTo>
                              <a:lnTo>
                                <a:pt x="864" y="859"/>
                              </a:lnTo>
                              <a:lnTo>
                                <a:pt x="890" y="854"/>
                              </a:lnTo>
                              <a:lnTo>
                                <a:pt x="916" y="850"/>
                              </a:lnTo>
                              <a:lnTo>
                                <a:pt x="942" y="847"/>
                              </a:lnTo>
                              <a:lnTo>
                                <a:pt x="967" y="844"/>
                              </a:lnTo>
                              <a:lnTo>
                                <a:pt x="991" y="843"/>
                              </a:lnTo>
                              <a:lnTo>
                                <a:pt x="1014" y="842"/>
                              </a:lnTo>
                              <a:lnTo>
                                <a:pt x="1014" y="1390"/>
                              </a:lnTo>
                              <a:close/>
                              <a:moveTo>
                                <a:pt x="1523" y="1570"/>
                              </a:moveTo>
                              <a:lnTo>
                                <a:pt x="1504" y="1569"/>
                              </a:lnTo>
                              <a:lnTo>
                                <a:pt x="1488" y="1567"/>
                              </a:lnTo>
                              <a:lnTo>
                                <a:pt x="1472" y="1564"/>
                              </a:lnTo>
                              <a:lnTo>
                                <a:pt x="1458" y="1559"/>
                              </a:lnTo>
                              <a:lnTo>
                                <a:pt x="1445" y="1554"/>
                              </a:lnTo>
                              <a:lnTo>
                                <a:pt x="1434" y="1546"/>
                              </a:lnTo>
                              <a:lnTo>
                                <a:pt x="1424" y="1538"/>
                              </a:lnTo>
                              <a:lnTo>
                                <a:pt x="1414" y="1529"/>
                              </a:lnTo>
                              <a:lnTo>
                                <a:pt x="1407" y="1519"/>
                              </a:lnTo>
                              <a:lnTo>
                                <a:pt x="1400" y="1506"/>
                              </a:lnTo>
                              <a:lnTo>
                                <a:pt x="1395" y="1494"/>
                              </a:lnTo>
                              <a:lnTo>
                                <a:pt x="1389" y="1480"/>
                              </a:lnTo>
                              <a:lnTo>
                                <a:pt x="1385" y="1465"/>
                              </a:lnTo>
                              <a:lnTo>
                                <a:pt x="1382" y="1450"/>
                              </a:lnTo>
                              <a:lnTo>
                                <a:pt x="1380" y="1433"/>
                              </a:lnTo>
                              <a:lnTo>
                                <a:pt x="1379" y="1416"/>
                              </a:lnTo>
                              <a:lnTo>
                                <a:pt x="1372" y="1198"/>
                              </a:lnTo>
                              <a:lnTo>
                                <a:pt x="1372" y="485"/>
                              </a:lnTo>
                              <a:lnTo>
                                <a:pt x="1372" y="456"/>
                              </a:lnTo>
                              <a:lnTo>
                                <a:pt x="1371" y="429"/>
                              </a:lnTo>
                              <a:lnTo>
                                <a:pt x="1369" y="404"/>
                              </a:lnTo>
                              <a:lnTo>
                                <a:pt x="1367" y="379"/>
                              </a:lnTo>
                              <a:lnTo>
                                <a:pt x="1364" y="354"/>
                              </a:lnTo>
                              <a:lnTo>
                                <a:pt x="1360" y="332"/>
                              </a:lnTo>
                              <a:lnTo>
                                <a:pt x="1354" y="309"/>
                              </a:lnTo>
                              <a:lnTo>
                                <a:pt x="1348" y="287"/>
                              </a:lnTo>
                              <a:lnTo>
                                <a:pt x="1341" y="267"/>
                              </a:lnTo>
                              <a:lnTo>
                                <a:pt x="1333" y="246"/>
                              </a:lnTo>
                              <a:lnTo>
                                <a:pt x="1323" y="228"/>
                              </a:lnTo>
                              <a:lnTo>
                                <a:pt x="1313" y="208"/>
                              </a:lnTo>
                              <a:lnTo>
                                <a:pt x="1301" y="189"/>
                              </a:lnTo>
                              <a:lnTo>
                                <a:pt x="1287" y="172"/>
                              </a:lnTo>
                              <a:lnTo>
                                <a:pt x="1273" y="154"/>
                              </a:lnTo>
                              <a:lnTo>
                                <a:pt x="1257" y="137"/>
                              </a:lnTo>
                              <a:lnTo>
                                <a:pt x="1239" y="120"/>
                              </a:lnTo>
                              <a:lnTo>
                                <a:pt x="1219" y="105"/>
                              </a:lnTo>
                              <a:lnTo>
                                <a:pt x="1197" y="90"/>
                              </a:lnTo>
                              <a:lnTo>
                                <a:pt x="1175" y="77"/>
                              </a:lnTo>
                              <a:lnTo>
                                <a:pt x="1149" y="65"/>
                              </a:lnTo>
                              <a:lnTo>
                                <a:pt x="1121" y="53"/>
                              </a:lnTo>
                              <a:lnTo>
                                <a:pt x="1092" y="44"/>
                              </a:lnTo>
                              <a:lnTo>
                                <a:pt x="1061" y="35"/>
                              </a:lnTo>
                              <a:lnTo>
                                <a:pt x="1027" y="27"/>
                              </a:lnTo>
                              <a:lnTo>
                                <a:pt x="992" y="19"/>
                              </a:lnTo>
                              <a:lnTo>
                                <a:pt x="956" y="13"/>
                              </a:lnTo>
                              <a:lnTo>
                                <a:pt x="916" y="8"/>
                              </a:lnTo>
                              <a:lnTo>
                                <a:pt x="876" y="5"/>
                              </a:lnTo>
                              <a:lnTo>
                                <a:pt x="834" y="2"/>
                              </a:lnTo>
                              <a:lnTo>
                                <a:pt x="789" y="1"/>
                              </a:lnTo>
                              <a:lnTo>
                                <a:pt x="744" y="0"/>
                              </a:lnTo>
                              <a:lnTo>
                                <a:pt x="699" y="1"/>
                              </a:lnTo>
                              <a:lnTo>
                                <a:pt x="656" y="2"/>
                              </a:lnTo>
                              <a:lnTo>
                                <a:pt x="615" y="5"/>
                              </a:lnTo>
                              <a:lnTo>
                                <a:pt x="574" y="8"/>
                              </a:lnTo>
                              <a:lnTo>
                                <a:pt x="536" y="13"/>
                              </a:lnTo>
                              <a:lnTo>
                                <a:pt x="499" y="18"/>
                              </a:lnTo>
                              <a:lnTo>
                                <a:pt x="464" y="26"/>
                              </a:lnTo>
                              <a:lnTo>
                                <a:pt x="430" y="33"/>
                              </a:lnTo>
                              <a:lnTo>
                                <a:pt x="397" y="42"/>
                              </a:lnTo>
                              <a:lnTo>
                                <a:pt x="366" y="51"/>
                              </a:lnTo>
                              <a:lnTo>
                                <a:pt x="336" y="63"/>
                              </a:lnTo>
                              <a:lnTo>
                                <a:pt x="308" y="74"/>
                              </a:lnTo>
                              <a:lnTo>
                                <a:pt x="281" y="87"/>
                              </a:lnTo>
                              <a:lnTo>
                                <a:pt x="256" y="101"/>
                              </a:lnTo>
                              <a:lnTo>
                                <a:pt x="233" y="115"/>
                              </a:lnTo>
                              <a:lnTo>
                                <a:pt x="211" y="132"/>
                              </a:lnTo>
                              <a:lnTo>
                                <a:pt x="191" y="147"/>
                              </a:lnTo>
                              <a:lnTo>
                                <a:pt x="172" y="163"/>
                              </a:lnTo>
                              <a:lnTo>
                                <a:pt x="155" y="178"/>
                              </a:lnTo>
                              <a:lnTo>
                                <a:pt x="139" y="193"/>
                              </a:lnTo>
                              <a:lnTo>
                                <a:pt x="126" y="210"/>
                              </a:lnTo>
                              <a:lnTo>
                                <a:pt x="113" y="225"/>
                              </a:lnTo>
                              <a:lnTo>
                                <a:pt x="102" y="242"/>
                              </a:lnTo>
                              <a:lnTo>
                                <a:pt x="92" y="257"/>
                              </a:lnTo>
                              <a:lnTo>
                                <a:pt x="84" y="275"/>
                              </a:lnTo>
                              <a:lnTo>
                                <a:pt x="76" y="291"/>
                              </a:lnTo>
                              <a:lnTo>
                                <a:pt x="70" y="309"/>
                              </a:lnTo>
                              <a:lnTo>
                                <a:pt x="65" y="326"/>
                              </a:lnTo>
                              <a:lnTo>
                                <a:pt x="62" y="345"/>
                              </a:lnTo>
                              <a:lnTo>
                                <a:pt x="59" y="365"/>
                              </a:lnTo>
                              <a:lnTo>
                                <a:pt x="58" y="384"/>
                              </a:lnTo>
                              <a:lnTo>
                                <a:pt x="57" y="405"/>
                              </a:lnTo>
                              <a:lnTo>
                                <a:pt x="58" y="423"/>
                              </a:lnTo>
                              <a:lnTo>
                                <a:pt x="60" y="441"/>
                              </a:lnTo>
                              <a:lnTo>
                                <a:pt x="63" y="456"/>
                              </a:lnTo>
                              <a:lnTo>
                                <a:pt x="67" y="472"/>
                              </a:lnTo>
                              <a:lnTo>
                                <a:pt x="73" y="485"/>
                              </a:lnTo>
                              <a:lnTo>
                                <a:pt x="80" y="496"/>
                              </a:lnTo>
                              <a:lnTo>
                                <a:pt x="89" y="508"/>
                              </a:lnTo>
                              <a:lnTo>
                                <a:pt x="99" y="517"/>
                              </a:lnTo>
                              <a:lnTo>
                                <a:pt x="110" y="526"/>
                              </a:lnTo>
                              <a:lnTo>
                                <a:pt x="122" y="535"/>
                              </a:lnTo>
                              <a:lnTo>
                                <a:pt x="134" y="541"/>
                              </a:lnTo>
                              <a:lnTo>
                                <a:pt x="148" y="546"/>
                              </a:lnTo>
                              <a:lnTo>
                                <a:pt x="161" y="550"/>
                              </a:lnTo>
                              <a:lnTo>
                                <a:pt x="176" y="553"/>
                              </a:lnTo>
                              <a:lnTo>
                                <a:pt x="190" y="555"/>
                              </a:lnTo>
                              <a:lnTo>
                                <a:pt x="206" y="555"/>
                              </a:lnTo>
                              <a:lnTo>
                                <a:pt x="223" y="555"/>
                              </a:lnTo>
                              <a:lnTo>
                                <a:pt x="240" y="553"/>
                              </a:lnTo>
                              <a:lnTo>
                                <a:pt x="255" y="550"/>
                              </a:lnTo>
                              <a:lnTo>
                                <a:pt x="270" y="546"/>
                              </a:lnTo>
                              <a:lnTo>
                                <a:pt x="283" y="540"/>
                              </a:lnTo>
                              <a:lnTo>
                                <a:pt x="296" y="534"/>
                              </a:lnTo>
                              <a:lnTo>
                                <a:pt x="308" y="525"/>
                              </a:lnTo>
                              <a:lnTo>
                                <a:pt x="319" y="515"/>
                              </a:lnTo>
                              <a:lnTo>
                                <a:pt x="329" y="504"/>
                              </a:lnTo>
                              <a:lnTo>
                                <a:pt x="339" y="491"/>
                              </a:lnTo>
                              <a:lnTo>
                                <a:pt x="347" y="477"/>
                              </a:lnTo>
                              <a:lnTo>
                                <a:pt x="354" y="460"/>
                              </a:lnTo>
                              <a:lnTo>
                                <a:pt x="360" y="443"/>
                              </a:lnTo>
                              <a:lnTo>
                                <a:pt x="367" y="424"/>
                              </a:lnTo>
                              <a:lnTo>
                                <a:pt x="372" y="403"/>
                              </a:lnTo>
                              <a:lnTo>
                                <a:pt x="376" y="380"/>
                              </a:lnTo>
                              <a:lnTo>
                                <a:pt x="382" y="346"/>
                              </a:lnTo>
                              <a:lnTo>
                                <a:pt x="388" y="316"/>
                              </a:lnTo>
                              <a:lnTo>
                                <a:pt x="393" y="303"/>
                              </a:lnTo>
                              <a:lnTo>
                                <a:pt x="397" y="289"/>
                              </a:lnTo>
                              <a:lnTo>
                                <a:pt x="401" y="277"/>
                              </a:lnTo>
                              <a:lnTo>
                                <a:pt x="405" y="265"/>
                              </a:lnTo>
                              <a:lnTo>
                                <a:pt x="410" y="253"/>
                              </a:lnTo>
                              <a:lnTo>
                                <a:pt x="415" y="242"/>
                              </a:lnTo>
                              <a:lnTo>
                                <a:pt x="421" y="232"/>
                              </a:lnTo>
                              <a:lnTo>
                                <a:pt x="428" y="221"/>
                              </a:lnTo>
                              <a:lnTo>
                                <a:pt x="435" y="211"/>
                              </a:lnTo>
                              <a:lnTo>
                                <a:pt x="442" y="202"/>
                              </a:lnTo>
                              <a:lnTo>
                                <a:pt x="450" y="192"/>
                              </a:lnTo>
                              <a:lnTo>
                                <a:pt x="459" y="183"/>
                              </a:lnTo>
                              <a:lnTo>
                                <a:pt x="468" y="174"/>
                              </a:lnTo>
                              <a:lnTo>
                                <a:pt x="478" y="165"/>
                              </a:lnTo>
                              <a:lnTo>
                                <a:pt x="489" y="156"/>
                              </a:lnTo>
                              <a:lnTo>
                                <a:pt x="501" y="149"/>
                              </a:lnTo>
                              <a:lnTo>
                                <a:pt x="512" y="142"/>
                              </a:lnTo>
                              <a:lnTo>
                                <a:pt x="526" y="136"/>
                              </a:lnTo>
                              <a:lnTo>
                                <a:pt x="539" y="130"/>
                              </a:lnTo>
                              <a:lnTo>
                                <a:pt x="554" y="124"/>
                              </a:lnTo>
                              <a:lnTo>
                                <a:pt x="568" y="120"/>
                              </a:lnTo>
                              <a:lnTo>
                                <a:pt x="584" y="116"/>
                              </a:lnTo>
                              <a:lnTo>
                                <a:pt x="599" y="113"/>
                              </a:lnTo>
                              <a:lnTo>
                                <a:pt x="617" y="110"/>
                              </a:lnTo>
                              <a:lnTo>
                                <a:pt x="634" y="108"/>
                              </a:lnTo>
                              <a:lnTo>
                                <a:pt x="652" y="107"/>
                              </a:lnTo>
                              <a:lnTo>
                                <a:pt x="670" y="106"/>
                              </a:lnTo>
                              <a:lnTo>
                                <a:pt x="690" y="105"/>
                              </a:lnTo>
                              <a:lnTo>
                                <a:pt x="712" y="106"/>
                              </a:lnTo>
                              <a:lnTo>
                                <a:pt x="733" y="107"/>
                              </a:lnTo>
                              <a:lnTo>
                                <a:pt x="754" y="109"/>
                              </a:lnTo>
                              <a:lnTo>
                                <a:pt x="775" y="111"/>
                              </a:lnTo>
                              <a:lnTo>
                                <a:pt x="793" y="115"/>
                              </a:lnTo>
                              <a:lnTo>
                                <a:pt x="812" y="119"/>
                              </a:lnTo>
                              <a:lnTo>
                                <a:pt x="830" y="124"/>
                              </a:lnTo>
                              <a:lnTo>
                                <a:pt x="846" y="130"/>
                              </a:lnTo>
                              <a:lnTo>
                                <a:pt x="862" y="136"/>
                              </a:lnTo>
                              <a:lnTo>
                                <a:pt x="876" y="144"/>
                              </a:lnTo>
                              <a:lnTo>
                                <a:pt x="890" y="151"/>
                              </a:lnTo>
                              <a:lnTo>
                                <a:pt x="903" y="161"/>
                              </a:lnTo>
                              <a:lnTo>
                                <a:pt x="915" y="170"/>
                              </a:lnTo>
                              <a:lnTo>
                                <a:pt x="927" y="180"/>
                              </a:lnTo>
                              <a:lnTo>
                                <a:pt x="937" y="191"/>
                              </a:lnTo>
                              <a:lnTo>
                                <a:pt x="946" y="204"/>
                              </a:lnTo>
                              <a:lnTo>
                                <a:pt x="955" y="215"/>
                              </a:lnTo>
                              <a:lnTo>
                                <a:pt x="962" y="228"/>
                              </a:lnTo>
                              <a:lnTo>
                                <a:pt x="969" y="241"/>
                              </a:lnTo>
                              <a:lnTo>
                                <a:pt x="976" y="253"/>
                              </a:lnTo>
                              <a:lnTo>
                                <a:pt x="981" y="268"/>
                              </a:lnTo>
                              <a:lnTo>
                                <a:pt x="988" y="282"/>
                              </a:lnTo>
                              <a:lnTo>
                                <a:pt x="993" y="297"/>
                              </a:lnTo>
                              <a:lnTo>
                                <a:pt x="997" y="312"/>
                              </a:lnTo>
                              <a:lnTo>
                                <a:pt x="1001" y="327"/>
                              </a:lnTo>
                              <a:lnTo>
                                <a:pt x="1004" y="344"/>
                              </a:lnTo>
                              <a:lnTo>
                                <a:pt x="1007" y="360"/>
                              </a:lnTo>
                              <a:lnTo>
                                <a:pt x="1009" y="378"/>
                              </a:lnTo>
                              <a:lnTo>
                                <a:pt x="1011" y="395"/>
                              </a:lnTo>
                              <a:lnTo>
                                <a:pt x="1012" y="414"/>
                              </a:lnTo>
                              <a:lnTo>
                                <a:pt x="1013" y="433"/>
                              </a:lnTo>
                              <a:lnTo>
                                <a:pt x="1014" y="452"/>
                              </a:lnTo>
                              <a:lnTo>
                                <a:pt x="1014" y="737"/>
                              </a:lnTo>
                              <a:lnTo>
                                <a:pt x="950" y="743"/>
                              </a:lnTo>
                              <a:lnTo>
                                <a:pt x="880" y="750"/>
                              </a:lnTo>
                              <a:lnTo>
                                <a:pt x="842" y="754"/>
                              </a:lnTo>
                              <a:lnTo>
                                <a:pt x="802" y="759"/>
                              </a:lnTo>
                              <a:lnTo>
                                <a:pt x="761" y="765"/>
                              </a:lnTo>
                              <a:lnTo>
                                <a:pt x="720" y="772"/>
                              </a:lnTo>
                              <a:lnTo>
                                <a:pt x="678" y="779"/>
                              </a:lnTo>
                              <a:lnTo>
                                <a:pt x="634" y="787"/>
                              </a:lnTo>
                              <a:lnTo>
                                <a:pt x="591" y="796"/>
                              </a:lnTo>
                              <a:lnTo>
                                <a:pt x="547" y="807"/>
                              </a:lnTo>
                              <a:lnTo>
                                <a:pt x="505" y="818"/>
                              </a:lnTo>
                              <a:lnTo>
                                <a:pt x="462" y="831"/>
                              </a:lnTo>
                              <a:lnTo>
                                <a:pt x="419" y="846"/>
                              </a:lnTo>
                              <a:lnTo>
                                <a:pt x="378" y="861"/>
                              </a:lnTo>
                              <a:lnTo>
                                <a:pt x="338" y="879"/>
                              </a:lnTo>
                              <a:lnTo>
                                <a:pt x="298" y="897"/>
                              </a:lnTo>
                              <a:lnTo>
                                <a:pt x="260" y="918"/>
                              </a:lnTo>
                              <a:lnTo>
                                <a:pt x="225" y="941"/>
                              </a:lnTo>
                              <a:lnTo>
                                <a:pt x="190" y="965"/>
                              </a:lnTo>
                              <a:lnTo>
                                <a:pt x="158" y="991"/>
                              </a:lnTo>
                              <a:lnTo>
                                <a:pt x="128" y="1020"/>
                              </a:lnTo>
                              <a:lnTo>
                                <a:pt x="101" y="1050"/>
                              </a:lnTo>
                              <a:lnTo>
                                <a:pt x="76" y="1083"/>
                              </a:lnTo>
                              <a:lnTo>
                                <a:pt x="55" y="1118"/>
                              </a:lnTo>
                              <a:lnTo>
                                <a:pt x="37" y="1156"/>
                              </a:lnTo>
                              <a:lnTo>
                                <a:pt x="22" y="1196"/>
                              </a:lnTo>
                              <a:lnTo>
                                <a:pt x="10" y="1238"/>
                              </a:lnTo>
                              <a:lnTo>
                                <a:pt x="3" y="1284"/>
                              </a:lnTo>
                              <a:lnTo>
                                <a:pt x="0" y="1332"/>
                              </a:lnTo>
                              <a:lnTo>
                                <a:pt x="1" y="1383"/>
                              </a:lnTo>
                              <a:lnTo>
                                <a:pt x="2" y="1403"/>
                              </a:lnTo>
                              <a:lnTo>
                                <a:pt x="5" y="1424"/>
                              </a:lnTo>
                              <a:lnTo>
                                <a:pt x="8" y="1443"/>
                              </a:lnTo>
                              <a:lnTo>
                                <a:pt x="13" y="1463"/>
                              </a:lnTo>
                              <a:lnTo>
                                <a:pt x="20" y="1483"/>
                              </a:lnTo>
                              <a:lnTo>
                                <a:pt x="26" y="1502"/>
                              </a:lnTo>
                              <a:lnTo>
                                <a:pt x="33" y="1521"/>
                              </a:lnTo>
                              <a:lnTo>
                                <a:pt x="42" y="1539"/>
                              </a:lnTo>
                              <a:lnTo>
                                <a:pt x="52" y="1557"/>
                              </a:lnTo>
                              <a:lnTo>
                                <a:pt x="62" y="1575"/>
                              </a:lnTo>
                              <a:lnTo>
                                <a:pt x="72" y="1592"/>
                              </a:lnTo>
                              <a:lnTo>
                                <a:pt x="85" y="1608"/>
                              </a:lnTo>
                              <a:lnTo>
                                <a:pt x="97" y="1625"/>
                              </a:lnTo>
                              <a:lnTo>
                                <a:pt x="110" y="1640"/>
                              </a:lnTo>
                              <a:lnTo>
                                <a:pt x="124" y="1656"/>
                              </a:lnTo>
                              <a:lnTo>
                                <a:pt x="139" y="1670"/>
                              </a:lnTo>
                              <a:lnTo>
                                <a:pt x="155" y="1683"/>
                              </a:lnTo>
                              <a:lnTo>
                                <a:pt x="171" y="1697"/>
                              </a:lnTo>
                              <a:lnTo>
                                <a:pt x="188" y="1709"/>
                              </a:lnTo>
                              <a:lnTo>
                                <a:pt x="206" y="1721"/>
                              </a:lnTo>
                              <a:lnTo>
                                <a:pt x="223" y="1732"/>
                              </a:lnTo>
                              <a:lnTo>
                                <a:pt x="242" y="1742"/>
                              </a:lnTo>
                              <a:lnTo>
                                <a:pt x="261" y="1751"/>
                              </a:lnTo>
                              <a:lnTo>
                                <a:pt x="281" y="1760"/>
                              </a:lnTo>
                              <a:lnTo>
                                <a:pt x="302" y="1767"/>
                              </a:lnTo>
                              <a:lnTo>
                                <a:pt x="322" y="1774"/>
                              </a:lnTo>
                              <a:lnTo>
                                <a:pt x="343" y="1779"/>
                              </a:lnTo>
                              <a:lnTo>
                                <a:pt x="365" y="1784"/>
                              </a:lnTo>
                              <a:lnTo>
                                <a:pt x="386" y="1788"/>
                              </a:lnTo>
                              <a:lnTo>
                                <a:pt x="409" y="1791"/>
                              </a:lnTo>
                              <a:lnTo>
                                <a:pt x="432" y="1793"/>
                              </a:lnTo>
                              <a:lnTo>
                                <a:pt x="456" y="1793"/>
                              </a:lnTo>
                              <a:lnTo>
                                <a:pt x="481" y="1793"/>
                              </a:lnTo>
                              <a:lnTo>
                                <a:pt x="506" y="1791"/>
                              </a:lnTo>
                              <a:lnTo>
                                <a:pt x="530" y="1789"/>
                              </a:lnTo>
                              <a:lnTo>
                                <a:pt x="555" y="1785"/>
                              </a:lnTo>
                              <a:lnTo>
                                <a:pt x="577" y="1782"/>
                              </a:lnTo>
                              <a:lnTo>
                                <a:pt x="600" y="1777"/>
                              </a:lnTo>
                              <a:lnTo>
                                <a:pt x="622" y="1772"/>
                              </a:lnTo>
                              <a:lnTo>
                                <a:pt x="644" y="1766"/>
                              </a:lnTo>
                              <a:lnTo>
                                <a:pt x="665" y="1760"/>
                              </a:lnTo>
                              <a:lnTo>
                                <a:pt x="686" y="1752"/>
                              </a:lnTo>
                              <a:lnTo>
                                <a:pt x="706" y="1745"/>
                              </a:lnTo>
                              <a:lnTo>
                                <a:pt x="725" y="1737"/>
                              </a:lnTo>
                              <a:lnTo>
                                <a:pt x="745" y="1728"/>
                              </a:lnTo>
                              <a:lnTo>
                                <a:pt x="763" y="1718"/>
                              </a:lnTo>
                              <a:lnTo>
                                <a:pt x="781" y="1709"/>
                              </a:lnTo>
                              <a:lnTo>
                                <a:pt x="799" y="1699"/>
                              </a:lnTo>
                              <a:lnTo>
                                <a:pt x="833" y="1678"/>
                              </a:lnTo>
                              <a:lnTo>
                                <a:pt x="865" y="1656"/>
                              </a:lnTo>
                              <a:lnTo>
                                <a:pt x="896" y="1632"/>
                              </a:lnTo>
                              <a:lnTo>
                                <a:pt x="925" y="1608"/>
                              </a:lnTo>
                              <a:lnTo>
                                <a:pt x="951" y="1584"/>
                              </a:lnTo>
                              <a:lnTo>
                                <a:pt x="977" y="1560"/>
                              </a:lnTo>
                              <a:lnTo>
                                <a:pt x="1002" y="1535"/>
                              </a:lnTo>
                              <a:lnTo>
                                <a:pt x="1025" y="1511"/>
                              </a:lnTo>
                              <a:lnTo>
                                <a:pt x="1027" y="1523"/>
                              </a:lnTo>
                              <a:lnTo>
                                <a:pt x="1029" y="1534"/>
                              </a:lnTo>
                              <a:lnTo>
                                <a:pt x="1032" y="1545"/>
                              </a:lnTo>
                              <a:lnTo>
                                <a:pt x="1036" y="1557"/>
                              </a:lnTo>
                              <a:lnTo>
                                <a:pt x="1040" y="1568"/>
                              </a:lnTo>
                              <a:lnTo>
                                <a:pt x="1045" y="1579"/>
                              </a:lnTo>
                              <a:lnTo>
                                <a:pt x="1051" y="1591"/>
                              </a:lnTo>
                              <a:lnTo>
                                <a:pt x="1056" y="1602"/>
                              </a:lnTo>
                              <a:lnTo>
                                <a:pt x="1062" y="1613"/>
                              </a:lnTo>
                              <a:lnTo>
                                <a:pt x="1069" y="1624"/>
                              </a:lnTo>
                              <a:lnTo>
                                <a:pt x="1076" y="1635"/>
                              </a:lnTo>
                              <a:lnTo>
                                <a:pt x="1085" y="1645"/>
                              </a:lnTo>
                              <a:lnTo>
                                <a:pt x="1093" y="1657"/>
                              </a:lnTo>
                              <a:lnTo>
                                <a:pt x="1102" y="1666"/>
                              </a:lnTo>
                              <a:lnTo>
                                <a:pt x="1112" y="1676"/>
                              </a:lnTo>
                              <a:lnTo>
                                <a:pt x="1122" y="1686"/>
                              </a:lnTo>
                              <a:lnTo>
                                <a:pt x="1132" y="1695"/>
                              </a:lnTo>
                              <a:lnTo>
                                <a:pt x="1144" y="1704"/>
                              </a:lnTo>
                              <a:lnTo>
                                <a:pt x="1155" y="1712"/>
                              </a:lnTo>
                              <a:lnTo>
                                <a:pt x="1167" y="1721"/>
                              </a:lnTo>
                              <a:lnTo>
                                <a:pt x="1180" y="1729"/>
                              </a:lnTo>
                              <a:lnTo>
                                <a:pt x="1193" y="1735"/>
                              </a:lnTo>
                              <a:lnTo>
                                <a:pt x="1207" y="1742"/>
                              </a:lnTo>
                              <a:lnTo>
                                <a:pt x="1221" y="1748"/>
                              </a:lnTo>
                              <a:lnTo>
                                <a:pt x="1237" y="1754"/>
                              </a:lnTo>
                              <a:lnTo>
                                <a:pt x="1252" y="1759"/>
                              </a:lnTo>
                              <a:lnTo>
                                <a:pt x="1268" y="1763"/>
                              </a:lnTo>
                              <a:lnTo>
                                <a:pt x="1284" y="1766"/>
                              </a:lnTo>
                              <a:lnTo>
                                <a:pt x="1301" y="1769"/>
                              </a:lnTo>
                              <a:lnTo>
                                <a:pt x="1318" y="1771"/>
                              </a:lnTo>
                              <a:lnTo>
                                <a:pt x="1337" y="1772"/>
                              </a:lnTo>
                              <a:lnTo>
                                <a:pt x="1355" y="1772"/>
                              </a:lnTo>
                              <a:lnTo>
                                <a:pt x="1376" y="1772"/>
                              </a:lnTo>
                              <a:lnTo>
                                <a:pt x="1397" y="1771"/>
                              </a:lnTo>
                              <a:lnTo>
                                <a:pt x="1416" y="1769"/>
                              </a:lnTo>
                              <a:lnTo>
                                <a:pt x="1436" y="1767"/>
                              </a:lnTo>
                              <a:lnTo>
                                <a:pt x="1455" y="1764"/>
                              </a:lnTo>
                              <a:lnTo>
                                <a:pt x="1473" y="1760"/>
                              </a:lnTo>
                              <a:lnTo>
                                <a:pt x="1491" y="1756"/>
                              </a:lnTo>
                              <a:lnTo>
                                <a:pt x="1507" y="1750"/>
                              </a:lnTo>
                              <a:lnTo>
                                <a:pt x="1524" y="1745"/>
                              </a:lnTo>
                              <a:lnTo>
                                <a:pt x="1540" y="1738"/>
                              </a:lnTo>
                              <a:lnTo>
                                <a:pt x="1556" y="1731"/>
                              </a:lnTo>
                              <a:lnTo>
                                <a:pt x="1570" y="1723"/>
                              </a:lnTo>
                              <a:lnTo>
                                <a:pt x="1585" y="1713"/>
                              </a:lnTo>
                              <a:lnTo>
                                <a:pt x="1598" y="1704"/>
                              </a:lnTo>
                              <a:lnTo>
                                <a:pt x="1611" y="1694"/>
                              </a:lnTo>
                              <a:lnTo>
                                <a:pt x="1623" y="1682"/>
                              </a:lnTo>
                              <a:lnTo>
                                <a:pt x="1635" y="1670"/>
                              </a:lnTo>
                              <a:lnTo>
                                <a:pt x="1646" y="1658"/>
                              </a:lnTo>
                              <a:lnTo>
                                <a:pt x="1656" y="1643"/>
                              </a:lnTo>
                              <a:lnTo>
                                <a:pt x="1666" y="1629"/>
                              </a:lnTo>
                              <a:lnTo>
                                <a:pt x="1676" y="1613"/>
                              </a:lnTo>
                              <a:lnTo>
                                <a:pt x="1684" y="1597"/>
                              </a:lnTo>
                              <a:lnTo>
                                <a:pt x="1692" y="1580"/>
                              </a:lnTo>
                              <a:lnTo>
                                <a:pt x="1699" y="1562"/>
                              </a:lnTo>
                              <a:lnTo>
                                <a:pt x="1706" y="1543"/>
                              </a:lnTo>
                              <a:lnTo>
                                <a:pt x="1712" y="1524"/>
                              </a:lnTo>
                              <a:lnTo>
                                <a:pt x="1717" y="1503"/>
                              </a:lnTo>
                              <a:lnTo>
                                <a:pt x="1721" y="1480"/>
                              </a:lnTo>
                              <a:lnTo>
                                <a:pt x="1725" y="1459"/>
                              </a:lnTo>
                              <a:lnTo>
                                <a:pt x="1728" y="1435"/>
                              </a:lnTo>
                              <a:lnTo>
                                <a:pt x="1730" y="1410"/>
                              </a:lnTo>
                              <a:lnTo>
                                <a:pt x="1732" y="1385"/>
                              </a:lnTo>
                              <a:lnTo>
                                <a:pt x="1674" y="1385"/>
                              </a:lnTo>
                              <a:lnTo>
                                <a:pt x="1670" y="1406"/>
                              </a:lnTo>
                              <a:lnTo>
                                <a:pt x="1665" y="1427"/>
                              </a:lnTo>
                              <a:lnTo>
                                <a:pt x="1659" y="1446"/>
                              </a:lnTo>
                              <a:lnTo>
                                <a:pt x="1653" y="1464"/>
                              </a:lnTo>
                              <a:lnTo>
                                <a:pt x="1645" y="1480"/>
                              </a:lnTo>
                              <a:lnTo>
                                <a:pt x="1635" y="1496"/>
                              </a:lnTo>
                              <a:lnTo>
                                <a:pt x="1626" y="1510"/>
                              </a:lnTo>
                              <a:lnTo>
                                <a:pt x="1616" y="1523"/>
                              </a:lnTo>
                              <a:lnTo>
                                <a:pt x="1605" y="1533"/>
                              </a:lnTo>
                              <a:lnTo>
                                <a:pt x="1594" y="1543"/>
                              </a:lnTo>
                              <a:lnTo>
                                <a:pt x="1583" y="1552"/>
                              </a:lnTo>
                              <a:lnTo>
                                <a:pt x="1570" y="1558"/>
                              </a:lnTo>
                              <a:lnTo>
                                <a:pt x="1559" y="1563"/>
                              </a:lnTo>
                              <a:lnTo>
                                <a:pt x="1547" y="1567"/>
                              </a:lnTo>
                              <a:lnTo>
                                <a:pt x="1535" y="1569"/>
                              </a:lnTo>
                              <a:lnTo>
                                <a:pt x="1523" y="15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93"/>
                      <wps:cNvSpPr>
                        <a:spLocks/>
                      </wps:cNvSpPr>
                      <wps:spPr bwMode="auto">
                        <a:xfrm>
                          <a:off x="772832" y="34987"/>
                          <a:ext cx="101563" cy="90648"/>
                        </a:xfrm>
                        <a:custGeom>
                          <a:avLst/>
                          <a:gdLst>
                            <a:gd name="T0" fmla="*/ 1750 w 1919"/>
                            <a:gd name="T1" fmla="*/ 1573 h 1723"/>
                            <a:gd name="T2" fmla="*/ 1806 w 1919"/>
                            <a:gd name="T3" fmla="*/ 1600 h 1723"/>
                            <a:gd name="T4" fmla="*/ 1919 w 1919"/>
                            <a:gd name="T5" fmla="*/ 1616 h 1723"/>
                            <a:gd name="T6" fmla="*/ 1151 w 1919"/>
                            <a:gd name="T7" fmla="*/ 1612 h 1723"/>
                            <a:gd name="T8" fmla="*/ 1233 w 1919"/>
                            <a:gd name="T9" fmla="*/ 1587 h 1723"/>
                            <a:gd name="T10" fmla="*/ 1270 w 1919"/>
                            <a:gd name="T11" fmla="*/ 1556 h 1723"/>
                            <a:gd name="T12" fmla="*/ 1293 w 1919"/>
                            <a:gd name="T13" fmla="*/ 1513 h 1723"/>
                            <a:gd name="T14" fmla="*/ 1310 w 1919"/>
                            <a:gd name="T15" fmla="*/ 1422 h 1723"/>
                            <a:gd name="T16" fmla="*/ 1316 w 1919"/>
                            <a:gd name="T17" fmla="*/ 1289 h 1723"/>
                            <a:gd name="T18" fmla="*/ 1310 w 1919"/>
                            <a:gd name="T19" fmla="*/ 538 h 1723"/>
                            <a:gd name="T20" fmla="*/ 1289 w 1919"/>
                            <a:gd name="T21" fmla="*/ 385 h 1723"/>
                            <a:gd name="T22" fmla="*/ 1253 w 1919"/>
                            <a:gd name="T23" fmla="*/ 288 h 1723"/>
                            <a:gd name="T24" fmla="*/ 1201 w 1919"/>
                            <a:gd name="T25" fmla="*/ 228 h 1723"/>
                            <a:gd name="T26" fmla="*/ 1127 w 1919"/>
                            <a:gd name="T27" fmla="*/ 193 h 1723"/>
                            <a:gd name="T28" fmla="*/ 1023 w 1919"/>
                            <a:gd name="T29" fmla="*/ 181 h 1723"/>
                            <a:gd name="T30" fmla="*/ 895 w 1919"/>
                            <a:gd name="T31" fmla="*/ 200 h 1723"/>
                            <a:gd name="T32" fmla="*/ 785 w 1919"/>
                            <a:gd name="T33" fmla="*/ 257 h 1723"/>
                            <a:gd name="T34" fmla="*/ 698 w 1919"/>
                            <a:gd name="T35" fmla="*/ 349 h 1723"/>
                            <a:gd name="T36" fmla="*/ 647 w 1919"/>
                            <a:gd name="T37" fmla="*/ 467 h 1723"/>
                            <a:gd name="T38" fmla="*/ 627 w 1919"/>
                            <a:gd name="T39" fmla="*/ 615 h 1723"/>
                            <a:gd name="T40" fmla="*/ 621 w 1919"/>
                            <a:gd name="T41" fmla="*/ 853 h 1723"/>
                            <a:gd name="T42" fmla="*/ 628 w 1919"/>
                            <a:gd name="T43" fmla="*/ 1417 h 1723"/>
                            <a:gd name="T44" fmla="*/ 643 w 1919"/>
                            <a:gd name="T45" fmla="*/ 1490 h 1723"/>
                            <a:gd name="T46" fmla="*/ 669 w 1919"/>
                            <a:gd name="T47" fmla="*/ 1543 h 1723"/>
                            <a:gd name="T48" fmla="*/ 705 w 1919"/>
                            <a:gd name="T49" fmla="*/ 1578 h 1723"/>
                            <a:gd name="T50" fmla="*/ 758 w 1919"/>
                            <a:gd name="T51" fmla="*/ 1602 h 1723"/>
                            <a:gd name="T52" fmla="*/ 825 w 1919"/>
                            <a:gd name="T53" fmla="*/ 1614 h 1723"/>
                            <a:gd name="T54" fmla="*/ 24 w 1919"/>
                            <a:gd name="T55" fmla="*/ 1615 h 1723"/>
                            <a:gd name="T56" fmla="*/ 120 w 1919"/>
                            <a:gd name="T57" fmla="*/ 1602 h 1723"/>
                            <a:gd name="T58" fmla="*/ 190 w 1919"/>
                            <a:gd name="T59" fmla="*/ 1568 h 1723"/>
                            <a:gd name="T60" fmla="*/ 222 w 1919"/>
                            <a:gd name="T61" fmla="*/ 1535 h 1723"/>
                            <a:gd name="T62" fmla="*/ 242 w 1919"/>
                            <a:gd name="T63" fmla="*/ 1493 h 1723"/>
                            <a:gd name="T64" fmla="*/ 260 w 1919"/>
                            <a:gd name="T65" fmla="*/ 1402 h 1723"/>
                            <a:gd name="T66" fmla="*/ 266 w 1919"/>
                            <a:gd name="T67" fmla="*/ 110 h 1723"/>
                            <a:gd name="T68" fmla="*/ 617 w 1919"/>
                            <a:gd name="T69" fmla="*/ 328 h 1723"/>
                            <a:gd name="T70" fmla="*/ 696 w 1919"/>
                            <a:gd name="T71" fmla="*/ 208 h 1723"/>
                            <a:gd name="T72" fmla="*/ 762 w 1919"/>
                            <a:gd name="T73" fmla="*/ 139 h 1723"/>
                            <a:gd name="T74" fmla="*/ 847 w 1919"/>
                            <a:gd name="T75" fmla="*/ 80 h 1723"/>
                            <a:gd name="T76" fmla="*/ 953 w 1919"/>
                            <a:gd name="T77" fmla="*/ 32 h 1723"/>
                            <a:gd name="T78" fmla="*/ 1083 w 1919"/>
                            <a:gd name="T79" fmla="*/ 5 h 1723"/>
                            <a:gd name="T80" fmla="*/ 1244 w 1919"/>
                            <a:gd name="T81" fmla="*/ 3 h 1723"/>
                            <a:gd name="T82" fmla="*/ 1402 w 1919"/>
                            <a:gd name="T83" fmla="*/ 43 h 1723"/>
                            <a:gd name="T84" fmla="*/ 1484 w 1919"/>
                            <a:gd name="T85" fmla="*/ 88 h 1723"/>
                            <a:gd name="T86" fmla="*/ 1542 w 1919"/>
                            <a:gd name="T87" fmla="*/ 139 h 1723"/>
                            <a:gd name="T88" fmla="*/ 1608 w 1919"/>
                            <a:gd name="T89" fmla="*/ 228 h 1723"/>
                            <a:gd name="T90" fmla="*/ 1639 w 1919"/>
                            <a:gd name="T91" fmla="*/ 306 h 1723"/>
                            <a:gd name="T92" fmla="*/ 1661 w 1919"/>
                            <a:gd name="T93" fmla="*/ 433 h 1723"/>
                            <a:gd name="T94" fmla="*/ 1663 w 1919"/>
                            <a:gd name="T95" fmla="*/ 577 h 1723"/>
                            <a:gd name="T96" fmla="*/ 1663 w 1919"/>
                            <a:gd name="T97" fmla="*/ 866 h 1723"/>
                            <a:gd name="T98" fmla="*/ 1663 w 1919"/>
                            <a:gd name="T99" fmla="*/ 1181 h 1723"/>
                            <a:gd name="T100" fmla="*/ 1665 w 1919"/>
                            <a:gd name="T101" fmla="*/ 1354 h 1723"/>
                            <a:gd name="T102" fmla="*/ 1683 w 1919"/>
                            <a:gd name="T103" fmla="*/ 1474 h 1723"/>
                            <a:gd name="T104" fmla="*/ 1714 w 1919"/>
                            <a:gd name="T105" fmla="*/ 1539 h 1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19" h="1723">
                              <a:moveTo>
                                <a:pt x="1714" y="1539"/>
                              </a:moveTo>
                              <a:lnTo>
                                <a:pt x="1722" y="1549"/>
                              </a:lnTo>
                              <a:lnTo>
                                <a:pt x="1731" y="1557"/>
                              </a:lnTo>
                              <a:lnTo>
                                <a:pt x="1739" y="1566"/>
                              </a:lnTo>
                              <a:lnTo>
                                <a:pt x="1750" y="1573"/>
                              </a:lnTo>
                              <a:lnTo>
                                <a:pt x="1759" y="1579"/>
                              </a:lnTo>
                              <a:lnTo>
                                <a:pt x="1770" y="1585"/>
                              </a:lnTo>
                              <a:lnTo>
                                <a:pt x="1782" y="1590"/>
                              </a:lnTo>
                              <a:lnTo>
                                <a:pt x="1794" y="1594"/>
                              </a:lnTo>
                              <a:lnTo>
                                <a:pt x="1806" y="1600"/>
                              </a:lnTo>
                              <a:lnTo>
                                <a:pt x="1820" y="1603"/>
                              </a:lnTo>
                              <a:lnTo>
                                <a:pt x="1834" y="1606"/>
                              </a:lnTo>
                              <a:lnTo>
                                <a:pt x="1850" y="1609"/>
                              </a:lnTo>
                              <a:lnTo>
                                <a:pt x="1883" y="1613"/>
                              </a:lnTo>
                              <a:lnTo>
                                <a:pt x="1919" y="1616"/>
                              </a:lnTo>
                              <a:lnTo>
                                <a:pt x="1919" y="1723"/>
                              </a:lnTo>
                              <a:lnTo>
                                <a:pt x="1110" y="1723"/>
                              </a:lnTo>
                              <a:lnTo>
                                <a:pt x="1110" y="1617"/>
                              </a:lnTo>
                              <a:lnTo>
                                <a:pt x="1132" y="1615"/>
                              </a:lnTo>
                              <a:lnTo>
                                <a:pt x="1151" y="1612"/>
                              </a:lnTo>
                              <a:lnTo>
                                <a:pt x="1171" y="1609"/>
                              </a:lnTo>
                              <a:lnTo>
                                <a:pt x="1189" y="1604"/>
                              </a:lnTo>
                              <a:lnTo>
                                <a:pt x="1204" y="1600"/>
                              </a:lnTo>
                              <a:lnTo>
                                <a:pt x="1220" y="1593"/>
                              </a:lnTo>
                              <a:lnTo>
                                <a:pt x="1233" y="1587"/>
                              </a:lnTo>
                              <a:lnTo>
                                <a:pt x="1244" y="1580"/>
                              </a:lnTo>
                              <a:lnTo>
                                <a:pt x="1252" y="1575"/>
                              </a:lnTo>
                              <a:lnTo>
                                <a:pt x="1258" y="1569"/>
                              </a:lnTo>
                              <a:lnTo>
                                <a:pt x="1264" y="1564"/>
                              </a:lnTo>
                              <a:lnTo>
                                <a:pt x="1270" y="1556"/>
                              </a:lnTo>
                              <a:lnTo>
                                <a:pt x="1274" y="1550"/>
                              </a:lnTo>
                              <a:lnTo>
                                <a:pt x="1278" y="1544"/>
                              </a:lnTo>
                              <a:lnTo>
                                <a:pt x="1283" y="1537"/>
                              </a:lnTo>
                              <a:lnTo>
                                <a:pt x="1287" y="1528"/>
                              </a:lnTo>
                              <a:lnTo>
                                <a:pt x="1293" y="1513"/>
                              </a:lnTo>
                              <a:lnTo>
                                <a:pt x="1298" y="1497"/>
                              </a:lnTo>
                              <a:lnTo>
                                <a:pt x="1302" y="1479"/>
                              </a:lnTo>
                              <a:lnTo>
                                <a:pt x="1306" y="1460"/>
                              </a:lnTo>
                              <a:lnTo>
                                <a:pt x="1308" y="1442"/>
                              </a:lnTo>
                              <a:lnTo>
                                <a:pt x="1310" y="1422"/>
                              </a:lnTo>
                              <a:lnTo>
                                <a:pt x="1313" y="1401"/>
                              </a:lnTo>
                              <a:lnTo>
                                <a:pt x="1314" y="1376"/>
                              </a:lnTo>
                              <a:lnTo>
                                <a:pt x="1315" y="1350"/>
                              </a:lnTo>
                              <a:lnTo>
                                <a:pt x="1316" y="1321"/>
                              </a:lnTo>
                              <a:lnTo>
                                <a:pt x="1316" y="1289"/>
                              </a:lnTo>
                              <a:lnTo>
                                <a:pt x="1316" y="1256"/>
                              </a:lnTo>
                              <a:lnTo>
                                <a:pt x="1316" y="699"/>
                              </a:lnTo>
                              <a:lnTo>
                                <a:pt x="1316" y="647"/>
                              </a:lnTo>
                              <a:lnTo>
                                <a:pt x="1314" y="593"/>
                              </a:lnTo>
                              <a:lnTo>
                                <a:pt x="1310" y="538"/>
                              </a:lnTo>
                              <a:lnTo>
                                <a:pt x="1305" y="485"/>
                              </a:lnTo>
                              <a:lnTo>
                                <a:pt x="1302" y="459"/>
                              </a:lnTo>
                              <a:lnTo>
                                <a:pt x="1298" y="433"/>
                              </a:lnTo>
                              <a:lnTo>
                                <a:pt x="1294" y="408"/>
                              </a:lnTo>
                              <a:lnTo>
                                <a:pt x="1289" y="385"/>
                              </a:lnTo>
                              <a:lnTo>
                                <a:pt x="1283" y="362"/>
                              </a:lnTo>
                              <a:lnTo>
                                <a:pt x="1275" y="340"/>
                              </a:lnTo>
                              <a:lnTo>
                                <a:pt x="1268" y="321"/>
                              </a:lnTo>
                              <a:lnTo>
                                <a:pt x="1260" y="302"/>
                              </a:lnTo>
                              <a:lnTo>
                                <a:pt x="1253" y="288"/>
                              </a:lnTo>
                              <a:lnTo>
                                <a:pt x="1243" y="273"/>
                              </a:lnTo>
                              <a:lnTo>
                                <a:pt x="1234" y="261"/>
                              </a:lnTo>
                              <a:lnTo>
                                <a:pt x="1224" y="249"/>
                              </a:lnTo>
                              <a:lnTo>
                                <a:pt x="1213" y="238"/>
                              </a:lnTo>
                              <a:lnTo>
                                <a:pt x="1201" y="228"/>
                              </a:lnTo>
                              <a:lnTo>
                                <a:pt x="1189" y="219"/>
                              </a:lnTo>
                              <a:lnTo>
                                <a:pt x="1174" y="212"/>
                              </a:lnTo>
                              <a:lnTo>
                                <a:pt x="1160" y="204"/>
                              </a:lnTo>
                              <a:lnTo>
                                <a:pt x="1144" y="198"/>
                              </a:lnTo>
                              <a:lnTo>
                                <a:pt x="1127" y="193"/>
                              </a:lnTo>
                              <a:lnTo>
                                <a:pt x="1109" y="189"/>
                              </a:lnTo>
                              <a:lnTo>
                                <a:pt x="1089" y="185"/>
                              </a:lnTo>
                              <a:lnTo>
                                <a:pt x="1069" y="183"/>
                              </a:lnTo>
                              <a:lnTo>
                                <a:pt x="1047" y="182"/>
                              </a:lnTo>
                              <a:lnTo>
                                <a:pt x="1023" y="181"/>
                              </a:lnTo>
                              <a:lnTo>
                                <a:pt x="996" y="182"/>
                              </a:lnTo>
                              <a:lnTo>
                                <a:pt x="971" y="184"/>
                              </a:lnTo>
                              <a:lnTo>
                                <a:pt x="945" y="188"/>
                              </a:lnTo>
                              <a:lnTo>
                                <a:pt x="920" y="193"/>
                              </a:lnTo>
                              <a:lnTo>
                                <a:pt x="895" y="200"/>
                              </a:lnTo>
                              <a:lnTo>
                                <a:pt x="871" y="209"/>
                              </a:lnTo>
                              <a:lnTo>
                                <a:pt x="849" y="219"/>
                              </a:lnTo>
                              <a:lnTo>
                                <a:pt x="827" y="230"/>
                              </a:lnTo>
                              <a:lnTo>
                                <a:pt x="805" y="243"/>
                              </a:lnTo>
                              <a:lnTo>
                                <a:pt x="785" y="257"/>
                              </a:lnTo>
                              <a:lnTo>
                                <a:pt x="765" y="272"/>
                              </a:lnTo>
                              <a:lnTo>
                                <a:pt x="746" y="290"/>
                              </a:lnTo>
                              <a:lnTo>
                                <a:pt x="729" y="308"/>
                              </a:lnTo>
                              <a:lnTo>
                                <a:pt x="713" y="328"/>
                              </a:lnTo>
                              <a:lnTo>
                                <a:pt x="698" y="349"/>
                              </a:lnTo>
                              <a:lnTo>
                                <a:pt x="684" y="371"/>
                              </a:lnTo>
                              <a:lnTo>
                                <a:pt x="673" y="393"/>
                              </a:lnTo>
                              <a:lnTo>
                                <a:pt x="664" y="416"/>
                              </a:lnTo>
                              <a:lnTo>
                                <a:pt x="654" y="441"/>
                              </a:lnTo>
                              <a:lnTo>
                                <a:pt x="647" y="467"/>
                              </a:lnTo>
                              <a:lnTo>
                                <a:pt x="642" y="495"/>
                              </a:lnTo>
                              <a:lnTo>
                                <a:pt x="637" y="523"/>
                              </a:lnTo>
                              <a:lnTo>
                                <a:pt x="633" y="553"/>
                              </a:lnTo>
                              <a:lnTo>
                                <a:pt x="630" y="584"/>
                              </a:lnTo>
                              <a:lnTo>
                                <a:pt x="627" y="615"/>
                              </a:lnTo>
                              <a:lnTo>
                                <a:pt x="624" y="647"/>
                              </a:lnTo>
                              <a:lnTo>
                                <a:pt x="623" y="680"/>
                              </a:lnTo>
                              <a:lnTo>
                                <a:pt x="622" y="713"/>
                              </a:lnTo>
                              <a:lnTo>
                                <a:pt x="621" y="782"/>
                              </a:lnTo>
                              <a:lnTo>
                                <a:pt x="621" y="853"/>
                              </a:lnTo>
                              <a:lnTo>
                                <a:pt x="621" y="1302"/>
                              </a:lnTo>
                              <a:lnTo>
                                <a:pt x="622" y="1344"/>
                              </a:lnTo>
                              <a:lnTo>
                                <a:pt x="624" y="1382"/>
                              </a:lnTo>
                              <a:lnTo>
                                <a:pt x="626" y="1401"/>
                              </a:lnTo>
                              <a:lnTo>
                                <a:pt x="628" y="1417"/>
                              </a:lnTo>
                              <a:lnTo>
                                <a:pt x="631" y="1434"/>
                              </a:lnTo>
                              <a:lnTo>
                                <a:pt x="633" y="1449"/>
                              </a:lnTo>
                              <a:lnTo>
                                <a:pt x="636" y="1464"/>
                              </a:lnTo>
                              <a:lnTo>
                                <a:pt x="640" y="1477"/>
                              </a:lnTo>
                              <a:lnTo>
                                <a:pt x="643" y="1490"/>
                              </a:lnTo>
                              <a:lnTo>
                                <a:pt x="648" y="1503"/>
                              </a:lnTo>
                              <a:lnTo>
                                <a:pt x="652" y="1514"/>
                              </a:lnTo>
                              <a:lnTo>
                                <a:pt x="658" y="1524"/>
                              </a:lnTo>
                              <a:lnTo>
                                <a:pt x="664" y="1535"/>
                              </a:lnTo>
                              <a:lnTo>
                                <a:pt x="669" y="1543"/>
                              </a:lnTo>
                              <a:lnTo>
                                <a:pt x="675" y="1551"/>
                              </a:lnTo>
                              <a:lnTo>
                                <a:pt x="681" y="1558"/>
                              </a:lnTo>
                              <a:lnTo>
                                <a:pt x="689" y="1566"/>
                              </a:lnTo>
                              <a:lnTo>
                                <a:pt x="697" y="1572"/>
                              </a:lnTo>
                              <a:lnTo>
                                <a:pt x="705" y="1578"/>
                              </a:lnTo>
                              <a:lnTo>
                                <a:pt x="714" y="1583"/>
                              </a:lnTo>
                              <a:lnTo>
                                <a:pt x="724" y="1588"/>
                              </a:lnTo>
                              <a:lnTo>
                                <a:pt x="735" y="1593"/>
                              </a:lnTo>
                              <a:lnTo>
                                <a:pt x="745" y="1598"/>
                              </a:lnTo>
                              <a:lnTo>
                                <a:pt x="758" y="1602"/>
                              </a:lnTo>
                              <a:lnTo>
                                <a:pt x="770" y="1605"/>
                              </a:lnTo>
                              <a:lnTo>
                                <a:pt x="783" y="1608"/>
                              </a:lnTo>
                              <a:lnTo>
                                <a:pt x="796" y="1610"/>
                              </a:lnTo>
                              <a:lnTo>
                                <a:pt x="810" y="1613"/>
                              </a:lnTo>
                              <a:lnTo>
                                <a:pt x="825" y="1614"/>
                              </a:lnTo>
                              <a:lnTo>
                                <a:pt x="841" y="1616"/>
                              </a:lnTo>
                              <a:lnTo>
                                <a:pt x="841" y="1723"/>
                              </a:lnTo>
                              <a:lnTo>
                                <a:pt x="0" y="1723"/>
                              </a:lnTo>
                              <a:lnTo>
                                <a:pt x="0" y="1616"/>
                              </a:lnTo>
                              <a:lnTo>
                                <a:pt x="24" y="1615"/>
                              </a:lnTo>
                              <a:lnTo>
                                <a:pt x="47" y="1613"/>
                              </a:lnTo>
                              <a:lnTo>
                                <a:pt x="68" y="1611"/>
                              </a:lnTo>
                              <a:lnTo>
                                <a:pt x="86" y="1609"/>
                              </a:lnTo>
                              <a:lnTo>
                                <a:pt x="104" y="1606"/>
                              </a:lnTo>
                              <a:lnTo>
                                <a:pt x="120" y="1602"/>
                              </a:lnTo>
                              <a:lnTo>
                                <a:pt x="135" y="1598"/>
                              </a:lnTo>
                              <a:lnTo>
                                <a:pt x="147" y="1591"/>
                              </a:lnTo>
                              <a:lnTo>
                                <a:pt x="166" y="1583"/>
                              </a:lnTo>
                              <a:lnTo>
                                <a:pt x="181" y="1574"/>
                              </a:lnTo>
                              <a:lnTo>
                                <a:pt x="190" y="1568"/>
                              </a:lnTo>
                              <a:lnTo>
                                <a:pt x="197" y="1562"/>
                              </a:lnTo>
                              <a:lnTo>
                                <a:pt x="203" y="1556"/>
                              </a:lnTo>
                              <a:lnTo>
                                <a:pt x="210" y="1549"/>
                              </a:lnTo>
                              <a:lnTo>
                                <a:pt x="215" y="1543"/>
                              </a:lnTo>
                              <a:lnTo>
                                <a:pt x="222" y="1535"/>
                              </a:lnTo>
                              <a:lnTo>
                                <a:pt x="227" y="1527"/>
                              </a:lnTo>
                              <a:lnTo>
                                <a:pt x="231" y="1519"/>
                              </a:lnTo>
                              <a:lnTo>
                                <a:pt x="235" y="1511"/>
                              </a:lnTo>
                              <a:lnTo>
                                <a:pt x="239" y="1502"/>
                              </a:lnTo>
                              <a:lnTo>
                                <a:pt x="242" y="1493"/>
                              </a:lnTo>
                              <a:lnTo>
                                <a:pt x="245" y="1483"/>
                              </a:lnTo>
                              <a:lnTo>
                                <a:pt x="249" y="1467"/>
                              </a:lnTo>
                              <a:lnTo>
                                <a:pt x="254" y="1447"/>
                              </a:lnTo>
                              <a:lnTo>
                                <a:pt x="258" y="1425"/>
                              </a:lnTo>
                              <a:lnTo>
                                <a:pt x="260" y="1402"/>
                              </a:lnTo>
                              <a:lnTo>
                                <a:pt x="263" y="1375"/>
                              </a:lnTo>
                              <a:lnTo>
                                <a:pt x="264" y="1347"/>
                              </a:lnTo>
                              <a:lnTo>
                                <a:pt x="265" y="1316"/>
                              </a:lnTo>
                              <a:lnTo>
                                <a:pt x="266" y="1283"/>
                              </a:lnTo>
                              <a:lnTo>
                                <a:pt x="266" y="110"/>
                              </a:lnTo>
                              <a:lnTo>
                                <a:pt x="0" y="109"/>
                              </a:lnTo>
                              <a:lnTo>
                                <a:pt x="0" y="21"/>
                              </a:lnTo>
                              <a:lnTo>
                                <a:pt x="532" y="20"/>
                              </a:lnTo>
                              <a:lnTo>
                                <a:pt x="590" y="329"/>
                              </a:lnTo>
                              <a:lnTo>
                                <a:pt x="617" y="328"/>
                              </a:lnTo>
                              <a:lnTo>
                                <a:pt x="631" y="303"/>
                              </a:lnTo>
                              <a:lnTo>
                                <a:pt x="646" y="277"/>
                              </a:lnTo>
                              <a:lnTo>
                                <a:pt x="665" y="249"/>
                              </a:lnTo>
                              <a:lnTo>
                                <a:pt x="684" y="221"/>
                              </a:lnTo>
                              <a:lnTo>
                                <a:pt x="696" y="208"/>
                              </a:lnTo>
                              <a:lnTo>
                                <a:pt x="707" y="194"/>
                              </a:lnTo>
                              <a:lnTo>
                                <a:pt x="720" y="180"/>
                              </a:lnTo>
                              <a:lnTo>
                                <a:pt x="733" y="166"/>
                              </a:lnTo>
                              <a:lnTo>
                                <a:pt x="747" y="153"/>
                              </a:lnTo>
                              <a:lnTo>
                                <a:pt x="762" y="139"/>
                              </a:lnTo>
                              <a:lnTo>
                                <a:pt x="777" y="127"/>
                              </a:lnTo>
                              <a:lnTo>
                                <a:pt x="793" y="115"/>
                              </a:lnTo>
                              <a:lnTo>
                                <a:pt x="810" y="102"/>
                              </a:lnTo>
                              <a:lnTo>
                                <a:pt x="828" y="91"/>
                              </a:lnTo>
                              <a:lnTo>
                                <a:pt x="847" y="80"/>
                              </a:lnTo>
                              <a:lnTo>
                                <a:pt x="866" y="69"/>
                              </a:lnTo>
                              <a:lnTo>
                                <a:pt x="886" y="59"/>
                              </a:lnTo>
                              <a:lnTo>
                                <a:pt x="908" y="50"/>
                              </a:lnTo>
                              <a:lnTo>
                                <a:pt x="929" y="41"/>
                              </a:lnTo>
                              <a:lnTo>
                                <a:pt x="953" y="32"/>
                              </a:lnTo>
                              <a:lnTo>
                                <a:pt x="977" y="25"/>
                              </a:lnTo>
                              <a:lnTo>
                                <a:pt x="1002" y="19"/>
                              </a:lnTo>
                              <a:lnTo>
                                <a:pt x="1028" y="14"/>
                              </a:lnTo>
                              <a:lnTo>
                                <a:pt x="1055" y="9"/>
                              </a:lnTo>
                              <a:lnTo>
                                <a:pt x="1083" y="5"/>
                              </a:lnTo>
                              <a:lnTo>
                                <a:pt x="1112" y="2"/>
                              </a:lnTo>
                              <a:lnTo>
                                <a:pt x="1143" y="0"/>
                              </a:lnTo>
                              <a:lnTo>
                                <a:pt x="1174" y="0"/>
                              </a:lnTo>
                              <a:lnTo>
                                <a:pt x="1209" y="0"/>
                              </a:lnTo>
                              <a:lnTo>
                                <a:pt x="1244" y="3"/>
                              </a:lnTo>
                              <a:lnTo>
                                <a:pt x="1277" y="8"/>
                              </a:lnTo>
                              <a:lnTo>
                                <a:pt x="1310" y="14"/>
                              </a:lnTo>
                              <a:lnTo>
                                <a:pt x="1341" y="22"/>
                              </a:lnTo>
                              <a:lnTo>
                                <a:pt x="1372" y="31"/>
                              </a:lnTo>
                              <a:lnTo>
                                <a:pt x="1402" y="43"/>
                              </a:lnTo>
                              <a:lnTo>
                                <a:pt x="1431" y="56"/>
                              </a:lnTo>
                              <a:lnTo>
                                <a:pt x="1445" y="63"/>
                              </a:lnTo>
                              <a:lnTo>
                                <a:pt x="1458" y="71"/>
                              </a:lnTo>
                              <a:lnTo>
                                <a:pt x="1472" y="80"/>
                              </a:lnTo>
                              <a:lnTo>
                                <a:pt x="1484" y="88"/>
                              </a:lnTo>
                              <a:lnTo>
                                <a:pt x="1496" y="97"/>
                              </a:lnTo>
                              <a:lnTo>
                                <a:pt x="1508" y="108"/>
                              </a:lnTo>
                              <a:lnTo>
                                <a:pt x="1519" y="118"/>
                              </a:lnTo>
                              <a:lnTo>
                                <a:pt x="1531" y="128"/>
                              </a:lnTo>
                              <a:lnTo>
                                <a:pt x="1542" y="139"/>
                              </a:lnTo>
                              <a:lnTo>
                                <a:pt x="1552" y="151"/>
                              </a:lnTo>
                              <a:lnTo>
                                <a:pt x="1563" y="162"/>
                              </a:lnTo>
                              <a:lnTo>
                                <a:pt x="1572" y="175"/>
                              </a:lnTo>
                              <a:lnTo>
                                <a:pt x="1590" y="200"/>
                              </a:lnTo>
                              <a:lnTo>
                                <a:pt x="1608" y="228"/>
                              </a:lnTo>
                              <a:lnTo>
                                <a:pt x="1615" y="244"/>
                              </a:lnTo>
                              <a:lnTo>
                                <a:pt x="1621" y="258"/>
                              </a:lnTo>
                              <a:lnTo>
                                <a:pt x="1628" y="274"/>
                              </a:lnTo>
                              <a:lnTo>
                                <a:pt x="1634" y="290"/>
                              </a:lnTo>
                              <a:lnTo>
                                <a:pt x="1639" y="306"/>
                              </a:lnTo>
                              <a:lnTo>
                                <a:pt x="1643" y="324"/>
                              </a:lnTo>
                              <a:lnTo>
                                <a:pt x="1647" y="340"/>
                              </a:lnTo>
                              <a:lnTo>
                                <a:pt x="1651" y="358"/>
                              </a:lnTo>
                              <a:lnTo>
                                <a:pt x="1657" y="395"/>
                              </a:lnTo>
                              <a:lnTo>
                                <a:pt x="1661" y="433"/>
                              </a:lnTo>
                              <a:lnTo>
                                <a:pt x="1663" y="472"/>
                              </a:lnTo>
                              <a:lnTo>
                                <a:pt x="1663" y="514"/>
                              </a:lnTo>
                              <a:lnTo>
                                <a:pt x="1663" y="521"/>
                              </a:lnTo>
                              <a:lnTo>
                                <a:pt x="1663" y="542"/>
                              </a:lnTo>
                              <a:lnTo>
                                <a:pt x="1663" y="577"/>
                              </a:lnTo>
                              <a:lnTo>
                                <a:pt x="1663" y="622"/>
                              </a:lnTo>
                              <a:lnTo>
                                <a:pt x="1663" y="674"/>
                              </a:lnTo>
                              <a:lnTo>
                                <a:pt x="1663" y="734"/>
                              </a:lnTo>
                              <a:lnTo>
                                <a:pt x="1663" y="799"/>
                              </a:lnTo>
                              <a:lnTo>
                                <a:pt x="1663" y="866"/>
                              </a:lnTo>
                              <a:lnTo>
                                <a:pt x="1663" y="935"/>
                              </a:lnTo>
                              <a:lnTo>
                                <a:pt x="1663" y="1003"/>
                              </a:lnTo>
                              <a:lnTo>
                                <a:pt x="1663" y="1068"/>
                              </a:lnTo>
                              <a:lnTo>
                                <a:pt x="1663" y="1128"/>
                              </a:lnTo>
                              <a:lnTo>
                                <a:pt x="1663" y="1181"/>
                              </a:lnTo>
                              <a:lnTo>
                                <a:pt x="1663" y="1227"/>
                              </a:lnTo>
                              <a:lnTo>
                                <a:pt x="1663" y="1262"/>
                              </a:lnTo>
                              <a:lnTo>
                                <a:pt x="1663" y="1285"/>
                              </a:lnTo>
                              <a:lnTo>
                                <a:pt x="1664" y="1318"/>
                              </a:lnTo>
                              <a:lnTo>
                                <a:pt x="1665" y="1354"/>
                              </a:lnTo>
                              <a:lnTo>
                                <a:pt x="1668" y="1389"/>
                              </a:lnTo>
                              <a:lnTo>
                                <a:pt x="1673" y="1424"/>
                              </a:lnTo>
                              <a:lnTo>
                                <a:pt x="1676" y="1442"/>
                              </a:lnTo>
                              <a:lnTo>
                                <a:pt x="1679" y="1458"/>
                              </a:lnTo>
                              <a:lnTo>
                                <a:pt x="1683" y="1474"/>
                              </a:lnTo>
                              <a:lnTo>
                                <a:pt x="1689" y="1489"/>
                              </a:lnTo>
                              <a:lnTo>
                                <a:pt x="1694" y="1504"/>
                              </a:lnTo>
                              <a:lnTo>
                                <a:pt x="1700" y="1516"/>
                              </a:lnTo>
                              <a:lnTo>
                                <a:pt x="1706" y="1528"/>
                              </a:lnTo>
                              <a:lnTo>
                                <a:pt x="1714" y="153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94"/>
                      <wps:cNvSpPr>
                        <a:spLocks noEditPoints="1"/>
                      </wps:cNvSpPr>
                      <wps:spPr bwMode="auto">
                        <a:xfrm>
                          <a:off x="577640" y="30216"/>
                          <a:ext cx="95215" cy="149489"/>
                        </a:xfrm>
                        <a:custGeom>
                          <a:avLst/>
                          <a:gdLst>
                            <a:gd name="T0" fmla="*/ 577 w 1803"/>
                            <a:gd name="T1" fmla="*/ 1212 h 2834"/>
                            <a:gd name="T2" fmla="*/ 452 w 1803"/>
                            <a:gd name="T3" fmla="*/ 1022 h 2834"/>
                            <a:gd name="T4" fmla="*/ 426 w 1803"/>
                            <a:gd name="T5" fmla="*/ 637 h 2834"/>
                            <a:gd name="T6" fmla="*/ 497 w 1803"/>
                            <a:gd name="T7" fmla="*/ 349 h 2834"/>
                            <a:gd name="T8" fmla="*/ 669 w 1803"/>
                            <a:gd name="T9" fmla="*/ 189 h 2834"/>
                            <a:gd name="T10" fmla="*/ 924 w 1803"/>
                            <a:gd name="T11" fmla="*/ 202 h 2834"/>
                            <a:gd name="T12" fmla="*/ 1079 w 1803"/>
                            <a:gd name="T13" fmla="*/ 379 h 2834"/>
                            <a:gd name="T14" fmla="*/ 1126 w 1803"/>
                            <a:gd name="T15" fmla="*/ 687 h 2834"/>
                            <a:gd name="T16" fmla="*/ 1077 w 1803"/>
                            <a:gd name="T17" fmla="*/ 1074 h 2834"/>
                            <a:gd name="T18" fmla="*/ 929 w 1803"/>
                            <a:gd name="T19" fmla="*/ 1230 h 2834"/>
                            <a:gd name="T20" fmla="*/ 1588 w 1803"/>
                            <a:gd name="T21" fmla="*/ 20 h 2834"/>
                            <a:gd name="T22" fmla="*/ 1512 w 1803"/>
                            <a:gd name="T23" fmla="*/ 121 h 2834"/>
                            <a:gd name="T24" fmla="*/ 1455 w 1803"/>
                            <a:gd name="T25" fmla="*/ 254 h 2834"/>
                            <a:gd name="T26" fmla="*/ 1321 w 1803"/>
                            <a:gd name="T27" fmla="*/ 266 h 2834"/>
                            <a:gd name="T28" fmla="*/ 1041 w 1803"/>
                            <a:gd name="T29" fmla="*/ 116 h 2834"/>
                            <a:gd name="T30" fmla="*/ 595 w 1803"/>
                            <a:gd name="T31" fmla="*/ 96 h 2834"/>
                            <a:gd name="T32" fmla="*/ 243 w 1803"/>
                            <a:gd name="T33" fmla="*/ 287 h 2834"/>
                            <a:gd name="T34" fmla="*/ 89 w 1803"/>
                            <a:gd name="T35" fmla="*/ 608 h 2834"/>
                            <a:gd name="T36" fmla="*/ 106 w 1803"/>
                            <a:gd name="T37" fmla="*/ 960 h 2834"/>
                            <a:gd name="T38" fmla="*/ 248 w 1803"/>
                            <a:gd name="T39" fmla="*/ 1199 h 2834"/>
                            <a:gd name="T40" fmla="*/ 522 w 1803"/>
                            <a:gd name="T41" fmla="*/ 1321 h 2834"/>
                            <a:gd name="T42" fmla="*/ 338 w 1803"/>
                            <a:gd name="T43" fmla="*/ 1395 h 2834"/>
                            <a:gd name="T44" fmla="*/ 121 w 1803"/>
                            <a:gd name="T45" fmla="*/ 1510 h 2834"/>
                            <a:gd name="T46" fmla="*/ 34 w 1803"/>
                            <a:gd name="T47" fmla="*/ 1722 h 2834"/>
                            <a:gd name="T48" fmla="*/ 67 w 1803"/>
                            <a:gd name="T49" fmla="*/ 1863 h 2834"/>
                            <a:gd name="T50" fmla="*/ 277 w 1803"/>
                            <a:gd name="T51" fmla="*/ 2014 h 2834"/>
                            <a:gd name="T52" fmla="*/ 654 w 1803"/>
                            <a:gd name="T53" fmla="*/ 2073 h 2834"/>
                            <a:gd name="T54" fmla="*/ 1203 w 1803"/>
                            <a:gd name="T55" fmla="*/ 2104 h 2834"/>
                            <a:gd name="T56" fmla="*/ 1408 w 1803"/>
                            <a:gd name="T57" fmla="*/ 2227 h 2834"/>
                            <a:gd name="T58" fmla="*/ 1439 w 1803"/>
                            <a:gd name="T59" fmla="*/ 2402 h 2834"/>
                            <a:gd name="T60" fmla="*/ 1302 w 1803"/>
                            <a:gd name="T61" fmla="*/ 2607 h 2834"/>
                            <a:gd name="T62" fmla="*/ 999 w 1803"/>
                            <a:gd name="T63" fmla="*/ 2716 h 2834"/>
                            <a:gd name="T64" fmla="*/ 625 w 1803"/>
                            <a:gd name="T65" fmla="*/ 2721 h 2834"/>
                            <a:gd name="T66" fmla="*/ 361 w 1803"/>
                            <a:gd name="T67" fmla="*/ 2625 h 2834"/>
                            <a:gd name="T68" fmla="*/ 281 w 1803"/>
                            <a:gd name="T69" fmla="*/ 2455 h 2834"/>
                            <a:gd name="T70" fmla="*/ 277 w 1803"/>
                            <a:gd name="T71" fmla="*/ 2278 h 2834"/>
                            <a:gd name="T72" fmla="*/ 143 w 1803"/>
                            <a:gd name="T73" fmla="*/ 2212 h 2834"/>
                            <a:gd name="T74" fmla="*/ 38 w 1803"/>
                            <a:gd name="T75" fmla="*/ 2277 h 2834"/>
                            <a:gd name="T76" fmla="*/ 7 w 1803"/>
                            <a:gd name="T77" fmla="*/ 2503 h 2834"/>
                            <a:gd name="T78" fmla="*/ 93 w 1803"/>
                            <a:gd name="T79" fmla="*/ 2661 h 2834"/>
                            <a:gd name="T80" fmla="*/ 342 w 1803"/>
                            <a:gd name="T81" fmla="*/ 2784 h 2834"/>
                            <a:gd name="T82" fmla="*/ 749 w 1803"/>
                            <a:gd name="T83" fmla="*/ 2834 h 2834"/>
                            <a:gd name="T84" fmla="*/ 1175 w 1803"/>
                            <a:gd name="T85" fmla="*/ 2777 h 2834"/>
                            <a:gd name="T86" fmla="*/ 1447 w 1803"/>
                            <a:gd name="T87" fmla="*/ 2626 h 2834"/>
                            <a:gd name="T88" fmla="*/ 1583 w 1803"/>
                            <a:gd name="T89" fmla="*/ 2428 h 2834"/>
                            <a:gd name="T90" fmla="*/ 1624 w 1803"/>
                            <a:gd name="T91" fmla="*/ 2220 h 2834"/>
                            <a:gd name="T92" fmla="*/ 1580 w 1803"/>
                            <a:gd name="T93" fmla="*/ 1985 h 2834"/>
                            <a:gd name="T94" fmla="*/ 1402 w 1803"/>
                            <a:gd name="T95" fmla="*/ 1795 h 2834"/>
                            <a:gd name="T96" fmla="*/ 1090 w 1803"/>
                            <a:gd name="T97" fmla="*/ 1719 h 2834"/>
                            <a:gd name="T98" fmla="*/ 385 w 1803"/>
                            <a:gd name="T99" fmla="*/ 1679 h 2834"/>
                            <a:gd name="T100" fmla="*/ 299 w 1803"/>
                            <a:gd name="T101" fmla="*/ 1624 h 2834"/>
                            <a:gd name="T102" fmla="*/ 298 w 1803"/>
                            <a:gd name="T103" fmla="*/ 1512 h 2834"/>
                            <a:gd name="T104" fmla="*/ 410 w 1803"/>
                            <a:gd name="T105" fmla="*/ 1426 h 2834"/>
                            <a:gd name="T106" fmla="*/ 896 w 1803"/>
                            <a:gd name="T107" fmla="*/ 1324 h 2834"/>
                            <a:gd name="T108" fmla="*/ 1255 w 1803"/>
                            <a:gd name="T109" fmla="*/ 1176 h 2834"/>
                            <a:gd name="T110" fmla="*/ 1458 w 1803"/>
                            <a:gd name="T111" fmla="*/ 862 h 2834"/>
                            <a:gd name="T112" fmla="*/ 1454 w 1803"/>
                            <a:gd name="T113" fmla="*/ 528 h 2834"/>
                            <a:gd name="T114" fmla="*/ 1620 w 1803"/>
                            <a:gd name="T115" fmla="*/ 384 h 2834"/>
                            <a:gd name="T116" fmla="*/ 1746 w 1803"/>
                            <a:gd name="T117" fmla="*/ 307 h 2834"/>
                            <a:gd name="T118" fmla="*/ 1801 w 1803"/>
                            <a:gd name="T119" fmla="*/ 128 h 2834"/>
                            <a:gd name="T120" fmla="*/ 1701 w 1803"/>
                            <a:gd name="T121" fmla="*/ 4 h 28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803" h="2834">
                              <a:moveTo>
                                <a:pt x="770" y="1252"/>
                              </a:moveTo>
                              <a:lnTo>
                                <a:pt x="749" y="1252"/>
                              </a:lnTo>
                              <a:lnTo>
                                <a:pt x="730" y="1251"/>
                              </a:lnTo>
                              <a:lnTo>
                                <a:pt x="711" y="1250"/>
                              </a:lnTo>
                              <a:lnTo>
                                <a:pt x="691" y="1248"/>
                              </a:lnTo>
                              <a:lnTo>
                                <a:pt x="674" y="1245"/>
                              </a:lnTo>
                              <a:lnTo>
                                <a:pt x="656" y="1242"/>
                              </a:lnTo>
                              <a:lnTo>
                                <a:pt x="639" y="1238"/>
                              </a:lnTo>
                              <a:lnTo>
                                <a:pt x="623" y="1233"/>
                              </a:lnTo>
                              <a:lnTo>
                                <a:pt x="607" y="1227"/>
                              </a:lnTo>
                              <a:lnTo>
                                <a:pt x="592" y="1220"/>
                              </a:lnTo>
                              <a:lnTo>
                                <a:pt x="577" y="1212"/>
                              </a:lnTo>
                              <a:lnTo>
                                <a:pt x="563" y="1204"/>
                              </a:lnTo>
                              <a:lnTo>
                                <a:pt x="550" y="1194"/>
                              </a:lnTo>
                              <a:lnTo>
                                <a:pt x="537" y="1182"/>
                              </a:lnTo>
                              <a:lnTo>
                                <a:pt x="525" y="1170"/>
                              </a:lnTo>
                              <a:lnTo>
                                <a:pt x="514" y="1157"/>
                              </a:lnTo>
                              <a:lnTo>
                                <a:pt x="502" y="1141"/>
                              </a:lnTo>
                              <a:lnTo>
                                <a:pt x="493" y="1126"/>
                              </a:lnTo>
                              <a:lnTo>
                                <a:pt x="483" y="1107"/>
                              </a:lnTo>
                              <a:lnTo>
                                <a:pt x="474" y="1089"/>
                              </a:lnTo>
                              <a:lnTo>
                                <a:pt x="466" y="1068"/>
                              </a:lnTo>
                              <a:lnTo>
                                <a:pt x="459" y="1045"/>
                              </a:lnTo>
                              <a:lnTo>
                                <a:pt x="452" y="1022"/>
                              </a:lnTo>
                              <a:lnTo>
                                <a:pt x="446" y="996"/>
                              </a:lnTo>
                              <a:lnTo>
                                <a:pt x="440" y="968"/>
                              </a:lnTo>
                              <a:lnTo>
                                <a:pt x="436" y="939"/>
                              </a:lnTo>
                              <a:lnTo>
                                <a:pt x="432" y="908"/>
                              </a:lnTo>
                              <a:lnTo>
                                <a:pt x="429" y="875"/>
                              </a:lnTo>
                              <a:lnTo>
                                <a:pt x="426" y="840"/>
                              </a:lnTo>
                              <a:lnTo>
                                <a:pt x="424" y="803"/>
                              </a:lnTo>
                              <a:lnTo>
                                <a:pt x="423" y="765"/>
                              </a:lnTo>
                              <a:lnTo>
                                <a:pt x="423" y="724"/>
                              </a:lnTo>
                              <a:lnTo>
                                <a:pt x="423" y="694"/>
                              </a:lnTo>
                              <a:lnTo>
                                <a:pt x="424" y="665"/>
                              </a:lnTo>
                              <a:lnTo>
                                <a:pt x="426" y="637"/>
                              </a:lnTo>
                              <a:lnTo>
                                <a:pt x="428" y="609"/>
                              </a:lnTo>
                              <a:lnTo>
                                <a:pt x="431" y="582"/>
                              </a:lnTo>
                              <a:lnTo>
                                <a:pt x="434" y="556"/>
                              </a:lnTo>
                              <a:lnTo>
                                <a:pt x="438" y="529"/>
                              </a:lnTo>
                              <a:lnTo>
                                <a:pt x="443" y="504"/>
                              </a:lnTo>
                              <a:lnTo>
                                <a:pt x="450" y="480"/>
                              </a:lnTo>
                              <a:lnTo>
                                <a:pt x="456" y="456"/>
                              </a:lnTo>
                              <a:lnTo>
                                <a:pt x="462" y="432"/>
                              </a:lnTo>
                              <a:lnTo>
                                <a:pt x="470" y="411"/>
                              </a:lnTo>
                              <a:lnTo>
                                <a:pt x="479" y="389"/>
                              </a:lnTo>
                              <a:lnTo>
                                <a:pt x="487" y="368"/>
                              </a:lnTo>
                              <a:lnTo>
                                <a:pt x="497" y="349"/>
                              </a:lnTo>
                              <a:lnTo>
                                <a:pt x="507" y="329"/>
                              </a:lnTo>
                              <a:lnTo>
                                <a:pt x="519" y="312"/>
                              </a:lnTo>
                              <a:lnTo>
                                <a:pt x="530" y="294"/>
                              </a:lnTo>
                              <a:lnTo>
                                <a:pt x="543" y="279"/>
                              </a:lnTo>
                              <a:lnTo>
                                <a:pt x="556" y="263"/>
                              </a:lnTo>
                              <a:lnTo>
                                <a:pt x="569" y="250"/>
                              </a:lnTo>
                              <a:lnTo>
                                <a:pt x="584" y="236"/>
                              </a:lnTo>
                              <a:lnTo>
                                <a:pt x="599" y="225"/>
                              </a:lnTo>
                              <a:lnTo>
                                <a:pt x="616" y="214"/>
                              </a:lnTo>
                              <a:lnTo>
                                <a:pt x="633" y="204"/>
                              </a:lnTo>
                              <a:lnTo>
                                <a:pt x="650" y="196"/>
                              </a:lnTo>
                              <a:lnTo>
                                <a:pt x="669" y="189"/>
                              </a:lnTo>
                              <a:lnTo>
                                <a:pt x="687" y="183"/>
                              </a:lnTo>
                              <a:lnTo>
                                <a:pt x="707" y="179"/>
                              </a:lnTo>
                              <a:lnTo>
                                <a:pt x="728" y="175"/>
                              </a:lnTo>
                              <a:lnTo>
                                <a:pt x="748" y="172"/>
                              </a:lnTo>
                              <a:lnTo>
                                <a:pt x="770" y="172"/>
                              </a:lnTo>
                              <a:lnTo>
                                <a:pt x="796" y="172"/>
                              </a:lnTo>
                              <a:lnTo>
                                <a:pt x="819" y="175"/>
                              </a:lnTo>
                              <a:lnTo>
                                <a:pt x="842" y="178"/>
                              </a:lnTo>
                              <a:lnTo>
                                <a:pt x="865" y="182"/>
                              </a:lnTo>
                              <a:lnTo>
                                <a:pt x="886" y="188"/>
                              </a:lnTo>
                              <a:lnTo>
                                <a:pt x="905" y="194"/>
                              </a:lnTo>
                              <a:lnTo>
                                <a:pt x="924" y="202"/>
                              </a:lnTo>
                              <a:lnTo>
                                <a:pt x="942" y="211"/>
                              </a:lnTo>
                              <a:lnTo>
                                <a:pt x="959" y="221"/>
                              </a:lnTo>
                              <a:lnTo>
                                <a:pt x="974" y="232"/>
                              </a:lnTo>
                              <a:lnTo>
                                <a:pt x="990" y="245"/>
                              </a:lnTo>
                              <a:lnTo>
                                <a:pt x="1003" y="258"/>
                              </a:lnTo>
                              <a:lnTo>
                                <a:pt x="1017" y="271"/>
                              </a:lnTo>
                              <a:lnTo>
                                <a:pt x="1029" y="287"/>
                              </a:lnTo>
                              <a:lnTo>
                                <a:pt x="1041" y="303"/>
                              </a:lnTo>
                              <a:lnTo>
                                <a:pt x="1052" y="321"/>
                              </a:lnTo>
                              <a:lnTo>
                                <a:pt x="1061" y="339"/>
                              </a:lnTo>
                              <a:lnTo>
                                <a:pt x="1071" y="358"/>
                              </a:lnTo>
                              <a:lnTo>
                                <a:pt x="1079" y="379"/>
                              </a:lnTo>
                              <a:lnTo>
                                <a:pt x="1086" y="399"/>
                              </a:lnTo>
                              <a:lnTo>
                                <a:pt x="1093" y="422"/>
                              </a:lnTo>
                              <a:lnTo>
                                <a:pt x="1099" y="445"/>
                              </a:lnTo>
                              <a:lnTo>
                                <a:pt x="1105" y="468"/>
                              </a:lnTo>
                              <a:lnTo>
                                <a:pt x="1110" y="493"/>
                              </a:lnTo>
                              <a:lnTo>
                                <a:pt x="1113" y="518"/>
                              </a:lnTo>
                              <a:lnTo>
                                <a:pt x="1117" y="544"/>
                              </a:lnTo>
                              <a:lnTo>
                                <a:pt x="1120" y="571"/>
                              </a:lnTo>
                              <a:lnTo>
                                <a:pt x="1122" y="599"/>
                              </a:lnTo>
                              <a:lnTo>
                                <a:pt x="1124" y="627"/>
                              </a:lnTo>
                              <a:lnTo>
                                <a:pt x="1125" y="657"/>
                              </a:lnTo>
                              <a:lnTo>
                                <a:pt x="1126" y="687"/>
                              </a:lnTo>
                              <a:lnTo>
                                <a:pt x="1126" y="718"/>
                              </a:lnTo>
                              <a:lnTo>
                                <a:pt x="1126" y="761"/>
                              </a:lnTo>
                              <a:lnTo>
                                <a:pt x="1124" y="801"/>
                              </a:lnTo>
                              <a:lnTo>
                                <a:pt x="1122" y="840"/>
                              </a:lnTo>
                              <a:lnTo>
                                <a:pt x="1119" y="876"/>
                              </a:lnTo>
                              <a:lnTo>
                                <a:pt x="1116" y="910"/>
                              </a:lnTo>
                              <a:lnTo>
                                <a:pt x="1111" y="942"/>
                              </a:lnTo>
                              <a:lnTo>
                                <a:pt x="1106" y="972"/>
                              </a:lnTo>
                              <a:lnTo>
                                <a:pt x="1099" y="1000"/>
                              </a:lnTo>
                              <a:lnTo>
                                <a:pt x="1092" y="1027"/>
                              </a:lnTo>
                              <a:lnTo>
                                <a:pt x="1085" y="1051"/>
                              </a:lnTo>
                              <a:lnTo>
                                <a:pt x="1077" y="1074"/>
                              </a:lnTo>
                              <a:lnTo>
                                <a:pt x="1068" y="1095"/>
                              </a:lnTo>
                              <a:lnTo>
                                <a:pt x="1058" y="1113"/>
                              </a:lnTo>
                              <a:lnTo>
                                <a:pt x="1048" y="1132"/>
                              </a:lnTo>
                              <a:lnTo>
                                <a:pt x="1037" y="1147"/>
                              </a:lnTo>
                              <a:lnTo>
                                <a:pt x="1026" y="1162"/>
                              </a:lnTo>
                              <a:lnTo>
                                <a:pt x="1014" y="1175"/>
                              </a:lnTo>
                              <a:lnTo>
                                <a:pt x="1000" y="1187"/>
                              </a:lnTo>
                              <a:lnTo>
                                <a:pt x="987" y="1199"/>
                              </a:lnTo>
                              <a:lnTo>
                                <a:pt x="973" y="1208"/>
                              </a:lnTo>
                              <a:lnTo>
                                <a:pt x="959" y="1216"/>
                              </a:lnTo>
                              <a:lnTo>
                                <a:pt x="945" y="1223"/>
                              </a:lnTo>
                              <a:lnTo>
                                <a:pt x="929" y="1230"/>
                              </a:lnTo>
                              <a:lnTo>
                                <a:pt x="912" y="1235"/>
                              </a:lnTo>
                              <a:lnTo>
                                <a:pt x="896" y="1240"/>
                              </a:lnTo>
                              <a:lnTo>
                                <a:pt x="879" y="1243"/>
                              </a:lnTo>
                              <a:lnTo>
                                <a:pt x="862" y="1246"/>
                              </a:lnTo>
                              <a:lnTo>
                                <a:pt x="844" y="1249"/>
                              </a:lnTo>
                              <a:lnTo>
                                <a:pt x="827" y="1250"/>
                              </a:lnTo>
                              <a:lnTo>
                                <a:pt x="808" y="1251"/>
                              </a:lnTo>
                              <a:lnTo>
                                <a:pt x="790" y="1252"/>
                              </a:lnTo>
                              <a:lnTo>
                                <a:pt x="770" y="1252"/>
                              </a:lnTo>
                              <a:close/>
                              <a:moveTo>
                                <a:pt x="1606" y="12"/>
                              </a:moveTo>
                              <a:lnTo>
                                <a:pt x="1596" y="16"/>
                              </a:lnTo>
                              <a:lnTo>
                                <a:pt x="1588" y="20"/>
                              </a:lnTo>
                              <a:lnTo>
                                <a:pt x="1580" y="24"/>
                              </a:lnTo>
                              <a:lnTo>
                                <a:pt x="1572" y="29"/>
                              </a:lnTo>
                              <a:lnTo>
                                <a:pt x="1563" y="35"/>
                              </a:lnTo>
                              <a:lnTo>
                                <a:pt x="1556" y="43"/>
                              </a:lnTo>
                              <a:lnTo>
                                <a:pt x="1550" y="50"/>
                              </a:lnTo>
                              <a:lnTo>
                                <a:pt x="1544" y="58"/>
                              </a:lnTo>
                              <a:lnTo>
                                <a:pt x="1538" y="66"/>
                              </a:lnTo>
                              <a:lnTo>
                                <a:pt x="1531" y="76"/>
                              </a:lnTo>
                              <a:lnTo>
                                <a:pt x="1526" y="86"/>
                              </a:lnTo>
                              <a:lnTo>
                                <a:pt x="1521" y="97"/>
                              </a:lnTo>
                              <a:lnTo>
                                <a:pt x="1516" y="109"/>
                              </a:lnTo>
                              <a:lnTo>
                                <a:pt x="1512" y="121"/>
                              </a:lnTo>
                              <a:lnTo>
                                <a:pt x="1508" y="134"/>
                              </a:lnTo>
                              <a:lnTo>
                                <a:pt x="1504" y="148"/>
                              </a:lnTo>
                              <a:lnTo>
                                <a:pt x="1499" y="172"/>
                              </a:lnTo>
                              <a:lnTo>
                                <a:pt x="1492" y="194"/>
                              </a:lnTo>
                              <a:lnTo>
                                <a:pt x="1489" y="204"/>
                              </a:lnTo>
                              <a:lnTo>
                                <a:pt x="1485" y="214"/>
                              </a:lnTo>
                              <a:lnTo>
                                <a:pt x="1480" y="222"/>
                              </a:lnTo>
                              <a:lnTo>
                                <a:pt x="1476" y="229"/>
                              </a:lnTo>
                              <a:lnTo>
                                <a:pt x="1470" y="237"/>
                              </a:lnTo>
                              <a:lnTo>
                                <a:pt x="1465" y="244"/>
                              </a:lnTo>
                              <a:lnTo>
                                <a:pt x="1460" y="250"/>
                              </a:lnTo>
                              <a:lnTo>
                                <a:pt x="1455" y="254"/>
                              </a:lnTo>
                              <a:lnTo>
                                <a:pt x="1449" y="259"/>
                              </a:lnTo>
                              <a:lnTo>
                                <a:pt x="1442" y="263"/>
                              </a:lnTo>
                              <a:lnTo>
                                <a:pt x="1436" y="265"/>
                              </a:lnTo>
                              <a:lnTo>
                                <a:pt x="1430" y="268"/>
                              </a:lnTo>
                              <a:lnTo>
                                <a:pt x="1416" y="271"/>
                              </a:lnTo>
                              <a:lnTo>
                                <a:pt x="1400" y="274"/>
                              </a:lnTo>
                              <a:lnTo>
                                <a:pt x="1384" y="276"/>
                              </a:lnTo>
                              <a:lnTo>
                                <a:pt x="1367" y="276"/>
                              </a:lnTo>
                              <a:lnTo>
                                <a:pt x="1349" y="273"/>
                              </a:lnTo>
                              <a:lnTo>
                                <a:pt x="1334" y="270"/>
                              </a:lnTo>
                              <a:lnTo>
                                <a:pt x="1328" y="268"/>
                              </a:lnTo>
                              <a:lnTo>
                                <a:pt x="1321" y="266"/>
                              </a:lnTo>
                              <a:lnTo>
                                <a:pt x="1314" y="263"/>
                              </a:lnTo>
                              <a:lnTo>
                                <a:pt x="1309" y="259"/>
                              </a:lnTo>
                              <a:lnTo>
                                <a:pt x="1292" y="245"/>
                              </a:lnTo>
                              <a:lnTo>
                                <a:pt x="1273" y="229"/>
                              </a:lnTo>
                              <a:lnTo>
                                <a:pt x="1251" y="213"/>
                              </a:lnTo>
                              <a:lnTo>
                                <a:pt x="1229" y="197"/>
                              </a:lnTo>
                              <a:lnTo>
                                <a:pt x="1203" y="183"/>
                              </a:lnTo>
                              <a:lnTo>
                                <a:pt x="1175" y="167"/>
                              </a:lnTo>
                              <a:lnTo>
                                <a:pt x="1145" y="154"/>
                              </a:lnTo>
                              <a:lnTo>
                                <a:pt x="1113" y="140"/>
                              </a:lnTo>
                              <a:lnTo>
                                <a:pt x="1078" y="127"/>
                              </a:lnTo>
                              <a:lnTo>
                                <a:pt x="1041" y="116"/>
                              </a:lnTo>
                              <a:lnTo>
                                <a:pt x="1001" y="107"/>
                              </a:lnTo>
                              <a:lnTo>
                                <a:pt x="959" y="97"/>
                              </a:lnTo>
                              <a:lnTo>
                                <a:pt x="914" y="90"/>
                              </a:lnTo>
                              <a:lnTo>
                                <a:pt x="865" y="85"/>
                              </a:lnTo>
                              <a:lnTo>
                                <a:pt x="840" y="83"/>
                              </a:lnTo>
                              <a:lnTo>
                                <a:pt x="814" y="82"/>
                              </a:lnTo>
                              <a:lnTo>
                                <a:pt x="789" y="81"/>
                              </a:lnTo>
                              <a:lnTo>
                                <a:pt x="761" y="81"/>
                              </a:lnTo>
                              <a:lnTo>
                                <a:pt x="717" y="82"/>
                              </a:lnTo>
                              <a:lnTo>
                                <a:pt x="675" y="85"/>
                              </a:lnTo>
                              <a:lnTo>
                                <a:pt x="635" y="89"/>
                              </a:lnTo>
                              <a:lnTo>
                                <a:pt x="595" y="96"/>
                              </a:lnTo>
                              <a:lnTo>
                                <a:pt x="558" y="104"/>
                              </a:lnTo>
                              <a:lnTo>
                                <a:pt x="522" y="114"/>
                              </a:lnTo>
                              <a:lnTo>
                                <a:pt x="488" y="125"/>
                              </a:lnTo>
                              <a:lnTo>
                                <a:pt x="455" y="138"/>
                              </a:lnTo>
                              <a:lnTo>
                                <a:pt x="423" y="153"/>
                              </a:lnTo>
                              <a:lnTo>
                                <a:pt x="393" y="168"/>
                              </a:lnTo>
                              <a:lnTo>
                                <a:pt x="364" y="185"/>
                              </a:lnTo>
                              <a:lnTo>
                                <a:pt x="337" y="203"/>
                              </a:lnTo>
                              <a:lnTo>
                                <a:pt x="311" y="223"/>
                              </a:lnTo>
                              <a:lnTo>
                                <a:pt x="287" y="244"/>
                              </a:lnTo>
                              <a:lnTo>
                                <a:pt x="264" y="265"/>
                              </a:lnTo>
                              <a:lnTo>
                                <a:pt x="243" y="287"/>
                              </a:lnTo>
                              <a:lnTo>
                                <a:pt x="222" y="311"/>
                              </a:lnTo>
                              <a:lnTo>
                                <a:pt x="204" y="335"/>
                              </a:lnTo>
                              <a:lnTo>
                                <a:pt x="186" y="360"/>
                              </a:lnTo>
                              <a:lnTo>
                                <a:pt x="170" y="386"/>
                              </a:lnTo>
                              <a:lnTo>
                                <a:pt x="155" y="412"/>
                              </a:lnTo>
                              <a:lnTo>
                                <a:pt x="142" y="439"/>
                              </a:lnTo>
                              <a:lnTo>
                                <a:pt x="129" y="466"/>
                              </a:lnTo>
                              <a:lnTo>
                                <a:pt x="119" y="494"/>
                              </a:lnTo>
                              <a:lnTo>
                                <a:pt x="110" y="522"/>
                              </a:lnTo>
                              <a:lnTo>
                                <a:pt x="101" y="551"/>
                              </a:lnTo>
                              <a:lnTo>
                                <a:pt x="94" y="579"/>
                              </a:lnTo>
                              <a:lnTo>
                                <a:pt x="89" y="608"/>
                              </a:lnTo>
                              <a:lnTo>
                                <a:pt x="85" y="637"/>
                              </a:lnTo>
                              <a:lnTo>
                                <a:pt x="82" y="666"/>
                              </a:lnTo>
                              <a:lnTo>
                                <a:pt x="80" y="695"/>
                              </a:lnTo>
                              <a:lnTo>
                                <a:pt x="79" y="724"/>
                              </a:lnTo>
                              <a:lnTo>
                                <a:pt x="80" y="757"/>
                              </a:lnTo>
                              <a:lnTo>
                                <a:pt x="81" y="789"/>
                              </a:lnTo>
                              <a:lnTo>
                                <a:pt x="83" y="820"/>
                              </a:lnTo>
                              <a:lnTo>
                                <a:pt x="86" y="849"/>
                              </a:lnTo>
                              <a:lnTo>
                                <a:pt x="89" y="878"/>
                              </a:lnTo>
                              <a:lnTo>
                                <a:pt x="94" y="907"/>
                              </a:lnTo>
                              <a:lnTo>
                                <a:pt x="99" y="934"/>
                              </a:lnTo>
                              <a:lnTo>
                                <a:pt x="106" y="960"/>
                              </a:lnTo>
                              <a:lnTo>
                                <a:pt x="113" y="984"/>
                              </a:lnTo>
                              <a:lnTo>
                                <a:pt x="120" y="1008"/>
                              </a:lnTo>
                              <a:lnTo>
                                <a:pt x="129" y="1032"/>
                              </a:lnTo>
                              <a:lnTo>
                                <a:pt x="139" y="1053"/>
                              </a:lnTo>
                              <a:lnTo>
                                <a:pt x="149" y="1075"/>
                              </a:lnTo>
                              <a:lnTo>
                                <a:pt x="160" y="1095"/>
                              </a:lnTo>
                              <a:lnTo>
                                <a:pt x="173" y="1114"/>
                              </a:lnTo>
                              <a:lnTo>
                                <a:pt x="186" y="1133"/>
                              </a:lnTo>
                              <a:lnTo>
                                <a:pt x="201" y="1150"/>
                              </a:lnTo>
                              <a:lnTo>
                                <a:pt x="215" y="1168"/>
                              </a:lnTo>
                              <a:lnTo>
                                <a:pt x="232" y="1183"/>
                              </a:lnTo>
                              <a:lnTo>
                                <a:pt x="248" y="1199"/>
                              </a:lnTo>
                              <a:lnTo>
                                <a:pt x="266" y="1213"/>
                              </a:lnTo>
                              <a:lnTo>
                                <a:pt x="284" y="1227"/>
                              </a:lnTo>
                              <a:lnTo>
                                <a:pt x="304" y="1239"/>
                              </a:lnTo>
                              <a:lnTo>
                                <a:pt x="325" y="1251"/>
                              </a:lnTo>
                              <a:lnTo>
                                <a:pt x="346" y="1263"/>
                              </a:lnTo>
                              <a:lnTo>
                                <a:pt x="368" y="1273"/>
                              </a:lnTo>
                              <a:lnTo>
                                <a:pt x="392" y="1283"/>
                              </a:lnTo>
                              <a:lnTo>
                                <a:pt x="416" y="1291"/>
                              </a:lnTo>
                              <a:lnTo>
                                <a:pt x="441" y="1300"/>
                              </a:lnTo>
                              <a:lnTo>
                                <a:pt x="467" y="1308"/>
                              </a:lnTo>
                              <a:lnTo>
                                <a:pt x="494" y="1315"/>
                              </a:lnTo>
                              <a:lnTo>
                                <a:pt x="522" y="1321"/>
                              </a:lnTo>
                              <a:lnTo>
                                <a:pt x="528" y="1323"/>
                              </a:lnTo>
                              <a:lnTo>
                                <a:pt x="532" y="1327"/>
                              </a:lnTo>
                              <a:lnTo>
                                <a:pt x="535" y="1331"/>
                              </a:lnTo>
                              <a:lnTo>
                                <a:pt x="536" y="1335"/>
                              </a:lnTo>
                              <a:lnTo>
                                <a:pt x="535" y="1340"/>
                              </a:lnTo>
                              <a:lnTo>
                                <a:pt x="533" y="1344"/>
                              </a:lnTo>
                              <a:lnTo>
                                <a:pt x="530" y="1347"/>
                              </a:lnTo>
                              <a:lnTo>
                                <a:pt x="524" y="1349"/>
                              </a:lnTo>
                              <a:lnTo>
                                <a:pt x="477" y="1360"/>
                              </a:lnTo>
                              <a:lnTo>
                                <a:pt x="429" y="1370"/>
                              </a:lnTo>
                              <a:lnTo>
                                <a:pt x="382" y="1382"/>
                              </a:lnTo>
                              <a:lnTo>
                                <a:pt x="338" y="1395"/>
                              </a:lnTo>
                              <a:lnTo>
                                <a:pt x="317" y="1402"/>
                              </a:lnTo>
                              <a:lnTo>
                                <a:pt x="296" y="1409"/>
                              </a:lnTo>
                              <a:lnTo>
                                <a:pt x="275" y="1417"/>
                              </a:lnTo>
                              <a:lnTo>
                                <a:pt x="255" y="1425"/>
                              </a:lnTo>
                              <a:lnTo>
                                <a:pt x="236" y="1434"/>
                              </a:lnTo>
                              <a:lnTo>
                                <a:pt x="217" y="1443"/>
                              </a:lnTo>
                              <a:lnTo>
                                <a:pt x="200" y="1453"/>
                              </a:lnTo>
                              <a:lnTo>
                                <a:pt x="182" y="1463"/>
                              </a:lnTo>
                              <a:lnTo>
                                <a:pt x="166" y="1474"/>
                              </a:lnTo>
                              <a:lnTo>
                                <a:pt x="150" y="1485"/>
                              </a:lnTo>
                              <a:lnTo>
                                <a:pt x="136" y="1498"/>
                              </a:lnTo>
                              <a:lnTo>
                                <a:pt x="121" y="1510"/>
                              </a:lnTo>
                              <a:lnTo>
                                <a:pt x="108" y="1523"/>
                              </a:lnTo>
                              <a:lnTo>
                                <a:pt x="96" y="1538"/>
                              </a:lnTo>
                              <a:lnTo>
                                <a:pt x="85" y="1552"/>
                              </a:lnTo>
                              <a:lnTo>
                                <a:pt x="75" y="1568"/>
                              </a:lnTo>
                              <a:lnTo>
                                <a:pt x="65" y="1584"/>
                              </a:lnTo>
                              <a:lnTo>
                                <a:pt x="58" y="1602"/>
                              </a:lnTo>
                              <a:lnTo>
                                <a:pt x="51" y="1619"/>
                              </a:lnTo>
                              <a:lnTo>
                                <a:pt x="45" y="1639"/>
                              </a:lnTo>
                              <a:lnTo>
                                <a:pt x="41" y="1658"/>
                              </a:lnTo>
                              <a:lnTo>
                                <a:pt x="37" y="1679"/>
                              </a:lnTo>
                              <a:lnTo>
                                <a:pt x="35" y="1701"/>
                              </a:lnTo>
                              <a:lnTo>
                                <a:pt x="34" y="1722"/>
                              </a:lnTo>
                              <a:lnTo>
                                <a:pt x="35" y="1737"/>
                              </a:lnTo>
                              <a:lnTo>
                                <a:pt x="35" y="1750"/>
                              </a:lnTo>
                              <a:lnTo>
                                <a:pt x="36" y="1763"/>
                              </a:lnTo>
                              <a:lnTo>
                                <a:pt x="38" y="1776"/>
                              </a:lnTo>
                              <a:lnTo>
                                <a:pt x="41" y="1788"/>
                              </a:lnTo>
                              <a:lnTo>
                                <a:pt x="44" y="1799"/>
                              </a:lnTo>
                              <a:lnTo>
                                <a:pt x="47" y="1811"/>
                              </a:lnTo>
                              <a:lnTo>
                                <a:pt x="50" y="1822"/>
                              </a:lnTo>
                              <a:lnTo>
                                <a:pt x="53" y="1832"/>
                              </a:lnTo>
                              <a:lnTo>
                                <a:pt x="58" y="1843"/>
                              </a:lnTo>
                              <a:lnTo>
                                <a:pt x="62" y="1853"/>
                              </a:lnTo>
                              <a:lnTo>
                                <a:pt x="67" y="1863"/>
                              </a:lnTo>
                              <a:lnTo>
                                <a:pt x="79" y="1882"/>
                              </a:lnTo>
                              <a:lnTo>
                                <a:pt x="91" y="1898"/>
                              </a:lnTo>
                              <a:lnTo>
                                <a:pt x="105" y="1915"/>
                              </a:lnTo>
                              <a:lnTo>
                                <a:pt x="120" y="1929"/>
                              </a:lnTo>
                              <a:lnTo>
                                <a:pt x="136" y="1944"/>
                              </a:lnTo>
                              <a:lnTo>
                                <a:pt x="153" y="1956"/>
                              </a:lnTo>
                              <a:lnTo>
                                <a:pt x="171" y="1967"/>
                              </a:lnTo>
                              <a:lnTo>
                                <a:pt x="189" y="1979"/>
                              </a:lnTo>
                              <a:lnTo>
                                <a:pt x="209" y="1988"/>
                              </a:lnTo>
                              <a:lnTo>
                                <a:pt x="230" y="1997"/>
                              </a:lnTo>
                              <a:lnTo>
                                <a:pt x="252" y="2006"/>
                              </a:lnTo>
                              <a:lnTo>
                                <a:pt x="277" y="2014"/>
                              </a:lnTo>
                              <a:lnTo>
                                <a:pt x="302" y="2022"/>
                              </a:lnTo>
                              <a:lnTo>
                                <a:pt x="329" y="2029"/>
                              </a:lnTo>
                              <a:lnTo>
                                <a:pt x="357" y="2036"/>
                              </a:lnTo>
                              <a:lnTo>
                                <a:pt x="386" y="2043"/>
                              </a:lnTo>
                              <a:lnTo>
                                <a:pt x="416" y="2048"/>
                              </a:lnTo>
                              <a:lnTo>
                                <a:pt x="447" y="2053"/>
                              </a:lnTo>
                              <a:lnTo>
                                <a:pt x="479" y="2058"/>
                              </a:lnTo>
                              <a:lnTo>
                                <a:pt x="512" y="2062"/>
                              </a:lnTo>
                              <a:lnTo>
                                <a:pt x="546" y="2065"/>
                              </a:lnTo>
                              <a:lnTo>
                                <a:pt x="581" y="2068"/>
                              </a:lnTo>
                              <a:lnTo>
                                <a:pt x="617" y="2070"/>
                              </a:lnTo>
                              <a:lnTo>
                                <a:pt x="654" y="2073"/>
                              </a:lnTo>
                              <a:lnTo>
                                <a:pt x="692" y="2075"/>
                              </a:lnTo>
                              <a:lnTo>
                                <a:pt x="733" y="2076"/>
                              </a:lnTo>
                              <a:lnTo>
                                <a:pt x="800" y="2077"/>
                              </a:lnTo>
                              <a:lnTo>
                                <a:pt x="862" y="2078"/>
                              </a:lnTo>
                              <a:lnTo>
                                <a:pt x="919" y="2080"/>
                              </a:lnTo>
                              <a:lnTo>
                                <a:pt x="971" y="2082"/>
                              </a:lnTo>
                              <a:lnTo>
                                <a:pt x="1020" y="2084"/>
                              </a:lnTo>
                              <a:lnTo>
                                <a:pt x="1063" y="2087"/>
                              </a:lnTo>
                              <a:lnTo>
                                <a:pt x="1102" y="2090"/>
                              </a:lnTo>
                              <a:lnTo>
                                <a:pt x="1137" y="2093"/>
                              </a:lnTo>
                              <a:lnTo>
                                <a:pt x="1171" y="2098"/>
                              </a:lnTo>
                              <a:lnTo>
                                <a:pt x="1203" y="2104"/>
                              </a:lnTo>
                              <a:lnTo>
                                <a:pt x="1233" y="2113"/>
                              </a:lnTo>
                              <a:lnTo>
                                <a:pt x="1261" y="2121"/>
                              </a:lnTo>
                              <a:lnTo>
                                <a:pt x="1288" y="2132"/>
                              </a:lnTo>
                              <a:lnTo>
                                <a:pt x="1312" y="2144"/>
                              </a:lnTo>
                              <a:lnTo>
                                <a:pt x="1335" y="2157"/>
                              </a:lnTo>
                              <a:lnTo>
                                <a:pt x="1357" y="2170"/>
                              </a:lnTo>
                              <a:lnTo>
                                <a:pt x="1367" y="2179"/>
                              </a:lnTo>
                              <a:lnTo>
                                <a:pt x="1376" y="2188"/>
                              </a:lnTo>
                              <a:lnTo>
                                <a:pt x="1386" y="2197"/>
                              </a:lnTo>
                              <a:lnTo>
                                <a:pt x="1394" y="2206"/>
                              </a:lnTo>
                              <a:lnTo>
                                <a:pt x="1402" y="2217"/>
                              </a:lnTo>
                              <a:lnTo>
                                <a:pt x="1408" y="2227"/>
                              </a:lnTo>
                              <a:lnTo>
                                <a:pt x="1416" y="2238"/>
                              </a:lnTo>
                              <a:lnTo>
                                <a:pt x="1421" y="2250"/>
                              </a:lnTo>
                              <a:lnTo>
                                <a:pt x="1426" y="2262"/>
                              </a:lnTo>
                              <a:lnTo>
                                <a:pt x="1430" y="2274"/>
                              </a:lnTo>
                              <a:lnTo>
                                <a:pt x="1434" y="2288"/>
                              </a:lnTo>
                              <a:lnTo>
                                <a:pt x="1437" y="2301"/>
                              </a:lnTo>
                              <a:lnTo>
                                <a:pt x="1439" y="2316"/>
                              </a:lnTo>
                              <a:lnTo>
                                <a:pt x="1441" y="2330"/>
                              </a:lnTo>
                              <a:lnTo>
                                <a:pt x="1442" y="2345"/>
                              </a:lnTo>
                              <a:lnTo>
                                <a:pt x="1442" y="2360"/>
                              </a:lnTo>
                              <a:lnTo>
                                <a:pt x="1441" y="2382"/>
                              </a:lnTo>
                              <a:lnTo>
                                <a:pt x="1439" y="2402"/>
                              </a:lnTo>
                              <a:lnTo>
                                <a:pt x="1436" y="2422"/>
                              </a:lnTo>
                              <a:lnTo>
                                <a:pt x="1431" y="2441"/>
                              </a:lnTo>
                              <a:lnTo>
                                <a:pt x="1425" y="2461"/>
                              </a:lnTo>
                              <a:lnTo>
                                <a:pt x="1417" y="2479"/>
                              </a:lnTo>
                              <a:lnTo>
                                <a:pt x="1407" y="2497"/>
                              </a:lnTo>
                              <a:lnTo>
                                <a:pt x="1397" y="2515"/>
                              </a:lnTo>
                              <a:lnTo>
                                <a:pt x="1385" y="2531"/>
                              </a:lnTo>
                              <a:lnTo>
                                <a:pt x="1371" y="2548"/>
                              </a:lnTo>
                              <a:lnTo>
                                <a:pt x="1356" y="2563"/>
                              </a:lnTo>
                              <a:lnTo>
                                <a:pt x="1339" y="2578"/>
                              </a:lnTo>
                              <a:lnTo>
                                <a:pt x="1322" y="2593"/>
                              </a:lnTo>
                              <a:lnTo>
                                <a:pt x="1302" y="2607"/>
                              </a:lnTo>
                              <a:lnTo>
                                <a:pt x="1281" y="2621"/>
                              </a:lnTo>
                              <a:lnTo>
                                <a:pt x="1260" y="2633"/>
                              </a:lnTo>
                              <a:lnTo>
                                <a:pt x="1238" y="2645"/>
                              </a:lnTo>
                              <a:lnTo>
                                <a:pt x="1215" y="2656"/>
                              </a:lnTo>
                              <a:lnTo>
                                <a:pt x="1191" y="2666"/>
                              </a:lnTo>
                              <a:lnTo>
                                <a:pt x="1167" y="2675"/>
                              </a:lnTo>
                              <a:lnTo>
                                <a:pt x="1142" y="2684"/>
                              </a:lnTo>
                              <a:lnTo>
                                <a:pt x="1115" y="2692"/>
                              </a:lnTo>
                              <a:lnTo>
                                <a:pt x="1087" y="2699"/>
                              </a:lnTo>
                              <a:lnTo>
                                <a:pt x="1059" y="2705"/>
                              </a:lnTo>
                              <a:lnTo>
                                <a:pt x="1030" y="2711"/>
                              </a:lnTo>
                              <a:lnTo>
                                <a:pt x="999" y="2716"/>
                              </a:lnTo>
                              <a:lnTo>
                                <a:pt x="968" y="2720"/>
                              </a:lnTo>
                              <a:lnTo>
                                <a:pt x="936" y="2724"/>
                              </a:lnTo>
                              <a:lnTo>
                                <a:pt x="903" y="2727"/>
                              </a:lnTo>
                              <a:lnTo>
                                <a:pt x="869" y="2728"/>
                              </a:lnTo>
                              <a:lnTo>
                                <a:pt x="835" y="2730"/>
                              </a:lnTo>
                              <a:lnTo>
                                <a:pt x="799" y="2730"/>
                              </a:lnTo>
                              <a:lnTo>
                                <a:pt x="768" y="2730"/>
                              </a:lnTo>
                              <a:lnTo>
                                <a:pt x="739" y="2729"/>
                              </a:lnTo>
                              <a:lnTo>
                                <a:pt x="709" y="2728"/>
                              </a:lnTo>
                              <a:lnTo>
                                <a:pt x="681" y="2726"/>
                              </a:lnTo>
                              <a:lnTo>
                                <a:pt x="652" y="2724"/>
                              </a:lnTo>
                              <a:lnTo>
                                <a:pt x="625" y="2721"/>
                              </a:lnTo>
                              <a:lnTo>
                                <a:pt x="598" y="2717"/>
                              </a:lnTo>
                              <a:lnTo>
                                <a:pt x="572" y="2711"/>
                              </a:lnTo>
                              <a:lnTo>
                                <a:pt x="546" y="2706"/>
                              </a:lnTo>
                              <a:lnTo>
                                <a:pt x="521" y="2699"/>
                              </a:lnTo>
                              <a:lnTo>
                                <a:pt x="496" y="2692"/>
                              </a:lnTo>
                              <a:lnTo>
                                <a:pt x="471" y="2683"/>
                              </a:lnTo>
                              <a:lnTo>
                                <a:pt x="447" y="2673"/>
                              </a:lnTo>
                              <a:lnTo>
                                <a:pt x="424" y="2662"/>
                              </a:lnTo>
                              <a:lnTo>
                                <a:pt x="400" y="2650"/>
                              </a:lnTo>
                              <a:lnTo>
                                <a:pt x="377" y="2636"/>
                              </a:lnTo>
                              <a:lnTo>
                                <a:pt x="369" y="2631"/>
                              </a:lnTo>
                              <a:lnTo>
                                <a:pt x="361" y="2625"/>
                              </a:lnTo>
                              <a:lnTo>
                                <a:pt x="354" y="2619"/>
                              </a:lnTo>
                              <a:lnTo>
                                <a:pt x="346" y="2612"/>
                              </a:lnTo>
                              <a:lnTo>
                                <a:pt x="334" y="2599"/>
                              </a:lnTo>
                              <a:lnTo>
                                <a:pt x="323" y="2586"/>
                              </a:lnTo>
                              <a:lnTo>
                                <a:pt x="312" y="2570"/>
                              </a:lnTo>
                              <a:lnTo>
                                <a:pt x="304" y="2555"/>
                              </a:lnTo>
                              <a:lnTo>
                                <a:pt x="297" y="2539"/>
                              </a:lnTo>
                              <a:lnTo>
                                <a:pt x="292" y="2523"/>
                              </a:lnTo>
                              <a:lnTo>
                                <a:pt x="286" y="2505"/>
                              </a:lnTo>
                              <a:lnTo>
                                <a:pt x="283" y="2489"/>
                              </a:lnTo>
                              <a:lnTo>
                                <a:pt x="281" y="2472"/>
                              </a:lnTo>
                              <a:lnTo>
                                <a:pt x="281" y="2455"/>
                              </a:lnTo>
                              <a:lnTo>
                                <a:pt x="281" y="2438"/>
                              </a:lnTo>
                              <a:lnTo>
                                <a:pt x="282" y="2422"/>
                              </a:lnTo>
                              <a:lnTo>
                                <a:pt x="284" y="2406"/>
                              </a:lnTo>
                              <a:lnTo>
                                <a:pt x="287" y="2391"/>
                              </a:lnTo>
                              <a:lnTo>
                                <a:pt x="291" y="2377"/>
                              </a:lnTo>
                              <a:lnTo>
                                <a:pt x="292" y="2361"/>
                              </a:lnTo>
                              <a:lnTo>
                                <a:pt x="293" y="2347"/>
                              </a:lnTo>
                              <a:lnTo>
                                <a:pt x="292" y="2332"/>
                              </a:lnTo>
                              <a:lnTo>
                                <a:pt x="290" y="2318"/>
                              </a:lnTo>
                              <a:lnTo>
                                <a:pt x="287" y="2303"/>
                              </a:lnTo>
                              <a:lnTo>
                                <a:pt x="282" y="2290"/>
                              </a:lnTo>
                              <a:lnTo>
                                <a:pt x="277" y="2278"/>
                              </a:lnTo>
                              <a:lnTo>
                                <a:pt x="270" y="2265"/>
                              </a:lnTo>
                              <a:lnTo>
                                <a:pt x="262" y="2254"/>
                              </a:lnTo>
                              <a:lnTo>
                                <a:pt x="252" y="2245"/>
                              </a:lnTo>
                              <a:lnTo>
                                <a:pt x="241" y="2235"/>
                              </a:lnTo>
                              <a:lnTo>
                                <a:pt x="229" y="2227"/>
                              </a:lnTo>
                              <a:lnTo>
                                <a:pt x="215" y="2221"/>
                              </a:lnTo>
                              <a:lnTo>
                                <a:pt x="200" y="2215"/>
                              </a:lnTo>
                              <a:lnTo>
                                <a:pt x="183" y="2212"/>
                              </a:lnTo>
                              <a:lnTo>
                                <a:pt x="174" y="2211"/>
                              </a:lnTo>
                              <a:lnTo>
                                <a:pt x="163" y="2210"/>
                              </a:lnTo>
                              <a:lnTo>
                                <a:pt x="153" y="2211"/>
                              </a:lnTo>
                              <a:lnTo>
                                <a:pt x="143" y="2212"/>
                              </a:lnTo>
                              <a:lnTo>
                                <a:pt x="132" y="2214"/>
                              </a:lnTo>
                              <a:lnTo>
                                <a:pt x="123" y="2216"/>
                              </a:lnTo>
                              <a:lnTo>
                                <a:pt x="113" y="2220"/>
                              </a:lnTo>
                              <a:lnTo>
                                <a:pt x="103" y="2223"/>
                              </a:lnTo>
                              <a:lnTo>
                                <a:pt x="93" y="2228"/>
                              </a:lnTo>
                              <a:lnTo>
                                <a:pt x="84" y="2233"/>
                              </a:lnTo>
                              <a:lnTo>
                                <a:pt x="75" y="2239"/>
                              </a:lnTo>
                              <a:lnTo>
                                <a:pt x="66" y="2246"/>
                              </a:lnTo>
                              <a:lnTo>
                                <a:pt x="58" y="2253"/>
                              </a:lnTo>
                              <a:lnTo>
                                <a:pt x="51" y="2260"/>
                              </a:lnTo>
                              <a:lnTo>
                                <a:pt x="44" y="2268"/>
                              </a:lnTo>
                              <a:lnTo>
                                <a:pt x="38" y="2277"/>
                              </a:lnTo>
                              <a:lnTo>
                                <a:pt x="28" y="2293"/>
                              </a:lnTo>
                              <a:lnTo>
                                <a:pt x="20" y="2311"/>
                              </a:lnTo>
                              <a:lnTo>
                                <a:pt x="14" y="2329"/>
                              </a:lnTo>
                              <a:lnTo>
                                <a:pt x="8" y="2348"/>
                              </a:lnTo>
                              <a:lnTo>
                                <a:pt x="4" y="2367"/>
                              </a:lnTo>
                              <a:lnTo>
                                <a:pt x="2" y="2389"/>
                              </a:lnTo>
                              <a:lnTo>
                                <a:pt x="0" y="2409"/>
                              </a:lnTo>
                              <a:lnTo>
                                <a:pt x="0" y="2432"/>
                              </a:lnTo>
                              <a:lnTo>
                                <a:pt x="0" y="2451"/>
                              </a:lnTo>
                              <a:lnTo>
                                <a:pt x="2" y="2469"/>
                              </a:lnTo>
                              <a:lnTo>
                                <a:pt x="4" y="2487"/>
                              </a:lnTo>
                              <a:lnTo>
                                <a:pt x="7" y="2503"/>
                              </a:lnTo>
                              <a:lnTo>
                                <a:pt x="11" y="2520"/>
                              </a:lnTo>
                              <a:lnTo>
                                <a:pt x="16" y="2535"/>
                              </a:lnTo>
                              <a:lnTo>
                                <a:pt x="21" y="2551"/>
                              </a:lnTo>
                              <a:lnTo>
                                <a:pt x="27" y="2565"/>
                              </a:lnTo>
                              <a:lnTo>
                                <a:pt x="33" y="2578"/>
                              </a:lnTo>
                              <a:lnTo>
                                <a:pt x="41" y="2592"/>
                              </a:lnTo>
                              <a:lnTo>
                                <a:pt x="48" y="2605"/>
                              </a:lnTo>
                              <a:lnTo>
                                <a:pt x="56" y="2618"/>
                              </a:lnTo>
                              <a:lnTo>
                                <a:pt x="65" y="2629"/>
                              </a:lnTo>
                              <a:lnTo>
                                <a:pt x="74" y="2640"/>
                              </a:lnTo>
                              <a:lnTo>
                                <a:pt x="84" y="2651"/>
                              </a:lnTo>
                              <a:lnTo>
                                <a:pt x="93" y="2661"/>
                              </a:lnTo>
                              <a:lnTo>
                                <a:pt x="104" y="2671"/>
                              </a:lnTo>
                              <a:lnTo>
                                <a:pt x="115" y="2680"/>
                              </a:lnTo>
                              <a:lnTo>
                                <a:pt x="125" y="2689"/>
                              </a:lnTo>
                              <a:lnTo>
                                <a:pt x="137" y="2698"/>
                              </a:lnTo>
                              <a:lnTo>
                                <a:pt x="159" y="2712"/>
                              </a:lnTo>
                              <a:lnTo>
                                <a:pt x="183" y="2727"/>
                              </a:lnTo>
                              <a:lnTo>
                                <a:pt x="207" y="2738"/>
                              </a:lnTo>
                              <a:lnTo>
                                <a:pt x="231" y="2748"/>
                              </a:lnTo>
                              <a:lnTo>
                                <a:pt x="254" y="2758"/>
                              </a:lnTo>
                              <a:lnTo>
                                <a:pt x="277" y="2764"/>
                              </a:lnTo>
                              <a:lnTo>
                                <a:pt x="310" y="2774"/>
                              </a:lnTo>
                              <a:lnTo>
                                <a:pt x="342" y="2784"/>
                              </a:lnTo>
                              <a:lnTo>
                                <a:pt x="374" y="2792"/>
                              </a:lnTo>
                              <a:lnTo>
                                <a:pt x="404" y="2799"/>
                              </a:lnTo>
                              <a:lnTo>
                                <a:pt x="433" y="2805"/>
                              </a:lnTo>
                              <a:lnTo>
                                <a:pt x="462" y="2810"/>
                              </a:lnTo>
                              <a:lnTo>
                                <a:pt x="491" y="2815"/>
                              </a:lnTo>
                              <a:lnTo>
                                <a:pt x="519" y="2820"/>
                              </a:lnTo>
                              <a:lnTo>
                                <a:pt x="546" y="2824"/>
                              </a:lnTo>
                              <a:lnTo>
                                <a:pt x="574" y="2827"/>
                              </a:lnTo>
                              <a:lnTo>
                                <a:pt x="602" y="2829"/>
                              </a:lnTo>
                              <a:lnTo>
                                <a:pt x="630" y="2831"/>
                              </a:lnTo>
                              <a:lnTo>
                                <a:pt x="688" y="2833"/>
                              </a:lnTo>
                              <a:lnTo>
                                <a:pt x="749" y="2834"/>
                              </a:lnTo>
                              <a:lnTo>
                                <a:pt x="791" y="2834"/>
                              </a:lnTo>
                              <a:lnTo>
                                <a:pt x="830" y="2833"/>
                              </a:lnTo>
                              <a:lnTo>
                                <a:pt x="869" y="2831"/>
                              </a:lnTo>
                              <a:lnTo>
                                <a:pt x="907" y="2828"/>
                              </a:lnTo>
                              <a:lnTo>
                                <a:pt x="945" y="2824"/>
                              </a:lnTo>
                              <a:lnTo>
                                <a:pt x="981" y="2820"/>
                              </a:lnTo>
                              <a:lnTo>
                                <a:pt x="1016" y="2814"/>
                              </a:lnTo>
                              <a:lnTo>
                                <a:pt x="1050" y="2808"/>
                              </a:lnTo>
                              <a:lnTo>
                                <a:pt x="1083" y="2802"/>
                              </a:lnTo>
                              <a:lnTo>
                                <a:pt x="1115" y="2795"/>
                              </a:lnTo>
                              <a:lnTo>
                                <a:pt x="1146" y="2787"/>
                              </a:lnTo>
                              <a:lnTo>
                                <a:pt x="1175" y="2777"/>
                              </a:lnTo>
                              <a:lnTo>
                                <a:pt x="1204" y="2768"/>
                              </a:lnTo>
                              <a:lnTo>
                                <a:pt x="1231" y="2757"/>
                              </a:lnTo>
                              <a:lnTo>
                                <a:pt x="1257" y="2746"/>
                              </a:lnTo>
                              <a:lnTo>
                                <a:pt x="1281" y="2734"/>
                              </a:lnTo>
                              <a:lnTo>
                                <a:pt x="1305" y="2722"/>
                              </a:lnTo>
                              <a:lnTo>
                                <a:pt x="1328" y="2709"/>
                              </a:lnTo>
                              <a:lnTo>
                                <a:pt x="1351" y="2696"/>
                              </a:lnTo>
                              <a:lnTo>
                                <a:pt x="1371" y="2683"/>
                              </a:lnTo>
                              <a:lnTo>
                                <a:pt x="1391" y="2669"/>
                              </a:lnTo>
                              <a:lnTo>
                                <a:pt x="1410" y="2655"/>
                              </a:lnTo>
                              <a:lnTo>
                                <a:pt x="1429" y="2640"/>
                              </a:lnTo>
                              <a:lnTo>
                                <a:pt x="1447" y="2626"/>
                              </a:lnTo>
                              <a:lnTo>
                                <a:pt x="1462" y="2610"/>
                              </a:lnTo>
                              <a:lnTo>
                                <a:pt x="1478" y="2596"/>
                              </a:lnTo>
                              <a:lnTo>
                                <a:pt x="1492" y="2579"/>
                              </a:lnTo>
                              <a:lnTo>
                                <a:pt x="1505" y="2564"/>
                              </a:lnTo>
                              <a:lnTo>
                                <a:pt x="1518" y="2548"/>
                              </a:lnTo>
                              <a:lnTo>
                                <a:pt x="1529" y="2531"/>
                              </a:lnTo>
                              <a:lnTo>
                                <a:pt x="1541" y="2515"/>
                              </a:lnTo>
                              <a:lnTo>
                                <a:pt x="1550" y="2497"/>
                              </a:lnTo>
                              <a:lnTo>
                                <a:pt x="1559" y="2480"/>
                              </a:lnTo>
                              <a:lnTo>
                                <a:pt x="1567" y="2463"/>
                              </a:lnTo>
                              <a:lnTo>
                                <a:pt x="1576" y="2446"/>
                              </a:lnTo>
                              <a:lnTo>
                                <a:pt x="1583" y="2428"/>
                              </a:lnTo>
                              <a:lnTo>
                                <a:pt x="1589" y="2411"/>
                              </a:lnTo>
                              <a:lnTo>
                                <a:pt x="1595" y="2393"/>
                              </a:lnTo>
                              <a:lnTo>
                                <a:pt x="1602" y="2375"/>
                              </a:lnTo>
                              <a:lnTo>
                                <a:pt x="1607" y="2358"/>
                              </a:lnTo>
                              <a:lnTo>
                                <a:pt x="1611" y="2341"/>
                              </a:lnTo>
                              <a:lnTo>
                                <a:pt x="1614" y="2324"/>
                              </a:lnTo>
                              <a:lnTo>
                                <a:pt x="1617" y="2306"/>
                              </a:lnTo>
                              <a:lnTo>
                                <a:pt x="1620" y="2289"/>
                              </a:lnTo>
                              <a:lnTo>
                                <a:pt x="1622" y="2271"/>
                              </a:lnTo>
                              <a:lnTo>
                                <a:pt x="1623" y="2255"/>
                              </a:lnTo>
                              <a:lnTo>
                                <a:pt x="1624" y="2237"/>
                              </a:lnTo>
                              <a:lnTo>
                                <a:pt x="1624" y="2220"/>
                              </a:lnTo>
                              <a:lnTo>
                                <a:pt x="1624" y="2197"/>
                              </a:lnTo>
                              <a:lnTo>
                                <a:pt x="1623" y="2176"/>
                              </a:lnTo>
                              <a:lnTo>
                                <a:pt x="1622" y="2154"/>
                              </a:lnTo>
                              <a:lnTo>
                                <a:pt x="1619" y="2133"/>
                              </a:lnTo>
                              <a:lnTo>
                                <a:pt x="1617" y="2113"/>
                              </a:lnTo>
                              <a:lnTo>
                                <a:pt x="1613" y="2092"/>
                              </a:lnTo>
                              <a:lnTo>
                                <a:pt x="1609" y="2074"/>
                              </a:lnTo>
                              <a:lnTo>
                                <a:pt x="1605" y="2054"/>
                              </a:lnTo>
                              <a:lnTo>
                                <a:pt x="1600" y="2036"/>
                              </a:lnTo>
                              <a:lnTo>
                                <a:pt x="1593" y="2018"/>
                              </a:lnTo>
                              <a:lnTo>
                                <a:pt x="1587" y="2001"/>
                              </a:lnTo>
                              <a:lnTo>
                                <a:pt x="1580" y="1985"/>
                              </a:lnTo>
                              <a:lnTo>
                                <a:pt x="1572" y="1968"/>
                              </a:lnTo>
                              <a:lnTo>
                                <a:pt x="1563" y="1953"/>
                              </a:lnTo>
                              <a:lnTo>
                                <a:pt x="1555" y="1939"/>
                              </a:lnTo>
                              <a:lnTo>
                                <a:pt x="1546" y="1924"/>
                              </a:lnTo>
                              <a:lnTo>
                                <a:pt x="1529" y="1904"/>
                              </a:lnTo>
                              <a:lnTo>
                                <a:pt x="1513" y="1884"/>
                              </a:lnTo>
                              <a:lnTo>
                                <a:pt x="1496" y="1866"/>
                              </a:lnTo>
                              <a:lnTo>
                                <a:pt x="1479" y="1849"/>
                              </a:lnTo>
                              <a:lnTo>
                                <a:pt x="1460" y="1835"/>
                              </a:lnTo>
                              <a:lnTo>
                                <a:pt x="1441" y="1820"/>
                              </a:lnTo>
                              <a:lnTo>
                                <a:pt x="1422" y="1807"/>
                              </a:lnTo>
                              <a:lnTo>
                                <a:pt x="1402" y="1795"/>
                              </a:lnTo>
                              <a:lnTo>
                                <a:pt x="1382" y="1784"/>
                              </a:lnTo>
                              <a:lnTo>
                                <a:pt x="1360" y="1775"/>
                              </a:lnTo>
                              <a:lnTo>
                                <a:pt x="1337" y="1765"/>
                              </a:lnTo>
                              <a:lnTo>
                                <a:pt x="1313" y="1757"/>
                              </a:lnTo>
                              <a:lnTo>
                                <a:pt x="1290" y="1751"/>
                              </a:lnTo>
                              <a:lnTo>
                                <a:pt x="1264" y="1744"/>
                              </a:lnTo>
                              <a:lnTo>
                                <a:pt x="1238" y="1739"/>
                              </a:lnTo>
                              <a:lnTo>
                                <a:pt x="1210" y="1734"/>
                              </a:lnTo>
                              <a:lnTo>
                                <a:pt x="1182" y="1729"/>
                              </a:lnTo>
                              <a:lnTo>
                                <a:pt x="1152" y="1725"/>
                              </a:lnTo>
                              <a:lnTo>
                                <a:pt x="1121" y="1722"/>
                              </a:lnTo>
                              <a:lnTo>
                                <a:pt x="1090" y="1719"/>
                              </a:lnTo>
                              <a:lnTo>
                                <a:pt x="1022" y="1715"/>
                              </a:lnTo>
                              <a:lnTo>
                                <a:pt x="950" y="1711"/>
                              </a:lnTo>
                              <a:lnTo>
                                <a:pt x="870" y="1709"/>
                              </a:lnTo>
                              <a:lnTo>
                                <a:pt x="786" y="1706"/>
                              </a:lnTo>
                              <a:lnTo>
                                <a:pt x="694" y="1702"/>
                              </a:lnTo>
                              <a:lnTo>
                                <a:pt x="597" y="1697"/>
                              </a:lnTo>
                              <a:lnTo>
                                <a:pt x="551" y="1697"/>
                              </a:lnTo>
                              <a:lnTo>
                                <a:pt x="510" y="1695"/>
                              </a:lnTo>
                              <a:lnTo>
                                <a:pt x="471" y="1693"/>
                              </a:lnTo>
                              <a:lnTo>
                                <a:pt x="439" y="1689"/>
                              </a:lnTo>
                              <a:lnTo>
                                <a:pt x="409" y="1685"/>
                              </a:lnTo>
                              <a:lnTo>
                                <a:pt x="385" y="1679"/>
                              </a:lnTo>
                              <a:lnTo>
                                <a:pt x="373" y="1676"/>
                              </a:lnTo>
                              <a:lnTo>
                                <a:pt x="363" y="1672"/>
                              </a:lnTo>
                              <a:lnTo>
                                <a:pt x="353" y="1669"/>
                              </a:lnTo>
                              <a:lnTo>
                                <a:pt x="344" y="1665"/>
                              </a:lnTo>
                              <a:lnTo>
                                <a:pt x="336" y="1660"/>
                              </a:lnTo>
                              <a:lnTo>
                                <a:pt x="329" y="1656"/>
                              </a:lnTo>
                              <a:lnTo>
                                <a:pt x="322" y="1651"/>
                              </a:lnTo>
                              <a:lnTo>
                                <a:pt x="316" y="1646"/>
                              </a:lnTo>
                              <a:lnTo>
                                <a:pt x="310" y="1642"/>
                              </a:lnTo>
                              <a:lnTo>
                                <a:pt x="306" y="1636"/>
                              </a:lnTo>
                              <a:lnTo>
                                <a:pt x="302" y="1630"/>
                              </a:lnTo>
                              <a:lnTo>
                                <a:pt x="299" y="1624"/>
                              </a:lnTo>
                              <a:lnTo>
                                <a:pt x="296" y="1619"/>
                              </a:lnTo>
                              <a:lnTo>
                                <a:pt x="293" y="1613"/>
                              </a:lnTo>
                              <a:lnTo>
                                <a:pt x="291" y="1607"/>
                              </a:lnTo>
                              <a:lnTo>
                                <a:pt x="290" y="1600"/>
                              </a:lnTo>
                              <a:lnTo>
                                <a:pt x="287" y="1586"/>
                              </a:lnTo>
                              <a:lnTo>
                                <a:pt x="286" y="1572"/>
                              </a:lnTo>
                              <a:lnTo>
                                <a:pt x="286" y="1560"/>
                              </a:lnTo>
                              <a:lnTo>
                                <a:pt x="287" y="1550"/>
                              </a:lnTo>
                              <a:lnTo>
                                <a:pt x="290" y="1540"/>
                              </a:lnTo>
                              <a:lnTo>
                                <a:pt x="292" y="1531"/>
                              </a:lnTo>
                              <a:lnTo>
                                <a:pt x="294" y="1521"/>
                              </a:lnTo>
                              <a:lnTo>
                                <a:pt x="298" y="1512"/>
                              </a:lnTo>
                              <a:lnTo>
                                <a:pt x="302" y="1504"/>
                              </a:lnTo>
                              <a:lnTo>
                                <a:pt x="307" y="1496"/>
                              </a:lnTo>
                              <a:lnTo>
                                <a:pt x="313" y="1487"/>
                              </a:lnTo>
                              <a:lnTo>
                                <a:pt x="320" y="1480"/>
                              </a:lnTo>
                              <a:lnTo>
                                <a:pt x="328" y="1472"/>
                              </a:lnTo>
                              <a:lnTo>
                                <a:pt x="337" y="1465"/>
                              </a:lnTo>
                              <a:lnTo>
                                <a:pt x="346" y="1458"/>
                              </a:lnTo>
                              <a:lnTo>
                                <a:pt x="358" y="1451"/>
                              </a:lnTo>
                              <a:lnTo>
                                <a:pt x="369" y="1445"/>
                              </a:lnTo>
                              <a:lnTo>
                                <a:pt x="381" y="1439"/>
                              </a:lnTo>
                              <a:lnTo>
                                <a:pt x="396" y="1433"/>
                              </a:lnTo>
                              <a:lnTo>
                                <a:pt x="410" y="1426"/>
                              </a:lnTo>
                              <a:lnTo>
                                <a:pt x="427" y="1420"/>
                              </a:lnTo>
                              <a:lnTo>
                                <a:pt x="444" y="1415"/>
                              </a:lnTo>
                              <a:lnTo>
                                <a:pt x="483" y="1404"/>
                              </a:lnTo>
                              <a:lnTo>
                                <a:pt x="526" y="1392"/>
                              </a:lnTo>
                              <a:lnTo>
                                <a:pt x="576" y="1382"/>
                              </a:lnTo>
                              <a:lnTo>
                                <a:pt x="630" y="1372"/>
                              </a:lnTo>
                              <a:lnTo>
                                <a:pt x="691" y="1362"/>
                              </a:lnTo>
                              <a:lnTo>
                                <a:pt x="759" y="1350"/>
                              </a:lnTo>
                              <a:lnTo>
                                <a:pt x="794" y="1345"/>
                              </a:lnTo>
                              <a:lnTo>
                                <a:pt x="828" y="1339"/>
                              </a:lnTo>
                              <a:lnTo>
                                <a:pt x="862" y="1332"/>
                              </a:lnTo>
                              <a:lnTo>
                                <a:pt x="896" y="1324"/>
                              </a:lnTo>
                              <a:lnTo>
                                <a:pt x="929" y="1317"/>
                              </a:lnTo>
                              <a:lnTo>
                                <a:pt x="962" y="1309"/>
                              </a:lnTo>
                              <a:lnTo>
                                <a:pt x="994" y="1300"/>
                              </a:lnTo>
                              <a:lnTo>
                                <a:pt x="1026" y="1289"/>
                              </a:lnTo>
                              <a:lnTo>
                                <a:pt x="1058" y="1278"/>
                              </a:lnTo>
                              <a:lnTo>
                                <a:pt x="1088" y="1267"/>
                              </a:lnTo>
                              <a:lnTo>
                                <a:pt x="1118" y="1254"/>
                              </a:lnTo>
                              <a:lnTo>
                                <a:pt x="1148" y="1241"/>
                              </a:lnTo>
                              <a:lnTo>
                                <a:pt x="1176" y="1227"/>
                              </a:lnTo>
                              <a:lnTo>
                                <a:pt x="1203" y="1211"/>
                              </a:lnTo>
                              <a:lnTo>
                                <a:pt x="1230" y="1195"/>
                              </a:lnTo>
                              <a:lnTo>
                                <a:pt x="1255" y="1176"/>
                              </a:lnTo>
                              <a:lnTo>
                                <a:pt x="1279" y="1158"/>
                              </a:lnTo>
                              <a:lnTo>
                                <a:pt x="1302" y="1138"/>
                              </a:lnTo>
                              <a:lnTo>
                                <a:pt x="1325" y="1116"/>
                              </a:lnTo>
                              <a:lnTo>
                                <a:pt x="1345" y="1094"/>
                              </a:lnTo>
                              <a:lnTo>
                                <a:pt x="1364" y="1070"/>
                              </a:lnTo>
                              <a:lnTo>
                                <a:pt x="1383" y="1044"/>
                              </a:lnTo>
                              <a:lnTo>
                                <a:pt x="1399" y="1017"/>
                              </a:lnTo>
                              <a:lnTo>
                                <a:pt x="1415" y="990"/>
                              </a:lnTo>
                              <a:lnTo>
                                <a:pt x="1428" y="960"/>
                              </a:lnTo>
                              <a:lnTo>
                                <a:pt x="1439" y="929"/>
                              </a:lnTo>
                              <a:lnTo>
                                <a:pt x="1450" y="896"/>
                              </a:lnTo>
                              <a:lnTo>
                                <a:pt x="1458" y="862"/>
                              </a:lnTo>
                              <a:lnTo>
                                <a:pt x="1465" y="826"/>
                              </a:lnTo>
                              <a:lnTo>
                                <a:pt x="1470" y="788"/>
                              </a:lnTo>
                              <a:lnTo>
                                <a:pt x="1472" y="748"/>
                              </a:lnTo>
                              <a:lnTo>
                                <a:pt x="1473" y="707"/>
                              </a:lnTo>
                              <a:lnTo>
                                <a:pt x="1473" y="683"/>
                              </a:lnTo>
                              <a:lnTo>
                                <a:pt x="1472" y="660"/>
                              </a:lnTo>
                              <a:lnTo>
                                <a:pt x="1470" y="636"/>
                              </a:lnTo>
                              <a:lnTo>
                                <a:pt x="1468" y="613"/>
                              </a:lnTo>
                              <a:lnTo>
                                <a:pt x="1465" y="592"/>
                              </a:lnTo>
                              <a:lnTo>
                                <a:pt x="1462" y="570"/>
                              </a:lnTo>
                              <a:lnTo>
                                <a:pt x="1458" y="549"/>
                              </a:lnTo>
                              <a:lnTo>
                                <a:pt x="1454" y="528"/>
                              </a:lnTo>
                              <a:lnTo>
                                <a:pt x="1445" y="490"/>
                              </a:lnTo>
                              <a:lnTo>
                                <a:pt x="1433" y="453"/>
                              </a:lnTo>
                              <a:lnTo>
                                <a:pt x="1420" y="419"/>
                              </a:lnTo>
                              <a:lnTo>
                                <a:pt x="1407" y="388"/>
                              </a:lnTo>
                              <a:lnTo>
                                <a:pt x="1435" y="394"/>
                              </a:lnTo>
                              <a:lnTo>
                                <a:pt x="1463" y="397"/>
                              </a:lnTo>
                              <a:lnTo>
                                <a:pt x="1491" y="400"/>
                              </a:lnTo>
                              <a:lnTo>
                                <a:pt x="1518" y="400"/>
                              </a:lnTo>
                              <a:lnTo>
                                <a:pt x="1544" y="399"/>
                              </a:lnTo>
                              <a:lnTo>
                                <a:pt x="1570" y="396"/>
                              </a:lnTo>
                              <a:lnTo>
                                <a:pt x="1594" y="391"/>
                              </a:lnTo>
                              <a:lnTo>
                                <a:pt x="1620" y="384"/>
                              </a:lnTo>
                              <a:lnTo>
                                <a:pt x="1634" y="380"/>
                              </a:lnTo>
                              <a:lnTo>
                                <a:pt x="1646" y="374"/>
                              </a:lnTo>
                              <a:lnTo>
                                <a:pt x="1658" y="369"/>
                              </a:lnTo>
                              <a:lnTo>
                                <a:pt x="1671" y="364"/>
                              </a:lnTo>
                              <a:lnTo>
                                <a:pt x="1682" y="358"/>
                              </a:lnTo>
                              <a:lnTo>
                                <a:pt x="1692" y="352"/>
                              </a:lnTo>
                              <a:lnTo>
                                <a:pt x="1703" y="346"/>
                              </a:lnTo>
                              <a:lnTo>
                                <a:pt x="1713" y="338"/>
                              </a:lnTo>
                              <a:lnTo>
                                <a:pt x="1721" y="331"/>
                              </a:lnTo>
                              <a:lnTo>
                                <a:pt x="1731" y="324"/>
                              </a:lnTo>
                              <a:lnTo>
                                <a:pt x="1738" y="316"/>
                              </a:lnTo>
                              <a:lnTo>
                                <a:pt x="1746" y="307"/>
                              </a:lnTo>
                              <a:lnTo>
                                <a:pt x="1752" y="299"/>
                              </a:lnTo>
                              <a:lnTo>
                                <a:pt x="1760" y="290"/>
                              </a:lnTo>
                              <a:lnTo>
                                <a:pt x="1765" y="281"/>
                              </a:lnTo>
                              <a:lnTo>
                                <a:pt x="1771" y="271"/>
                              </a:lnTo>
                              <a:lnTo>
                                <a:pt x="1780" y="251"/>
                              </a:lnTo>
                              <a:lnTo>
                                <a:pt x="1789" y="230"/>
                              </a:lnTo>
                              <a:lnTo>
                                <a:pt x="1795" y="210"/>
                              </a:lnTo>
                              <a:lnTo>
                                <a:pt x="1799" y="189"/>
                              </a:lnTo>
                              <a:lnTo>
                                <a:pt x="1802" y="168"/>
                              </a:lnTo>
                              <a:lnTo>
                                <a:pt x="1803" y="148"/>
                              </a:lnTo>
                              <a:lnTo>
                                <a:pt x="1802" y="137"/>
                              </a:lnTo>
                              <a:lnTo>
                                <a:pt x="1801" y="128"/>
                              </a:lnTo>
                              <a:lnTo>
                                <a:pt x="1800" y="119"/>
                              </a:lnTo>
                              <a:lnTo>
                                <a:pt x="1798" y="109"/>
                              </a:lnTo>
                              <a:lnTo>
                                <a:pt x="1793" y="90"/>
                              </a:lnTo>
                              <a:lnTo>
                                <a:pt x="1787" y="74"/>
                              </a:lnTo>
                              <a:lnTo>
                                <a:pt x="1779" y="59"/>
                              </a:lnTo>
                              <a:lnTo>
                                <a:pt x="1771" y="46"/>
                              </a:lnTo>
                              <a:lnTo>
                                <a:pt x="1761" y="35"/>
                              </a:lnTo>
                              <a:lnTo>
                                <a:pt x="1750" y="25"/>
                              </a:lnTo>
                              <a:lnTo>
                                <a:pt x="1739" y="18"/>
                              </a:lnTo>
                              <a:lnTo>
                                <a:pt x="1728" y="11"/>
                              </a:lnTo>
                              <a:lnTo>
                                <a:pt x="1714" y="7"/>
                              </a:lnTo>
                              <a:lnTo>
                                <a:pt x="1701" y="4"/>
                              </a:lnTo>
                              <a:lnTo>
                                <a:pt x="1686" y="1"/>
                              </a:lnTo>
                              <a:lnTo>
                                <a:pt x="1671" y="0"/>
                              </a:lnTo>
                              <a:lnTo>
                                <a:pt x="1655" y="1"/>
                              </a:lnTo>
                              <a:lnTo>
                                <a:pt x="1639" y="4"/>
                              </a:lnTo>
                              <a:lnTo>
                                <a:pt x="1622" y="8"/>
                              </a:lnTo>
                              <a:lnTo>
                                <a:pt x="1606"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5A3BF9D8" id="Canvas 883" o:spid="_x0000_s1026" editas="canvas" style="position:absolute;margin-left:228pt;margin-top:393.6pt;width:68.85pt;height:14.15pt;z-index:251656192" coordsize="8743,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743;height:1797;visibility:visible;mso-wrap-style:square">
                <v:fill o:detectmouseclick="t"/>
                <v:path o:connecttype="none"/>
              </v:shape>
              <v:shape id="Freeform 885" o:spid="_x0000_s1028" style="position:absolute;width:888;height:1288;visibility:visible;mso-wrap-style:square;v-text-anchor:top" coordsize="1685,2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DcuMMA&#10;AADaAAAADwAAAGRycy9kb3ducmV2LnhtbESPQWvCQBSE70L/w/IK3symFSSJrlKqBS9CqoVeH9ln&#10;Epp9G7Orif56Vyh4HGbmG2axGkwjLtS52rKCtygGQVxYXXOp4OfwNUlAOI+ssbFMCq7kYLV8GS0w&#10;07bnb7rsfSkChF2GCirv20xKV1Rk0EW2JQ7e0XYGfZBdKXWHfYCbRr7H8UwarDksVNjSZ0XF3/5s&#10;FDT5Lk/rdP17PiXT3PXpBpPbRqnx6/AxB+Fp8M/wf3urFUzhcSXc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DcuMMAAADaAAAADwAAAAAAAAAAAAAAAACYAgAAZHJzL2Rv&#10;d25yZXYueG1sUEsFBgAAAAAEAAQA9QAAAIgDAAAAAA==&#10;" path="m1685,l703,r,83l1016,83r,1627l1015,1755r-2,43l1011,1838r-3,39l1005,1914r-5,36l995,1982r-6,32l983,2044r-9,28l966,2099r-10,24l945,2146r-11,22l923,2188r-14,18l896,2224r-16,15l865,2255r-17,12l831,2279r-19,11l793,2299r-20,8l751,2314r-22,6l707,2326r-25,4l657,2333r-26,2l604,2336r-28,l559,2336r-17,-1l527,2333r-15,-3l498,2327r-12,-4l473,2318r-11,-6l450,2307r-10,-6l431,2294r-8,-8l414,2279r-7,-7l400,2264r-5,-9l388,2246r-5,-8l379,2229r-4,-10l368,2201r-5,-18l358,2165r-2,-17l355,2132r-1,-15l354,2084r,-30l352,2025r-2,-27l347,1972r-4,-24l340,1937r-3,-10l334,1917r-4,-10l324,1898r-4,-8l314,1882r-6,-8l302,1867r-8,-6l286,1856r-8,-5l269,1845r-11,-4l248,1838r-11,-3l224,1833r-13,-1l197,1831r-15,-1l167,1831r-14,1l139,1834r-12,3l116,1841r-12,4l94,1852r-9,5l75,1863r-8,7l60,1877r-7,8l46,1893r-6,8l35,1910r-5,9l22,1937r-8,19l9,1973r-4,18l3,2007r-2,15l,2035r,10l,2067r2,20l4,2107r4,20l13,2146r6,19l26,2183r8,19l43,2219r11,18l65,2253r14,16l92,2284r15,16l125,2313r18,15l162,2340r20,12l205,2364r22,11l252,2385r26,10l306,2403r29,7l365,2417r32,6l430,2429r35,4l501,2437r38,2l579,2440r41,1l668,2440r48,-1l760,2436r44,-4l845,2427r40,-7l924,2413r36,-9l994,2394r33,-13l1058,2368r30,-16l1116,2336r26,-18l1166,2299r24,-22l1212,2253r19,-24l1250,2202r17,-29l1282,2142r15,-32l1309,2075r11,-36l1330,2000r9,-41l1346,1917r5,-46l1355,1824r4,-51l1361,1722r1,-55l1362,83r323,l1685,xe" stroked="f">
                <v:path arrowok="t" o:connecttype="custom" o:connectlocs="37077,4380;53532,92614;53163,99052;52477,104593;51369,109342;49840,113247;47941,116414;45621,119000;42825,120847;39608,122113;35969,122957;31855,123274;28585,123221;26265,122799;24366,122007;22731,121058;21465,119897;20463,118525;19778,117100;18881,114250;18670,111717;18565,106862;18090,102799;17615,101163;16877,99738;15928,98524;14662,97680;13080,96994;11128,96677;8808,96624;6698,96941;4958,97733;3534,98683;2426,99896;1582,101268;475,104118;53,106704;0,109078;422,112245;1371,115200;2848,118050;4852,120530;7542,122852;10812,124752;14662,126388;19250,127548;24524,128393;30537,128762;37762,128709;44566,128076;50631,126862;55800,124963;60230,122324;63922,118894;66822,114672;69038,109501;70620,103379;71464,96255;71833,87970;88868,0" o:connectangles="0,0,0,0,0,0,0,0,0,0,0,0,0,0,0,0,0,0,0,0,0,0,0,0,0,0,0,0,0,0,0,0,0,0,0,0,0,0,0,0,0,0,0,0,0,0,0,0,0,0,0,0,0,0,0,0,0,0,0,0"/>
              </v:shape>
              <v:shape id="Freeform 886" o:spid="_x0000_s1029" style="position:absolute;left:825;top:1097;width:206;height:191;visibility:visible;mso-wrap-style:square;v-text-anchor:top" coordsize="387,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M6T8MA&#10;AADaAAAADwAAAGRycy9kb3ducmV2LnhtbESP3WoCMRSE7wu+QziCdzVrsSKrUbRFsBdF/HmAw+a4&#10;Wd2cbJOoa5++KQheDjPzDTOdt7YWV/Khcqxg0M9AEBdOV1wqOOxXr2MQISJrrB2TgjsFmM86L1PM&#10;tbvxlq67WIoE4ZCjAhNjk0sZCkMWQ981xMk7Om8xJulLqT3eEtzW8i3LRtJixWnBYEMfhorz7mIV&#10;fP/sTbMZ/rJfbt6/TofL50AuTkr1uu1iAiJSG5/hR3utFQzh/0q6A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M6T8MAAADaAAAADwAAAAAAAAAAAAAAAACYAgAAZHJzL2Rv&#10;d25yZXYueG1sUEsFBgAAAAAEAAQA9QAAAIgDAAAAAA==&#10;" path="m193,l172,1,154,3,135,8r-17,5l101,21,86,31,70,42,57,55,43,70,32,85r-5,8l22,101r-4,8l13,117,7,135,3,152,,172r,20l,212r3,19l7,248r6,18l18,274r4,8l27,289r5,8l43,312r14,13l64,333r7,6l78,345r9,5l102,359r18,9l136,373r19,4l174,380r19,1l213,380r19,-3l250,373r18,-5l285,359r16,-9l316,339r16,-14l345,312r11,-15l366,282r7,-16l379,248r5,-17l386,212r1,-20l386,172r-2,-20l379,135r-6,-18l366,101,356,84,345,70,332,55,317,42,302,31,286,21,269,13,251,8,232,3,214,1,193,xe" stroked="f">
                <v:path arrowok="t" o:connecttype="custom" o:connectlocs="9169,50;7197,401;5384,1052;3732,2104;2292,3506;1439,4658;960,5460;373,6762;0,8615;0,10619;373,12422;960,13724;1439,14476;2292,15628;3412,16680;4158,17281;5437,17982;7250,18683;9276,19034;11354,19034;13327,18683;15193,17982;16845,16980;18391,15628;19511,14125;20204,12422;20577,10619;20577,8615;20204,6762;19511,5059;18391,3506;16898,2104;15246,1052;13380,401;11408,50" o:connectangles="0,0,0,0,0,0,0,0,0,0,0,0,0,0,0,0,0,0,0,0,0,0,0,0,0,0,0,0,0,0,0,0,0,0,0"/>
              </v:shape>
              <v:shape id="Freeform 887" o:spid="_x0000_s1030" style="position:absolute;left:1936;top:1097;width:206;height:191;visibility:visible;mso-wrap-style:square;v-text-anchor:top" coordsize="388,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01eMQA&#10;AADaAAAADwAAAGRycy9kb3ducmV2LnhtbESPQWsCMRSE7wX/Q3gFbzVbQZGtUYqiiFJE29L29tg8&#10;N6ublyWJuv33TUHwOMzMN8x42tpaXMiHyrGC514GgrhwuuJSwcf74mkEIkRkjbVjUvBLAaaTzsMY&#10;c+2uvKPLPpYiQTjkqMDE2ORShsKQxdBzDXHyDs5bjEn6UmqP1wS3texn2VBarDgtGGxoZqg47c9W&#10;wZfsHzfz6nv75meH5dp8ovkph0p1H9vXFxCR2ngP39orrWAA/1fSDZC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tNXjEAAAA2gAAAA8AAAAAAAAAAAAAAAAAmAIAAGRycy9k&#10;b3ducmV2LnhtbFBLBQYAAAAABAAEAPUAAACJAwAAAAA=&#10;" path="m193,l173,1,153,3,136,8r-18,5l102,21,85,31,71,42,56,55,43,70,31,85r-9,16l14,117,8,135,4,152,2,172,,192r2,20l4,231r4,17l14,266r4,8l22,282r4,7l31,297r6,8l43,312r6,6l56,325r15,14l86,350r17,9l119,368r18,5l154,377r19,3l193,381r19,-1l232,377r19,-4l268,368r17,-9l301,350r16,-11l332,325r14,-13l357,297r9,-15l374,266r6,-18l385,231r2,-19l388,192r-1,-20l385,152r-5,-17l374,117r-8,-16l357,84,346,70,332,55,317,42,302,31,286,21,268,13,251,8,232,3,213,1,193,xe" stroked="f">
                <v:path arrowok="t" o:connecttype="custom" o:connectlocs="9198,50;7231,401;5423,1052;3775,2104;2286,3506;1170,5059;425,6762;106,8615;106,10619;425,12422;957,13724;1382,14476;1967,15277;2605,15928;3775,16980;5477,17982;7284,18683;9198,19034;11272,19034;13346,18683;15153,17982;16855,16980;18397,15628;19460,14125;20205,12422;20577,10619;20577,8615;20205,6762;19460,5059;18397,3506;16855,2104;15207,1052;13346,401;11325,50" o:connectangles="0,0,0,0,0,0,0,0,0,0,0,0,0,0,0,0,0,0,0,0,0,0,0,0,0,0,0,0,0,0,0,0,0,0"/>
              </v:shape>
              <v:shape id="Freeform 888" o:spid="_x0000_s1031" style="position:absolute;left:1174;width:1015;height:1256;visibility:visible;mso-wrap-style:square;v-text-anchor:top" coordsize="1899,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rdKcIA&#10;AADaAAAADwAAAGRycy9kb3ducmV2LnhtbESPQWvCQBSE70L/w/KE3nRjD0FSVykBaSgUMbX3R/Z1&#10;E8y+TXe3Mf57VxB6HGbmG2azm2wvRvKhc6xgtcxAEDdOd2wUnL72izWIEJE19o5JwZUC7LZPsw0W&#10;2l34SGMdjUgQDgUqaGMcCilD05LFsHQDcfJ+nLcYk/RGao+XBLe9fMmyXFrsOC20OFDZUnOu/6yC&#10;Qz2aj9V5LH+P1ad//y5NHiuj1PN8ensFEWmK/+FHu9IKcrhfSTdAb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t0pwgAAANoAAAAPAAAAAAAAAAAAAAAAAJgCAABkcnMvZG93&#10;bnJldi54bWxQSwUGAAAAAAQABAD1AAAAhwMAAAAA&#10;" path="m887,1289r-197,l690,94,868,92r53,1l971,95r47,3l1063,103r43,6l1146,116r37,9l1220,135r34,11l1285,159r30,13l1341,187r26,16l1391,219r22,19l1433,258r19,20l1469,300r15,23l1497,346r13,25l1521,397r10,26l1539,451r7,30l1552,510r5,31l1562,573r3,33l1567,639r1,35l1568,709r-1,36l1566,779r-4,33l1557,844r-6,32l1544,906r-8,29l1525,961r-11,27l1502,1014r-15,25l1473,1061r-18,23l1438,1105r-20,19l1398,1143r-22,18l1353,1178r-25,15l1302,1207r-27,13l1246,1232r-30,11l1185,1252r-33,9l1118,1268r-35,7l1047,1280r-38,4l970,1287r-42,2l887,1289xm1018,l56,r,83l338,83r,1856l338,1988r-1,37l335,2054r-3,21l329,2092r-5,14l320,2120r-7,14l310,2143r-4,8l301,2160r-5,8l291,2175r-6,8l278,2191r-7,6l264,2204r-8,6l247,2216r-9,6l218,2233r-20,9l180,2249r-19,6l139,2260r-23,4l90,2267r-28,3l32,2272,,2273r,107l1036,2380r,-107l1004,2272r-29,-2l947,2268r-27,-4l896,2261r-22,-4l855,2251r-18,-6l816,2236r-21,-11l786,2219r-9,-6l769,2207r-8,-7l754,2194r-8,-8l740,2178r-5,-7l730,2163r-5,-8l721,2145r-5,-9l710,2121r-5,-15l700,2090r-3,-17l694,2055r-2,-21l691,2011r-1,-26l690,1381r257,-1l1015,1379r65,-3l1142,1372r59,-6l1257,1359r53,-9l1361,1340r49,-13l1454,1314r43,-15l1537,1284r38,-18l1610,1247r33,-20l1673,1206r29,-23l1728,1159r25,-25l1774,1109r20,-27l1812,1054r16,-29l1843,995r12,-31l1866,933r10,-33l1883,867r6,-35l1893,796r4,-36l1898,724r1,-37l1899,650r-1,-37l1895,577r-3,-35l1888,507r-5,-33l1876,441r-9,-32l1858,378r-11,-29l1834,320r-15,-27l1802,266r-17,-26l1764,215r-23,-23l1716,170r-26,-21l1660,130r-32,-19l1594,94,1556,78,1516,64,1474,50,1428,39,1379,29r-52,-8l1272,13,1213,7,1152,3,1087,1,1018,xe" stroked="f">
                <v:path arrowok="t" o:connecttype="custom" o:connectlocs="46423,4856;56852,5437;65248,7126;71720,9871;76640,13619;80063,18264;82309,23807;83539,30247;83860,37426;83272,44553;81561,50729;78780,56007;74768,60336;69634,63714;63377,66090;55996,67568;47439,68043;18077,4381;17917,108425;17114,111909;16098,114021;14868,115657;13210,116977;9627,118719;4813,119669;0,125634;52145,119827;46744,119141;42518,117452;40700,116132;39310,114601;38293,112754;37277,109428;36903,104783;57761,72635;70062,71263;80063,68571;87872,64770;93755,59861;97766,54107;100333,47509;101456,40118;101510,32359;100707,25021;98782,18423;95466,12669;90385,7865;83219,4117;73752,1531;61612,158" o:connectangles="0,0,0,0,0,0,0,0,0,0,0,0,0,0,0,0,0,0,0,0,0,0,0,0,0,0,0,0,0,0,0,0,0,0,0,0,0,0,0,0,0,0,0,0,0,0,0,0,0,0"/>
                <o:lock v:ext="edit" verticies="t"/>
              </v:shape>
              <v:shape id="Freeform 889" o:spid="_x0000_s1032" style="position:absolute;left:2364;width:1539;height:1256;visibility:visible;mso-wrap-style:square;v-text-anchor:top" coordsize="2891,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ODOcEA&#10;AADaAAAADwAAAGRycy9kb3ducmV2LnhtbESPQYvCMBSE7wv+h/AEb2uqopVqFBHEwp6sC3t9NM+2&#10;2LyUJtbqr98IgsdhZr5h1tve1KKj1lWWFUzGEQji3OqKCwW/58P3EoTzyBpry6TgQQ62m8HXGhNt&#10;73yiLvOFCBB2CSoovW8SKV1ekkE3tg1x8C62NeiDbAupW7wHuKnlNIoW0mDFYaHEhvYl5dfsZhRk&#10;s/MzjeNFauNpfenmx+NPP/9TajTsdysQnnr/Cb/bqVYQw+tKuA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DgznBAAAA2gAAAA8AAAAAAAAAAAAAAAAAmAIAAGRycy9kb3du&#10;cmV2LnhtbFBLBQYAAAAABAAEAPUAAACGAwAAAAA=&#10;" path="m2613,2128r-5,-17l2604,2094r-3,-19l2598,2056r-2,-21l2595,2013r-1,-22l2594,1966r,-1883l2843,83r,-83l2235,r-9,24l2201,84r-37,92l2117,294r-55,138l2000,585r-67,164l1865,918r-68,168l1732,1249r-62,152l1615,1538r-46,115l1534,1741r-24,58l1503,1819r-3,5l1495,1827r-5,2l1486,1830r-6,-1l1475,1827r-3,-3l1469,1819r-10,-20l1436,1741r-39,-88l1348,1538r-58,-137l1225,1249r-71,-163l1082,918,1010,749,940,585,873,432,815,294,765,176,726,84,700,24,690,,14,r,84l294,84r,1809l294,1900r-1,20l292,1946r-1,30l290,2007r-1,28l288,2054r,7l286,2077r-3,17l278,2109r-4,15l268,2138r-6,13l255,2165r-8,12l238,2190r-10,11l215,2211r-12,11l189,2231r-16,8l156,2247r-17,6l127,2258r-15,3l97,2264r-17,3l61,2269r-19,1l21,2272r-21,l,2380r686,l686,2273r-19,l649,2271r-15,-2l620,2267r-24,-5l571,2253r-18,-6l537,2240r-17,-8l507,2224r-14,-11l481,2203r-11,-12l460,2178r-8,-12l446,2152r-7,-13l433,2125r-5,-15l425,2095r-3,-17l419,2061r,-7l418,2035r-1,-27l416,1977r-2,-31l413,1920r-1,-20l412,1893r,-1560l451,333r10,22l489,420r43,100l587,650r66,154l727,975r78,184l887,1349r82,189l1048,1723r74,173l1189,2052r56,131l1290,2286r29,67l1330,2380r72,l2226,355r21,l2247,1966r,26l2245,2015r-2,23l2241,2060r-3,20l2235,2099r-5,17l2226,2132r-7,18l2210,2167r-11,15l2188,2197r-14,13l2159,2223r-18,11l2124,2243r-16,6l2092,2256r-19,4l2052,2264r-22,3l2006,2270r-26,2l1952,2273r,107l2891,2380r,-107l2863,2272r-26,-3l2814,2267r-23,-4l2770,2259r-18,-6l2734,2248r-15,-6l2699,2231r-18,-12l2673,2213r-8,-6l2658,2200r-7,-6l2644,2186r-5,-8l2633,2171r-4,-8l2624,2155r-5,-9l2616,2137r-3,-9xe" stroked="f">
                <v:path arrowok="t" o:connecttype="custom" o:connectlocs="138491,109534;138118,105100;151376,0;115223,9291;102923,39538;88920,73955;80400,94965;79335,96548;78377,96284;74384,87258;61445,57327;46483,22804;37272,1267;15654,4434;15548,102724;15335,108425;14802,111329;13578,114285;11448,116713;8306,118613;5165,119511;1118,119933;36526,119986;33012,119669;28593,118244;25611,116291;23747,113598;22629,110590;22257,107422;21990,101352;24014,17578;31255,34312;47229,71210;63309,108320;70816,125634;119642,103780;119323,108742;118524,112543;116501,115974;113093,118402;109259,119511;103935,119986;152441,119933;147489,119247;143709,117769;141526,116132;140195,114601;139290,112807" o:connectangles="0,0,0,0,0,0,0,0,0,0,0,0,0,0,0,0,0,0,0,0,0,0,0,0,0,0,0,0,0,0,0,0,0,0,0,0,0,0,0,0,0,0,0,0,0,0,0,0"/>
              </v:shape>
              <v:shape id="Freeform 890" o:spid="_x0000_s1033" style="position:absolute;left:3983;top:333;width:857;height:971;visibility:visible;mso-wrap-style:square;v-text-anchor:top" coordsize="1622,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EyMbsA&#10;AADaAAAADwAAAGRycy9kb3ducmV2LnhtbERPSwrCMBDdC94hjOBOUwVFqlH8oAiu/BxgbMa22ExK&#10;Em29vVkILh/vv1i1phJvcr60rGA0TEAQZ1aXnCu4XfeDGQgfkDVWlknBhzyslt3OAlNtGz7T+xJy&#10;EUPYp6igCKFOpfRZQQb90NbEkXtYZzBE6HKpHTYx3FRynCRTabDk2FBgTduCsuflZRS4+3P32Oeb&#10;yaE+uWYztjNsr16pfq9dz0EEasNf/HMftYK4NV6JN0A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ABMjG7AAAA2gAAAA8AAAAAAAAAAAAAAAAAmAIAAGRycy9kb3ducmV2Lnht&#10;bFBLBQYAAAAABAAEAPUAAACAAwAAAAA=&#10;" path="m809,1708r-36,-1l741,1706r-31,-3l681,1699r-27,-5l628,1687r-24,-8l581,1669r-20,-10l540,1646r-18,-13l505,1618r-16,-18l475,1581r-14,-20l450,1539r-11,-24l428,1490r-9,-27l412,1433r-7,-31l398,1369r-5,-35l388,1296r-4,-39l381,1216r-2,-45l377,1126r-3,-99l374,919r,-86l376,751r1,-40l379,672r2,-39l384,595r4,-36l392,524r5,-34l404,457r7,-32l419,395r9,-29l439,338r11,-27l462,286r15,-23l492,240r17,-21l528,201r19,-18l569,167r24,-14l617,141r27,-11l673,121r30,-7l736,109r35,-3l809,105r39,1l885,109r35,5l953,121r30,10l1011,142r27,12l1062,169r22,15l1104,202r19,19l1140,242r16,23l1169,287r13,26l1193,339r9,28l1210,395r9,29l1225,455r5,32l1234,520r4,34l1241,589r5,71l1248,734r1,78l1249,890r,56l1248,999r-2,52l1243,1100r-3,47l1236,1192r-4,42l1227,1274r-6,40l1214,1350r-8,34l1198,1417r-10,29l1177,1475r-11,27l1155,1527r-14,24l1127,1572r-16,20l1095,1609r-18,17l1059,1641r-20,14l1018,1666r-21,10l974,1684r-25,8l923,1698r-27,4l868,1706r-29,1l809,1708xm815,l768,1,723,4,678,8r-42,7l594,23,553,34,514,46,476,61,439,77,404,95r-35,19l336,135r-31,23l275,183r-28,27l220,238r-26,30l169,300r-23,33l126,368r-20,37l87,443,71,482,56,523,43,567,32,611,22,657r-8,48l8,754,3,805,1,857,,911r2,76l7,1060r9,68l29,1192r14,60l62,1308r20,52l105,1408r25,46l158,1495r28,38l217,1568r31,32l281,1630r33,26l348,1679r35,22l417,1720r35,16l486,1751r34,13l554,1775r32,9l617,1792r30,6l676,1803r27,4l728,1809r43,4l803,1813r27,l859,1811r30,-2l920,1805r31,-5l984,1793r33,-9l1050,1774r34,-10l1118,1750r35,-15l1187,1718r34,-18l1254,1680r33,-22l1319,1633r31,-27l1380,1577r30,-32l1438,1511r26,-36l1489,1437r23,-41l1534,1352r19,-48l1571,1255r14,-53l1598,1147r10,-58l1615,1027r6,-65l1622,894r-1,-53l1617,788r-4,-49l1606,689r-8,-47l1588,596r-13,-44l1561,510r-16,-40l1529,430r-20,-38l1489,356r-22,-34l1444,289r-25,-30l1392,230r-28,-27l1335,176r-30,-24l1274,130r-33,-21l1207,90,1172,74,1137,59,1100,44,1062,33,1022,22,983,14,942,8,900,4,858,1,815,xe" stroked="f">
                <v:path arrowok="t" o:connecttype="custom" o:connectlocs="37511,91123;31911,89839;27578,87378;24356,83525;22137,78281;20763,71379;20023,62657;19759,44572;20129,33870;20974,26219;22612,19584;25201,14072;28899,9792;34024,6956;40734,5672;48606,6100;54840,8240;59331,11825;62448,16748;64403,22687;65406,29643;65988,43448;65829,56236;65089,66028;63716,74054;61602,80368;58697,85184;54893,88555;50138,90535;44326,91337;38198,214;29216,1819;21344,5083;14529,9792;8929,16052;4596,23704;1691,32693;158,43073;370,56718;3276,69988;8348,79994;14846,87217;22031,92033;29269,94976;35715,96474;42424,97009;48606,96581;55474,94922;62712,91926;69686,87378;75973,80850;81045,72342;84426,61373;85694,47836;84849,36867;82471,27289;78667,19049;73543,12307;67308,6956;60070,3157;51934,749;43058,0" o:connectangles="0,0,0,0,0,0,0,0,0,0,0,0,0,0,0,0,0,0,0,0,0,0,0,0,0,0,0,0,0,0,0,0,0,0,0,0,0,0,0,0,0,0,0,0,0,0,0,0,0,0,0,0,0,0,0,0,0,0,0,0,0,0"/>
                <o:lock v:ext="edit" verticies="t"/>
              </v:shape>
              <v:shape id="Freeform 891" o:spid="_x0000_s1034" style="position:absolute;left:4935;top:349;width:793;height:907;visibility:visible;mso-wrap-style:square;v-text-anchor:top" coordsize="1492,1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boHb8A&#10;AADaAAAADwAAAGRycy9kb3ducmV2LnhtbESPQYvCMBSE74L/ITzBm6Z6EO0aRRRFvKm9eHvbPJvu&#10;Ni+liVr/vREEj8PMfMPMl62txJ0aXzpWMBomIIhzp0suFGTn7WAKwgdkjZVjUvAkD8tFtzPHVLsH&#10;H+l+CoWIEPYpKjAh1KmUPjdk0Q9dTRy9q2sshiibQuoGHxFuKzlOkom0WHJcMFjT2lD+f7pZBTIj&#10;83upt/rs/g5Bbyp79aOdUv1eu/oBEagN3/CnvdcKZvC+Em+AX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lugdvwAAANoAAAAPAAAAAAAAAAAAAAAAAJgCAABkcnMvZG93bnJl&#10;di54bWxQSwUGAAAAAAQABAD1AAAAhAMAAAAA&#10;" path="m1138,r-28,1l1083,2r-25,3l1033,8r-22,4l988,17r-21,6l947,30r-20,8l908,46r-17,9l873,65,858,76,842,87,827,98r-14,13l800,123r-14,14l774,150r-11,14l751,179r-10,15l730,209r-10,16l702,257r-18,32l668,323r-16,33l641,356r-13,-1l625,342r-7,-40l609,248,597,185,587,122,578,68,570,29,568,14,,14r,91l312,105r,11l312,147r,46l312,249r,61l312,368r,55l312,466r,810l312,1318r-1,41l309,1396r-3,34l304,1445r-3,16l298,1475r-3,12l290,1500r-4,12l282,1522r-5,10l270,1542r-8,9l253,1561r-10,7l233,1575r-12,6l209,1587r-14,6l181,1597r-16,4l149,1604r-18,2l113,1608r-20,2l73,1610r-22,l,1610r,107l971,1717r,-107l919,1610r-23,l874,1609r-20,-1l835,1605r-19,-2l800,1599r-16,-4l771,1589r-14,-5l745,1578r-10,-7l724,1564r-9,-9l707,1547r-8,-9l692,1528r-6,-10l681,1508r-4,-11l673,1484r-4,-12l664,1459r-3,-15l658,1429r-4,-33l651,1360r-2,-41l648,1276r,-607l648,650r2,-20l652,611r3,-20l659,571r5,-19l670,533r7,-19l684,495r8,-18l701,458r9,-18l720,422r11,-18l742,388r12,-16l766,357r13,-15l793,327r13,-13l820,301r15,-11l850,279r16,-11l881,260r17,-8l915,246r16,-6l948,236r17,-5l983,230r16,-1l1017,230r17,2l1050,237r14,4l1079,247r12,7l1105,262r11,10l1127,281r12,10l1149,301r10,11l1180,334r20,22l1209,366r10,11l1229,386r10,9l1250,403r12,8l1273,417r12,5l1298,426r13,2l1325,429r15,l1356,427r17,-5l1391,416r19,-8l1423,400r12,-9l1447,382r10,-13l1465,357r8,-13l1480,329r5,-15l1489,298r2,-16l1492,264r-1,-16l1490,230r-4,-17l1482,194r-7,-17l1467,160r-9,-17l1447,126r-14,-16l1419,94,1402,80,1385,67,1365,53,1343,42,1319,31r-25,-9l1267,15,1237,9,1206,4,1173,1,1138,xe" stroked="f">
                <v:path arrowok="t" o:connecttype="custom" o:connectlocs="56265,264;51426,1214;47384,2904;43981,5174;41162,7919;38822,11034;35525,17053;33238,18056;31217,6441;0,739;16592,7761;16592,19428;16592,69583;16167,76288;15422,79192;14359,81409;12391,83151;9626,84313;6009,84893;0,84999;48873,84999;44406,84735;41003,83890;38503,82570;36801,80670;35791,78347;34993,75443;34461,67366;34674,32257;35631,28139;37280,24180;39460,20484;42173,17264;45204,14730;48661,12987;52277,12143;55840,12512;58765,13832;61105,15891;64296,19323;66476,21276;69029,22490;72113,22543;75677,21118;77910,18848;79186,15733;79240,12143;78016,8447;75464,4963;71422,2217;65785,475" o:connectangles="0,0,0,0,0,0,0,0,0,0,0,0,0,0,0,0,0,0,0,0,0,0,0,0,0,0,0,0,0,0,0,0,0,0,0,0,0,0,0,0,0,0,0,0,0,0,0,0,0,0,0"/>
              </v:shape>
              <v:shape id="Freeform 892" o:spid="_x0000_s1035" style="position:absolute;left:6776;top:333;width:920;height:955;visibility:visible;mso-wrap-style:square;v-text-anchor:top" coordsize="1732,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UcIA&#10;AADbAAAADwAAAGRycy9kb3ducmV2LnhtbESPQYvCQAyF7wv7H4YseNtOFRWpjiILBS+LWv0BoRPb&#10;YidTOrO2++/NQfCW8F7e+7LZja5VD+pD49nANElBEZfeNlwZuF7y7xWoEJEttp7JwD8F2G0/PzaY&#10;WT/wmR5FrJSEcMjQQB1jl2kdypochsR3xKLdfO8wytpX2vY4SLhr9SxNl9phw9JQY0c/NZX34s8Z&#10;CL9uUZyOJ0zn+Txvi+N+eR0GYyZf434NKtIY3+bX9cEKvtDLLzKA3j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YWFRwgAAANsAAAAPAAAAAAAAAAAAAAAAAJgCAABkcnMvZG93&#10;bnJldi54bWxQSwUGAAAAAAQABAD1AAAAhwMAAAAA&#10;" path="m1014,1390r-1,4l1012,1397r-1,4l1008,1403r-7,7l970,1437r-30,25l911,1485r-28,20l856,1524r-26,16l805,1556r-25,12l756,1579r-23,11l712,1597r-22,6l670,1608r-19,3l632,1613r-17,1l593,1613r-21,-1l553,1609r-19,-4l516,1601r-16,-6l485,1589r-14,-8l458,1574r-13,-9l434,1556r-12,-10l413,1536r-9,-10l396,1514r-8,-11l381,1491r-6,-12l370,1467r-5,-12l359,1442r-3,-12l352,1418r-2,-13l345,1382r-2,-23l341,1337r,-19l342,1289r4,-29l351,1232r8,-26l370,1181r12,-25l397,1132r15,-22l430,1088r18,-22l469,1047r22,-20l513,1010r24,-18l562,976r26,-15l614,947r27,-14l668,921r28,-12l724,898r28,-10l780,880r28,-9l836,865r28,-6l890,854r26,-4l942,847r25,-3l991,843r23,-1l1014,1390xm1523,1570r-19,-1l1488,1567r-16,-3l1458,1559r-13,-5l1434,1546r-10,-8l1414,1529r-7,-10l1400,1506r-5,-12l1389,1480r-4,-15l1382,1450r-2,-17l1379,1416r-7,-218l1372,485r,-29l1371,429r-2,-25l1367,379r-3,-25l1360,332r-6,-23l1348,287r-7,-20l1333,246r-10,-18l1313,208r-12,-19l1287,172r-14,-18l1257,137r-18,-17l1219,105,1197,90,1175,77,1149,65,1121,53r-29,-9l1061,35r-34,-8l992,19,956,13,916,8,876,5,834,2,789,1,744,,699,1,656,2,615,5,574,8r-38,5l499,18r-35,8l430,33r-33,9l366,51,336,63,308,74,281,87r-25,14l233,115r-22,17l191,147r-19,16l155,178r-16,15l126,210r-13,15l102,242,92,257r-8,18l76,291r-6,18l65,326r-3,19l59,365r-1,19l57,405r1,18l60,441r3,15l67,472r6,13l80,496r9,12l99,517r11,9l122,535r12,6l148,546r13,4l176,553r14,2l206,555r17,l240,553r15,-3l270,546r13,-6l296,534r12,-9l319,515r10,-11l339,491r8,-14l354,460r6,-17l367,424r5,-21l376,380r6,-34l388,316r5,-13l397,289r4,-12l405,265r5,-12l415,242r6,-10l428,221r7,-10l442,202r8,-10l459,183r9,-9l478,165r11,-9l501,149r11,-7l526,136r13,-6l554,124r14,-4l584,116r15,-3l617,110r17,-2l652,107r18,-1l690,105r22,1l733,107r21,2l775,111r18,4l812,119r18,5l846,130r16,6l876,144r14,7l903,161r12,9l927,180r10,11l946,204r9,11l962,228r7,13l976,253r5,15l988,282r5,15l997,312r4,15l1004,344r3,16l1009,378r2,17l1012,414r1,19l1014,452r,285l950,743r-70,7l842,754r-40,5l761,765r-41,7l678,779r-44,8l591,796r-44,11l505,818r-43,13l419,846r-41,15l338,879r-40,18l260,918r-35,23l190,965r-32,26l128,1020r-27,30l76,1083r-21,35l37,1156r-15,40l10,1238r-7,46l,1332r1,51l2,1403r3,21l8,1443r5,20l20,1483r6,19l33,1521r9,18l52,1557r10,18l72,1592r13,16l97,1625r13,15l124,1656r15,14l155,1683r16,14l188,1709r18,12l223,1732r19,10l261,1751r20,9l302,1767r20,7l343,1779r22,5l386,1788r23,3l432,1793r24,l481,1793r25,-2l530,1789r25,-4l577,1782r23,-5l622,1772r22,-6l665,1760r21,-8l706,1745r19,-8l745,1728r18,-10l781,1709r18,-10l833,1678r32,-22l896,1632r29,-24l951,1584r26,-24l1002,1535r23,-24l1027,1523r2,11l1032,1545r4,12l1040,1568r5,11l1051,1591r5,11l1062,1613r7,11l1076,1635r9,10l1093,1657r9,9l1112,1676r10,10l1132,1695r12,9l1155,1712r12,9l1180,1729r13,6l1207,1742r14,6l1237,1754r15,5l1268,1763r16,3l1301,1769r17,2l1337,1772r18,l1376,1772r21,-1l1416,1769r20,-2l1455,1764r18,-4l1491,1756r16,-6l1524,1745r16,-7l1556,1731r14,-8l1585,1713r13,-9l1611,1694r12,-12l1635,1670r11,-12l1656,1643r10,-14l1676,1613r8,-16l1692,1580r7,-18l1706,1543r6,-19l1717,1503r4,-23l1725,1459r3,-24l1730,1410r2,-25l1674,1385r-4,21l1665,1427r-6,19l1653,1464r-8,16l1635,1496r-9,14l1616,1523r-11,10l1594,1543r-11,9l1570,1558r-11,5l1547,1567r-12,2l1523,1570xe" stroked="f">
                <v:path arrowok="t" o:connecttype="custom" o:connectlocs="51548,76474;41451,83445;33586,85840;26571,84882;21948,81742;19397,77431;18121,71152;20300,61519;27262,53750;36987,48375;47296,45448;80935,83551;75674,81849;73442,77165;72751,21500;70838,13092;65843,6386;56384,1863;41929,53;26518,958;14933,4630;7387,10271;3720,16444;3189,23469;5846,27992;10947,29536;16368,27939;19503,22564;21310,14741;23489,10750;27209,7557;32789,5854;40069,5801;46552,7663;50751,11442;52983,16604;53833,23043;40441,40711;24552,44224;10097,51355;1169,63648;425,76793;3295,83818;8237,89565;14933,93663;22957,95419;31885,94568;39591,91960;49156,85574;54843,82221;56809,86425;60157,90204;64886,93024;71051,94301;78278,93663;84230,91162;88535,86691;91245,79986;88747,74824;85878,81050;81573,83498" o:connectangles="0,0,0,0,0,0,0,0,0,0,0,0,0,0,0,0,0,0,0,0,0,0,0,0,0,0,0,0,0,0,0,0,0,0,0,0,0,0,0,0,0,0,0,0,0,0,0,0,0,0,0,0,0,0,0,0,0,0,0,0,0"/>
                <o:lock v:ext="edit" verticies="t"/>
              </v:shape>
              <v:shape id="Freeform 893" o:spid="_x0000_s1036" style="position:absolute;left:7728;top:349;width:1015;height:907;visibility:visible;mso-wrap-style:square;v-text-anchor:top" coordsize="1919,1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yE7sIA&#10;AADbAAAADwAAAGRycy9kb3ducmV2LnhtbERPTWsCMRC9F/wPYYReimatYHU1ipRWhJ50PXgcN+Nm&#10;cTPZJqlu/70pCL3N433OYtXZRlzJh9qxgtEwA0FcOl1zpeBQfA6mIEJE1tg4JgW/FGC17D0tMNfu&#10;xju67mMlUgiHHBWYGNtcylAashiGriVO3Nl5izFBX0nt8ZbCbSNfs2wiLdacGgy29G6ovOx/rILT&#10;8TR+s+br++NY7Hwxps3spdwo9dzv1nMQkbr4L364tzrNH8HfL+k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3ITuwgAAANsAAAAPAAAAAAAAAAAAAAAAAJgCAABkcnMvZG93&#10;bnJldi54bWxQSwUGAAAAAAQABAD1AAAAhwMAAAAA&#10;" path="m1714,1539r8,10l1731,1557r8,9l1750,1573r9,6l1770,1585r12,5l1794,1594r12,6l1820,1603r14,3l1850,1609r33,4l1919,1616r,107l1110,1723r,-106l1132,1615r19,-3l1171,1609r18,-5l1204,1600r16,-7l1233,1587r11,-7l1252,1575r6,-6l1264,1564r6,-8l1274,1550r4,-6l1283,1537r4,-9l1293,1513r5,-16l1302,1479r4,-19l1308,1442r2,-20l1313,1401r1,-25l1315,1350r1,-29l1316,1289r,-33l1316,699r,-52l1314,593r-4,-55l1305,485r-3,-26l1298,433r-4,-25l1289,385r-6,-23l1275,340r-7,-19l1260,302r-7,-14l1243,273r-9,-12l1224,249r-11,-11l1201,228r-12,-9l1174,212r-14,-8l1144,198r-17,-5l1109,189r-20,-4l1069,183r-22,-1l1023,181r-27,1l971,184r-26,4l920,193r-25,7l871,209r-22,10l827,230r-22,13l785,257r-20,15l746,290r-17,18l713,328r-15,21l684,371r-11,22l664,416r-10,25l647,467r-5,28l637,523r-4,30l630,584r-3,31l624,647r-1,33l622,713r-1,69l621,853r,449l622,1344r2,38l626,1401r2,16l631,1434r2,15l636,1464r4,13l643,1490r5,13l652,1514r6,10l664,1535r5,8l675,1551r6,7l689,1566r8,6l705,1578r9,5l724,1588r11,5l745,1598r13,4l770,1605r13,3l796,1610r14,3l825,1614r16,2l841,1723,,1723,,1616r24,-1l47,1613r21,-2l86,1609r18,-3l120,1602r15,-4l147,1591r19,-8l181,1574r9,-6l197,1562r6,-6l210,1549r5,-6l222,1535r5,-8l231,1519r4,-8l239,1502r3,-9l245,1483r4,-16l254,1447r4,-22l260,1402r3,-27l264,1347r1,-31l266,1283r,-1173l,109,,21,532,20r58,309l617,328r14,-25l646,277r19,-28l684,221r12,-13l707,194r13,-14l733,166r14,-13l762,139r15,-12l793,115r17,-13l828,91,847,80,866,69,886,59r22,-9l929,41r24,-9l977,25r25,-6l1028,14r27,-5l1083,5r29,-3l1143,r31,l1209,r35,3l1277,8r33,6l1341,22r31,9l1402,43r29,13l1445,63r13,8l1472,80r12,8l1496,97r12,11l1519,118r12,10l1542,139r10,12l1563,162r9,13l1590,200r18,28l1615,244r6,14l1628,274r6,16l1639,306r4,18l1647,340r4,18l1657,395r4,38l1663,472r,42l1663,521r,21l1663,577r,45l1663,674r,60l1663,799r,67l1663,935r,68l1663,1068r,60l1663,1181r,46l1663,1262r,23l1664,1318r1,36l1668,1389r5,35l1676,1442r3,16l1683,1474r6,15l1694,1504r6,12l1706,1528r8,11xe" stroked="f">
                <v:path arrowok="t" o:connecttype="custom" o:connectlocs="92619,82756;95582,84177;101563,85019;60917,84808;65256,83493;67215,81862;68432,79600;69332,74812;69649,67815;69332,28304;68220,20255;66315,15152;63563,11995;59646,10154;54142,9523;47368,10522;41546,13521;36942,18361;34242,24569;33184,32355;32866,44877;33237,74549;34031,78390;35407,81178;37312,83019;40117,84282;43663,84913;1270,84966;6351,84282;10056,82493;11749,80757;12808,78548;13760,73760;14078,5787;32655,17256;36836,10943;40329,7313;44827,4209;50437,1684;57318,263;65839,158;74201,2262;78541,4630;81610,7313;85103,11995;86744,16099;87908,22780;88014,30356;88014,45561;88014,62133;88120,71235;89073,77548;90713,80968" o:connectangles="0,0,0,0,0,0,0,0,0,0,0,0,0,0,0,0,0,0,0,0,0,0,0,0,0,0,0,0,0,0,0,0,0,0,0,0,0,0,0,0,0,0,0,0,0,0,0,0,0,0,0,0,0"/>
              </v:shape>
              <v:shape id="Freeform 894" o:spid="_x0000_s1037" style="position:absolute;left:5776;top:302;width:952;height:1495;visibility:visible;mso-wrap-style:square;v-text-anchor:top" coordsize="1803,2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upaMIA&#10;AADbAAAADwAAAGRycy9kb3ducmV2LnhtbERP32vCMBB+H/g/hBN8EU0nTKUaRQYbMhhuVQTfjuZs&#10;i82lJLHW/34RhL3dx/fzluvO1KIl5yvLCl7HCQji3OqKCwWH/cdoDsIHZI21ZVJwJw/rVe9liam2&#10;N/6lNguFiCHsU1RQhtCkUvq8JIN+bBviyJ2tMxgidIXUDm8x3NRykiRTabDi2FBiQ+8l5ZfsahRs&#10;f2bt8U06t0/yU/Gd3Ye7r8+hUoN+t1mACNSFf/HTvdVx/gQev8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K6lowgAAANsAAAAPAAAAAAAAAAAAAAAAAJgCAABkcnMvZG93&#10;bnJldi54bWxQSwUGAAAAAAQABAD1AAAAhwMAAAAA&#10;" path="m770,1252r-21,l730,1251r-19,-1l691,1248r-17,-3l656,1242r-17,-4l623,1233r-16,-6l592,1220r-15,-8l563,1204r-13,-10l537,1182r-12,-12l514,1157r-12,-16l493,1126r-10,-19l474,1089r-8,-21l459,1045r-7,-23l446,996r-6,-28l436,939r-4,-31l429,875r-3,-35l424,803r-1,-38l423,724r,-30l424,665r2,-28l428,609r3,-27l434,556r4,-27l443,504r7,-24l456,456r6,-24l470,411r9,-22l487,368r10,-19l507,329r12,-17l530,294r13,-15l556,263r13,-13l584,236r15,-11l616,214r17,-10l650,196r19,-7l687,183r20,-4l728,175r20,-3l770,172r26,l819,175r23,3l865,182r21,6l905,194r19,8l942,211r17,10l974,232r16,13l1003,258r14,13l1029,287r12,16l1052,321r9,18l1071,358r8,21l1086,399r7,23l1099,445r6,23l1110,493r3,25l1117,544r3,27l1122,599r2,28l1125,657r1,30l1126,718r,43l1124,801r-2,39l1119,876r-3,34l1111,942r-5,30l1099,1000r-7,27l1085,1051r-8,23l1068,1095r-10,18l1048,1132r-11,15l1026,1162r-12,13l1000,1187r-13,12l973,1208r-14,8l945,1223r-16,7l912,1235r-16,5l879,1243r-17,3l844,1249r-17,1l808,1251r-18,1l770,1252xm1606,12r-10,4l1588,20r-8,4l1572,29r-9,6l1556,43r-6,7l1544,58r-6,8l1531,76r-5,10l1521,97r-5,12l1512,121r-4,13l1504,148r-5,24l1492,194r-3,10l1485,214r-5,8l1476,229r-6,8l1465,244r-5,6l1455,254r-6,5l1442,263r-6,2l1430,268r-14,3l1400,274r-16,2l1367,276r-18,-3l1334,270r-6,-2l1321,266r-7,-3l1309,259r-17,-14l1273,229r-22,-16l1229,197r-26,-14l1175,167r-30,-13l1113,140r-35,-13l1041,116r-40,-9l959,97,914,90,865,85,840,83,814,82,789,81r-28,l717,82r-42,3l635,89r-40,7l558,104r-36,10l488,125r-33,13l423,153r-30,15l364,185r-27,18l311,223r-24,21l264,265r-21,22l222,311r-18,24l186,360r-16,26l155,412r-13,27l129,466r-10,28l110,522r-9,29l94,579r-5,29l85,637r-3,29l80,695r-1,29l80,757r1,32l83,820r3,29l89,878r5,29l99,934r7,26l113,984r7,24l129,1032r10,21l149,1075r11,20l173,1114r13,19l201,1150r14,18l232,1183r16,16l266,1213r18,14l304,1239r21,12l346,1263r22,10l392,1283r24,8l441,1300r26,8l494,1315r28,6l528,1323r4,4l535,1331r1,4l535,1340r-2,4l530,1347r-6,2l477,1360r-48,10l382,1382r-44,13l317,1402r-21,7l275,1417r-20,8l236,1434r-19,9l200,1453r-18,10l166,1474r-16,11l136,1498r-15,12l108,1523r-12,15l85,1552r-10,16l65,1584r-7,18l51,1619r-6,20l41,1658r-4,21l35,1701r-1,21l35,1737r,13l36,1763r2,13l41,1788r3,11l47,1811r3,11l53,1832r5,11l62,1853r5,10l79,1882r12,16l105,1915r15,14l136,1944r17,12l171,1967r18,12l209,1988r21,9l252,2006r25,8l302,2022r27,7l357,2036r29,7l416,2048r31,5l479,2058r33,4l546,2065r35,3l617,2070r37,3l692,2075r41,1l800,2077r62,1l919,2080r52,2l1020,2084r43,3l1102,2090r35,3l1171,2098r32,6l1233,2113r28,8l1288,2132r24,12l1335,2157r22,13l1367,2179r9,9l1386,2197r8,9l1402,2217r6,10l1416,2238r5,12l1426,2262r4,12l1434,2288r3,13l1439,2316r2,14l1442,2345r,15l1441,2382r-2,20l1436,2422r-5,19l1425,2461r-8,18l1407,2497r-10,18l1385,2531r-14,17l1356,2563r-17,15l1322,2593r-20,14l1281,2621r-21,12l1238,2645r-23,11l1191,2666r-24,9l1142,2684r-27,8l1087,2699r-28,6l1030,2711r-31,5l968,2720r-32,4l903,2727r-34,1l835,2730r-36,l768,2730r-29,-1l709,2728r-28,-2l652,2724r-27,-3l598,2717r-26,-6l546,2706r-25,-7l496,2692r-25,-9l447,2673r-23,-11l400,2650r-23,-14l369,2631r-8,-6l354,2619r-8,-7l334,2599r-11,-13l312,2570r-8,-15l297,2539r-5,-16l286,2505r-3,-16l281,2472r,-17l281,2438r1,-16l284,2406r3,-15l291,2377r1,-16l293,2347r-1,-15l290,2318r-3,-15l282,2290r-5,-12l270,2265r-8,-11l252,2245r-11,-10l229,2227r-14,-6l200,2215r-17,-3l174,2211r-11,-1l153,2211r-10,1l132,2214r-9,2l113,2220r-10,3l93,2228r-9,5l75,2239r-9,7l58,2253r-7,7l44,2268r-6,9l28,2293r-8,18l14,2329r-6,19l4,2367r-2,22l,2409r,23l,2451r2,18l4,2487r3,16l11,2520r5,15l21,2551r6,14l33,2578r8,14l48,2605r8,13l65,2629r9,11l84,2651r9,10l104,2671r11,9l125,2689r12,9l159,2712r24,15l207,2738r24,10l254,2758r23,6l310,2774r32,10l374,2792r30,7l433,2805r29,5l491,2815r28,5l546,2824r28,3l602,2829r28,2l688,2833r61,1l791,2834r39,-1l869,2831r38,-3l945,2824r36,-4l1016,2814r34,-6l1083,2802r32,-7l1146,2787r29,-10l1204,2768r27,-11l1257,2746r24,-12l1305,2722r23,-13l1351,2696r20,-13l1391,2669r19,-14l1429,2640r18,-14l1462,2610r16,-14l1492,2579r13,-15l1518,2548r11,-17l1541,2515r9,-18l1559,2480r8,-17l1576,2446r7,-18l1589,2411r6,-18l1602,2375r5,-17l1611,2341r3,-17l1617,2306r3,-17l1622,2271r1,-16l1624,2237r,-17l1624,2197r-1,-21l1622,2154r-3,-21l1617,2113r-4,-21l1609,2074r-4,-20l1600,2036r-7,-18l1587,2001r-7,-16l1572,1968r-9,-15l1555,1939r-9,-15l1529,1904r-16,-20l1496,1866r-17,-17l1460,1835r-19,-15l1422,1807r-20,-12l1382,1784r-22,-9l1337,1765r-24,-8l1290,1751r-26,-7l1238,1739r-28,-5l1182,1729r-30,-4l1121,1722r-31,-3l1022,1715r-72,-4l870,1709r-84,-3l694,1702r-97,-5l551,1697r-41,-2l471,1693r-32,-4l409,1685r-24,-6l373,1676r-10,-4l353,1669r-9,-4l336,1660r-7,-4l322,1651r-6,-5l310,1642r-4,-6l302,1630r-3,-6l296,1619r-3,-6l291,1607r-1,-7l287,1586r-1,-14l286,1560r1,-10l290,1540r2,-9l294,1521r4,-9l302,1504r5,-8l313,1487r7,-7l328,1472r9,-7l346,1458r12,-7l369,1445r12,-6l396,1433r14,-7l427,1420r17,-5l483,1404r43,-12l576,1382r54,-10l691,1362r68,-12l794,1345r34,-6l862,1332r34,-8l929,1317r33,-8l994,1300r32,-11l1058,1278r30,-11l1118,1254r30,-13l1176,1227r27,-16l1230,1195r25,-19l1279,1158r23,-20l1325,1116r20,-22l1364,1070r19,-26l1399,1017r16,-27l1428,960r11,-31l1450,896r8,-34l1465,826r5,-38l1472,748r1,-41l1473,683r-1,-23l1470,636r-2,-23l1465,592r-3,-22l1458,549r-4,-21l1445,490r-12,-37l1420,419r-13,-31l1435,394r28,3l1491,400r27,l1544,399r26,-3l1594,391r26,-7l1634,380r12,-6l1658,369r13,-5l1682,358r10,-6l1703,346r10,-8l1721,331r10,-7l1738,316r8,-9l1752,299r8,-9l1765,281r6,-10l1780,251r9,-21l1795,210r4,-21l1802,168r1,-20l1802,137r-1,-9l1800,119r-2,-10l1793,90r-6,-16l1779,59r-8,-13l1761,35,1750,25r-11,-7l1728,11,1714,7,1701,4,1686,1,1671,r-16,1l1639,4r-17,4l1606,12xe" stroked="f">
                <v:path arrowok="t" o:connecttype="custom" o:connectlocs="30471,63931;23870,53909;22497,33601;26246,18409;35329,9969;48796,10655;56981,19992;59463,36238;56876,56652;49060,64881;83861,1055;79848,6383;76837,13398;69761,14031;54974,6119;31421,5064;12833,15139;4700,32071;5598,50638;13097,63245;27566,69681;17850,73584;6390,79650;1796,90833;3538,98270;14628,106235;34537,109347;63529,110983;74355,117471;75992,126702;68758,137515;52756,143265;33006,143528;19064,138465;14839,129497;14628,120161;7552,116679;2007,120108;370,132029;4911,140364;18061,146852;39554,149489;62051,146482;76415,138517;83597,128073;85762,117101;83439,104706;74039,94683;57562,90675;20332,88565;15790,85663;15737,79756;21652,75219;47317,69839;66276,62032;76996,45469;76785,27851;85551,20255;92205,16194;95109,6752;89828,211" o:connectangles="0,0,0,0,0,0,0,0,0,0,0,0,0,0,0,0,0,0,0,0,0,0,0,0,0,0,0,0,0,0,0,0,0,0,0,0,0,0,0,0,0,0,0,0,0,0,0,0,0,0,0,0,0,0,0,0,0,0,0,0,0"/>
                <o:lock v:ext="edit" verticies="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6CEA"/>
    <w:multiLevelType w:val="singleLevel"/>
    <w:tmpl w:val="83FCF8CC"/>
    <w:lvl w:ilvl="0">
      <w:start w:val="1"/>
      <w:numFmt w:val="bullet"/>
      <w:pStyle w:val="24Chapterbullet1"/>
      <w:lvlText w:val=""/>
      <w:lvlJc w:val="left"/>
      <w:pPr>
        <w:tabs>
          <w:tab w:val="num" w:pos="245"/>
        </w:tabs>
        <w:ind w:left="245" w:hanging="245"/>
      </w:pPr>
      <w:rPr>
        <w:rFonts w:ascii="Wingdings" w:hAnsi="Wingdings" w:hint="default"/>
        <w:b w:val="0"/>
        <w:color w:val="000080"/>
      </w:rPr>
    </w:lvl>
  </w:abstractNum>
  <w:abstractNum w:abstractNumId="1">
    <w:nsid w:val="08280EAE"/>
    <w:multiLevelType w:val="hybridMultilevel"/>
    <w:tmpl w:val="D4741A3E"/>
    <w:lvl w:ilvl="0" w:tplc="E41CB9D0">
      <w:start w:val="1"/>
      <w:numFmt w:val="bullet"/>
      <w:lvlText w:val=""/>
      <w:lvlJc w:val="left"/>
      <w:pPr>
        <w:ind w:left="720" w:hanging="360"/>
      </w:pPr>
      <w:rPr>
        <w:rFonts w:ascii="Wingdings" w:hAnsi="Wingdings" w:hint="default"/>
        <w:color w:val="E73A2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A59E6"/>
    <w:multiLevelType w:val="hybridMultilevel"/>
    <w:tmpl w:val="5156E732"/>
    <w:name w:val="ltBullet013"/>
    <w:lvl w:ilvl="0" w:tplc="D28C05FC">
      <w:start w:val="1"/>
      <w:numFmt w:val="decimal"/>
      <w:lvlText w:val="%1"/>
      <w:lvlJc w:val="right"/>
      <w:pPr>
        <w:tabs>
          <w:tab w:val="num" w:pos="-159"/>
        </w:tabs>
        <w:ind w:left="-159" w:hanging="86"/>
      </w:pPr>
      <w:rPr>
        <w:rFonts w:ascii="Trebuchet MS" w:hAnsi="Trebuchet MS"/>
        <w:b w:val="0"/>
        <w:i w:val="0"/>
        <w:strike w:val="0"/>
        <w:dstrike w:val="0"/>
        <w:u w:val="none"/>
        <w:vertAlign w:val="superscript"/>
      </w:rPr>
    </w:lvl>
    <w:lvl w:ilvl="1" w:tplc="04090019" w:tentative="1">
      <w:start w:val="1"/>
      <w:numFmt w:val="lowerLetter"/>
      <w:lvlText w:val="%2."/>
      <w:lvlJc w:val="left"/>
      <w:pPr>
        <w:tabs>
          <w:tab w:val="num" w:pos="1051"/>
        </w:tabs>
        <w:ind w:left="1051" w:hanging="360"/>
      </w:pPr>
    </w:lvl>
    <w:lvl w:ilvl="2" w:tplc="0409001B" w:tentative="1">
      <w:start w:val="1"/>
      <w:numFmt w:val="lowerRoman"/>
      <w:lvlText w:val="%3."/>
      <w:lvlJc w:val="right"/>
      <w:pPr>
        <w:tabs>
          <w:tab w:val="num" w:pos="1771"/>
        </w:tabs>
        <w:ind w:left="1771" w:hanging="180"/>
      </w:pPr>
    </w:lvl>
    <w:lvl w:ilvl="3" w:tplc="0409000F" w:tentative="1">
      <w:start w:val="1"/>
      <w:numFmt w:val="decimal"/>
      <w:lvlText w:val="%4."/>
      <w:lvlJc w:val="left"/>
      <w:pPr>
        <w:tabs>
          <w:tab w:val="num" w:pos="2491"/>
        </w:tabs>
        <w:ind w:left="2491" w:hanging="360"/>
      </w:pPr>
    </w:lvl>
    <w:lvl w:ilvl="4" w:tplc="04090019" w:tentative="1">
      <w:start w:val="1"/>
      <w:numFmt w:val="lowerLetter"/>
      <w:lvlText w:val="%5."/>
      <w:lvlJc w:val="left"/>
      <w:pPr>
        <w:tabs>
          <w:tab w:val="num" w:pos="3211"/>
        </w:tabs>
        <w:ind w:left="3211" w:hanging="360"/>
      </w:pPr>
    </w:lvl>
    <w:lvl w:ilvl="5" w:tplc="0409001B" w:tentative="1">
      <w:start w:val="1"/>
      <w:numFmt w:val="lowerRoman"/>
      <w:lvlText w:val="%6."/>
      <w:lvlJc w:val="right"/>
      <w:pPr>
        <w:tabs>
          <w:tab w:val="num" w:pos="3931"/>
        </w:tabs>
        <w:ind w:left="3931" w:hanging="180"/>
      </w:pPr>
    </w:lvl>
    <w:lvl w:ilvl="6" w:tplc="0409000F" w:tentative="1">
      <w:start w:val="1"/>
      <w:numFmt w:val="decimal"/>
      <w:lvlText w:val="%7."/>
      <w:lvlJc w:val="left"/>
      <w:pPr>
        <w:tabs>
          <w:tab w:val="num" w:pos="4651"/>
        </w:tabs>
        <w:ind w:left="4651" w:hanging="360"/>
      </w:pPr>
    </w:lvl>
    <w:lvl w:ilvl="7" w:tplc="04090019" w:tentative="1">
      <w:start w:val="1"/>
      <w:numFmt w:val="lowerLetter"/>
      <w:lvlText w:val="%8."/>
      <w:lvlJc w:val="left"/>
      <w:pPr>
        <w:tabs>
          <w:tab w:val="num" w:pos="5371"/>
        </w:tabs>
        <w:ind w:left="5371" w:hanging="360"/>
      </w:pPr>
    </w:lvl>
    <w:lvl w:ilvl="8" w:tplc="0409001B" w:tentative="1">
      <w:start w:val="1"/>
      <w:numFmt w:val="lowerRoman"/>
      <w:lvlText w:val="%9."/>
      <w:lvlJc w:val="right"/>
      <w:pPr>
        <w:tabs>
          <w:tab w:val="num" w:pos="6091"/>
        </w:tabs>
        <w:ind w:left="6091" w:hanging="180"/>
      </w:pPr>
    </w:lvl>
  </w:abstractNum>
  <w:abstractNum w:abstractNumId="3">
    <w:nsid w:val="1514530D"/>
    <w:multiLevelType w:val="hybridMultilevel"/>
    <w:tmpl w:val="DB20E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E2207"/>
    <w:multiLevelType w:val="hybridMultilevel"/>
    <w:tmpl w:val="58AC2C32"/>
    <w:name w:val="ltBullet014"/>
    <w:lvl w:ilvl="0" w:tplc="F738E300">
      <w:start w:val="1"/>
      <w:numFmt w:val="bullet"/>
      <w:lvlRestart w:val="0"/>
      <w:lvlText w:val=""/>
      <w:lvlJc w:val="left"/>
      <w:pPr>
        <w:tabs>
          <w:tab w:val="num" w:pos="245"/>
        </w:tabs>
        <w:ind w:left="245" w:hanging="245"/>
      </w:pPr>
      <w:rPr>
        <w:rFonts w:ascii="Wingdings" w:hAnsi="Wingdings" w:hint="default"/>
        <w:color w:val="000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241C12"/>
    <w:multiLevelType w:val="hybridMultilevel"/>
    <w:tmpl w:val="247AB0B8"/>
    <w:name w:val="ltBullet04"/>
    <w:lvl w:ilvl="0" w:tplc="4DEEFD70">
      <w:start w:val="1"/>
      <w:numFmt w:val="bullet"/>
      <w:lvlRestart w:val="0"/>
      <w:lvlText w:val="-"/>
      <w:lvlJc w:val="left"/>
      <w:pPr>
        <w:tabs>
          <w:tab w:val="num" w:pos="979"/>
        </w:tabs>
        <w:ind w:left="979" w:hanging="245"/>
      </w:pPr>
      <w:rPr>
        <w:rFonts w:ascii="Times New Roman" w:hAnsi="Times New Roman" w:cs="Times New Roman"/>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174F8D"/>
    <w:multiLevelType w:val="hybridMultilevel"/>
    <w:tmpl w:val="5204EF04"/>
    <w:lvl w:ilvl="0" w:tplc="59405B6A">
      <w:numFmt w:val="bullet"/>
      <w:lvlText w:val="-"/>
      <w:lvlJc w:val="left"/>
      <w:pPr>
        <w:ind w:left="504" w:hanging="360"/>
      </w:pPr>
      <w:rPr>
        <w:rFonts w:ascii="AmplitudeTF" w:eastAsia="LF_Kai" w:hAnsi="AmplitudeTF"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7">
    <w:nsid w:val="348B0509"/>
    <w:multiLevelType w:val="singleLevel"/>
    <w:tmpl w:val="5A6ECB16"/>
    <w:lvl w:ilvl="0">
      <w:start w:val="1"/>
      <w:numFmt w:val="bullet"/>
      <w:pStyle w:val="25Chapterbullet2"/>
      <w:lvlText w:val=""/>
      <w:lvlJc w:val="left"/>
      <w:pPr>
        <w:tabs>
          <w:tab w:val="num" w:pos="490"/>
        </w:tabs>
        <w:ind w:left="490" w:hanging="245"/>
      </w:pPr>
      <w:rPr>
        <w:rFonts w:ascii="Wingdings" w:hAnsi="Wingdings" w:hint="default"/>
        <w:b w:val="0"/>
        <w:color w:val="C0C0C0"/>
      </w:rPr>
    </w:lvl>
  </w:abstractNum>
  <w:abstractNum w:abstractNumId="8">
    <w:nsid w:val="39496E32"/>
    <w:multiLevelType w:val="hybridMultilevel"/>
    <w:tmpl w:val="92288C0C"/>
    <w:name w:val="ltBullet03"/>
    <w:lvl w:ilvl="0" w:tplc="D92AA2BC">
      <w:start w:val="1"/>
      <w:numFmt w:val="bullet"/>
      <w:lvlRestart w:val="0"/>
      <w:lvlText w:val="-"/>
      <w:lvlJc w:val="left"/>
      <w:pPr>
        <w:tabs>
          <w:tab w:val="num" w:pos="734"/>
        </w:tabs>
        <w:ind w:left="734" w:hanging="244"/>
      </w:pPr>
      <w:rPr>
        <w:rFonts w:ascii="Times New Roman" w:hAnsi="Times New Roman" w:cs="Times New Roman"/>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364064"/>
    <w:multiLevelType w:val="multilevel"/>
    <w:tmpl w:val="AD788876"/>
    <w:name w:val="ltOutline01"/>
    <w:lvl w:ilvl="0">
      <w:start w:val="1"/>
      <w:numFmt w:val="decimal"/>
      <w:pStyle w:val="Heading1"/>
      <w:lvlText w:val="%1."/>
      <w:lvlJc w:val="right"/>
      <w:pPr>
        <w:tabs>
          <w:tab w:val="num" w:pos="0"/>
        </w:tabs>
        <w:ind w:left="0" w:hanging="101"/>
      </w:pPr>
      <w:rPr>
        <w:rFonts w:ascii="Trebuchet MS" w:hAnsi="Trebuchet MS"/>
        <w:b/>
        <w:color w:val="000000"/>
        <w:sz w:val="28"/>
      </w:rPr>
    </w:lvl>
    <w:lvl w:ilvl="1">
      <w:start w:val="1"/>
      <w:numFmt w:val="none"/>
      <w:lvlText w:val=" "/>
      <w:lvlJc w:val="left"/>
      <w:pPr>
        <w:tabs>
          <w:tab w:val="num" w:pos="0"/>
        </w:tabs>
        <w:ind w:left="0" w:firstLine="0"/>
      </w:pPr>
      <w:rPr>
        <w:rFonts w:ascii="Trebuchet MS" w:hAnsi="Trebuchet MS"/>
        <w:b w:val="0"/>
        <w:color w:val="000000"/>
      </w:rPr>
    </w:lvl>
    <w:lvl w:ilvl="2">
      <w:start w:val="1"/>
      <w:numFmt w:val="none"/>
      <w:lvlText w:val=" "/>
      <w:lvlJc w:val="left"/>
      <w:pPr>
        <w:tabs>
          <w:tab w:val="num" w:pos="0"/>
        </w:tabs>
        <w:ind w:left="0" w:firstLine="0"/>
      </w:pPr>
      <w:rPr>
        <w:rFonts w:ascii="Trebuchet MS" w:hAnsi="Trebuchet MS"/>
        <w:b w:val="0"/>
        <w:color w:val="000000"/>
      </w:rPr>
    </w:lvl>
    <w:lvl w:ilvl="3">
      <w:start w:val="1"/>
      <w:numFmt w:val="none"/>
      <w:lvlText w:val=" "/>
      <w:lvlJc w:val="left"/>
      <w:pPr>
        <w:tabs>
          <w:tab w:val="num" w:pos="0"/>
        </w:tabs>
        <w:ind w:left="0" w:firstLine="0"/>
      </w:pPr>
      <w:rPr>
        <w:rFonts w:ascii="Trebuchet MS" w:hAnsi="Trebuchet MS"/>
        <w:b w:val="0"/>
        <w:color w:val="000000"/>
      </w:rPr>
    </w:lvl>
    <w:lvl w:ilvl="4">
      <w:start w:val="1"/>
      <w:numFmt w:val="upperLetter"/>
      <w:pStyle w:val="Heading5"/>
      <w:lvlText w:val="%5."/>
      <w:lvlJc w:val="right"/>
      <w:pPr>
        <w:tabs>
          <w:tab w:val="num" w:pos="0"/>
        </w:tabs>
        <w:ind w:left="0" w:hanging="101"/>
      </w:pPr>
      <w:rPr>
        <w:rFonts w:ascii="Trebuchet MS" w:hAnsi="Trebuchet MS"/>
        <w:b/>
        <w:color w:val="000000"/>
        <w:sz w:val="28"/>
      </w:rPr>
    </w:lvl>
    <w:lvl w:ilvl="5">
      <w:start w:val="1"/>
      <w:numFmt w:val="none"/>
      <w:lvlText w:val=" "/>
      <w:lvlJc w:val="left"/>
      <w:pPr>
        <w:tabs>
          <w:tab w:val="num" w:pos="0"/>
        </w:tabs>
        <w:ind w:left="0" w:firstLine="0"/>
      </w:pPr>
      <w:rPr>
        <w:rFonts w:ascii="Trebuchet MS" w:hAnsi="Trebuchet MS"/>
        <w:b w:val="0"/>
        <w:color w:val="000000"/>
      </w:rPr>
    </w:lvl>
    <w:lvl w:ilvl="6">
      <w:start w:val="1"/>
      <w:numFmt w:val="none"/>
      <w:lvlText w:val=" "/>
      <w:lvlJc w:val="left"/>
      <w:pPr>
        <w:tabs>
          <w:tab w:val="num" w:pos="0"/>
        </w:tabs>
        <w:ind w:left="0" w:firstLine="0"/>
      </w:pPr>
      <w:rPr>
        <w:rFonts w:ascii="Trebuchet MS" w:hAnsi="Trebuchet MS"/>
        <w:b w:val="0"/>
        <w:color w:val="000000"/>
      </w:rPr>
    </w:lvl>
    <w:lvl w:ilvl="7">
      <w:start w:val="1"/>
      <w:numFmt w:val="none"/>
      <w:lvlText w:val=" "/>
      <w:lvlJc w:val="left"/>
      <w:pPr>
        <w:tabs>
          <w:tab w:val="num" w:pos="0"/>
        </w:tabs>
        <w:ind w:left="0" w:firstLine="0"/>
      </w:pPr>
      <w:rPr>
        <w:rFonts w:ascii="Trebuchet MS" w:hAnsi="Trebuchet MS"/>
        <w:b w:val="0"/>
        <w:color w:val="000000"/>
      </w:rPr>
    </w:lvl>
    <w:lvl w:ilvl="8">
      <w:start w:val="1"/>
      <w:numFmt w:val="none"/>
      <w:lvlText w:val=" "/>
      <w:lvlJc w:val="left"/>
      <w:pPr>
        <w:tabs>
          <w:tab w:val="num" w:pos="0"/>
        </w:tabs>
        <w:ind w:left="0" w:firstLine="0"/>
      </w:pPr>
      <w:rPr>
        <w:rFonts w:ascii="Trebuchet MS" w:hAnsi="Trebuchet MS"/>
        <w:b w:val="0"/>
        <w:color w:val="000000"/>
      </w:rPr>
    </w:lvl>
  </w:abstractNum>
  <w:abstractNum w:abstractNumId="10">
    <w:nsid w:val="47E978D4"/>
    <w:multiLevelType w:val="singleLevel"/>
    <w:tmpl w:val="DDB0405E"/>
    <w:lvl w:ilvl="0">
      <w:start w:val="1"/>
      <w:numFmt w:val="bullet"/>
      <w:pStyle w:val="27Chapterbullet4"/>
      <w:lvlText w:val="–"/>
      <w:lvlJc w:val="left"/>
      <w:pPr>
        <w:tabs>
          <w:tab w:val="num" w:pos="979"/>
        </w:tabs>
        <w:ind w:left="979" w:hanging="245"/>
      </w:pPr>
      <w:rPr>
        <w:rFonts w:ascii="Times New Roman" w:hAnsi="Times New Roman" w:cs="Times New Roman"/>
        <w:b w:val="0"/>
        <w:color w:val="C0C0C0"/>
      </w:rPr>
    </w:lvl>
  </w:abstractNum>
  <w:abstractNum w:abstractNumId="11">
    <w:nsid w:val="4C9C5035"/>
    <w:multiLevelType w:val="multilevel"/>
    <w:tmpl w:val="34B6916A"/>
    <w:lvl w:ilvl="0">
      <w:start w:val="1"/>
      <w:numFmt w:val="decimal"/>
      <w:lvlText w:val="%1."/>
      <w:lvlJc w:val="right"/>
      <w:pPr>
        <w:tabs>
          <w:tab w:val="num" w:pos="0"/>
        </w:tabs>
        <w:ind w:left="0" w:hanging="101"/>
      </w:pPr>
      <w:rPr>
        <w:rFonts w:ascii="Trebuchet MS" w:hAnsi="Trebuchet MS"/>
        <w:b/>
        <w:i w:val="0"/>
        <w:color w:val="000000"/>
        <w:sz w:val="28"/>
      </w:rPr>
    </w:lvl>
    <w:lvl w:ilvl="1">
      <w:start w:val="1"/>
      <w:numFmt w:val="none"/>
      <w:lvlText w:val=" "/>
      <w:lvlJc w:val="left"/>
      <w:pPr>
        <w:tabs>
          <w:tab w:val="num" w:pos="0"/>
        </w:tabs>
        <w:ind w:left="0" w:firstLine="0"/>
      </w:pPr>
      <w:rPr>
        <w:rFonts w:ascii="Trebuchet MS" w:hAnsi="Trebuchet MS"/>
        <w:b w:val="0"/>
        <w:color w:val="000000"/>
      </w:rPr>
    </w:lvl>
    <w:lvl w:ilvl="2">
      <w:start w:val="1"/>
      <w:numFmt w:val="none"/>
      <w:lvlText w:val=" "/>
      <w:lvlJc w:val="left"/>
      <w:pPr>
        <w:tabs>
          <w:tab w:val="num" w:pos="0"/>
        </w:tabs>
        <w:ind w:left="0" w:firstLine="0"/>
      </w:pPr>
      <w:rPr>
        <w:rFonts w:ascii="Trebuchet MS" w:hAnsi="Trebuchet MS"/>
        <w:b w:val="0"/>
        <w:color w:val="000000"/>
      </w:rPr>
    </w:lvl>
    <w:lvl w:ilvl="3">
      <w:start w:val="1"/>
      <w:numFmt w:val="none"/>
      <w:lvlText w:val=" "/>
      <w:lvlJc w:val="left"/>
      <w:pPr>
        <w:tabs>
          <w:tab w:val="num" w:pos="0"/>
        </w:tabs>
        <w:ind w:left="0" w:firstLine="0"/>
      </w:pPr>
      <w:rPr>
        <w:rFonts w:ascii="Trebuchet MS" w:hAnsi="Trebuchet MS"/>
        <w:b w:val="0"/>
        <w:color w:val="000000"/>
      </w:rPr>
    </w:lvl>
    <w:lvl w:ilvl="4">
      <w:start w:val="1"/>
      <w:numFmt w:val="upperLetter"/>
      <w:lvlText w:val="%5."/>
      <w:lvlJc w:val="right"/>
      <w:pPr>
        <w:tabs>
          <w:tab w:val="num" w:pos="0"/>
        </w:tabs>
        <w:ind w:left="0" w:hanging="101"/>
      </w:pPr>
      <w:rPr>
        <w:rFonts w:ascii="Trebuchet MS" w:hAnsi="Trebuchet MS"/>
        <w:b/>
        <w:color w:val="000000"/>
        <w:sz w:val="28"/>
      </w:rPr>
    </w:lvl>
    <w:lvl w:ilvl="5">
      <w:start w:val="1"/>
      <w:numFmt w:val="none"/>
      <w:lvlText w:val=" "/>
      <w:lvlJc w:val="left"/>
      <w:pPr>
        <w:tabs>
          <w:tab w:val="num" w:pos="0"/>
        </w:tabs>
        <w:ind w:left="0" w:firstLine="0"/>
      </w:pPr>
      <w:rPr>
        <w:rFonts w:ascii="Trebuchet MS" w:hAnsi="Trebuchet MS"/>
        <w:b w:val="0"/>
        <w:color w:val="000000"/>
      </w:rPr>
    </w:lvl>
    <w:lvl w:ilvl="6">
      <w:start w:val="1"/>
      <w:numFmt w:val="none"/>
      <w:lvlText w:val=" "/>
      <w:lvlJc w:val="left"/>
      <w:pPr>
        <w:tabs>
          <w:tab w:val="num" w:pos="0"/>
        </w:tabs>
        <w:ind w:left="0" w:firstLine="0"/>
      </w:pPr>
      <w:rPr>
        <w:rFonts w:ascii="Trebuchet MS" w:hAnsi="Trebuchet MS"/>
        <w:b w:val="0"/>
        <w:color w:val="000000"/>
      </w:rPr>
    </w:lvl>
    <w:lvl w:ilvl="7">
      <w:start w:val="1"/>
      <w:numFmt w:val="none"/>
      <w:lvlText w:val=" "/>
      <w:lvlJc w:val="left"/>
      <w:pPr>
        <w:tabs>
          <w:tab w:val="num" w:pos="0"/>
        </w:tabs>
        <w:ind w:left="0" w:firstLine="0"/>
      </w:pPr>
      <w:rPr>
        <w:rFonts w:ascii="Trebuchet MS" w:hAnsi="Trebuchet MS"/>
        <w:b w:val="0"/>
        <w:color w:val="000000"/>
      </w:rPr>
    </w:lvl>
    <w:lvl w:ilvl="8">
      <w:start w:val="1"/>
      <w:numFmt w:val="none"/>
      <w:lvlText w:val=" "/>
      <w:lvlJc w:val="left"/>
      <w:pPr>
        <w:tabs>
          <w:tab w:val="num" w:pos="0"/>
        </w:tabs>
        <w:ind w:left="0" w:firstLine="0"/>
      </w:pPr>
      <w:rPr>
        <w:rFonts w:ascii="Trebuchet MS" w:hAnsi="Trebuchet MS"/>
        <w:b w:val="0"/>
        <w:color w:val="000000"/>
      </w:rPr>
    </w:lvl>
  </w:abstractNum>
  <w:abstractNum w:abstractNumId="12">
    <w:nsid w:val="5B6F72CC"/>
    <w:multiLevelType w:val="hybridMultilevel"/>
    <w:tmpl w:val="6E9A940C"/>
    <w:lvl w:ilvl="0" w:tplc="48A660BC">
      <w:numFmt w:val="bullet"/>
      <w:lvlText w:val=""/>
      <w:lvlJc w:val="left"/>
      <w:pPr>
        <w:ind w:left="504" w:hanging="360"/>
      </w:pPr>
      <w:rPr>
        <w:rFonts w:ascii="Symbol" w:eastAsia="LF_Kai" w:hAnsi="Symbol" w:cstheme="minorHAnsi" w:hint="default"/>
        <w:sz w:val="22"/>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3">
    <w:nsid w:val="5EE24010"/>
    <w:multiLevelType w:val="singleLevel"/>
    <w:tmpl w:val="16F4D81E"/>
    <w:lvl w:ilvl="0">
      <w:start w:val="1"/>
      <w:numFmt w:val="bullet"/>
      <w:pStyle w:val="26Chapterbullet3"/>
      <w:lvlText w:val="–"/>
      <w:lvlJc w:val="left"/>
      <w:pPr>
        <w:tabs>
          <w:tab w:val="num" w:pos="734"/>
        </w:tabs>
        <w:ind w:left="734" w:hanging="244"/>
      </w:pPr>
      <w:rPr>
        <w:rFonts w:ascii="Times New Roman" w:hAnsi="Times New Roman" w:cs="Times New Roman"/>
        <w:b w:val="0"/>
        <w:color w:val="C0C0C0"/>
      </w:rPr>
    </w:lvl>
  </w:abstractNum>
  <w:abstractNum w:abstractNumId="14">
    <w:nsid w:val="616229CB"/>
    <w:multiLevelType w:val="hybridMultilevel"/>
    <w:tmpl w:val="06CAB150"/>
    <w:lvl w:ilvl="0" w:tplc="830E4BFC">
      <w:start w:val="1"/>
      <w:numFmt w:val="decimal"/>
      <w:lvlText w:val="%1"/>
      <w:lvlJc w:val="right"/>
      <w:pPr>
        <w:tabs>
          <w:tab w:val="num" w:pos="230"/>
        </w:tabs>
        <w:ind w:left="230" w:hanging="86"/>
      </w:pPr>
      <w:rPr>
        <w:rFonts w:ascii="Trebuchet MS" w:hAnsi="Trebuchet MS"/>
        <w:b w:val="0"/>
        <w:i w:val="0"/>
        <w:strike w:val="0"/>
        <w:dstrike w:val="0"/>
        <w:u w:val="none"/>
        <w:vertAlign w:val="superscript"/>
      </w:rPr>
    </w:lvl>
    <w:lvl w:ilvl="1" w:tplc="80FA8482" w:tentative="1">
      <w:start w:val="1"/>
      <w:numFmt w:val="lowerLetter"/>
      <w:lvlText w:val="%2."/>
      <w:lvlJc w:val="left"/>
      <w:pPr>
        <w:tabs>
          <w:tab w:val="num" w:pos="1440"/>
        </w:tabs>
        <w:ind w:left="1440" w:hanging="360"/>
      </w:pPr>
    </w:lvl>
    <w:lvl w:ilvl="2" w:tplc="0F0813BE" w:tentative="1">
      <w:start w:val="1"/>
      <w:numFmt w:val="lowerRoman"/>
      <w:lvlText w:val="%3."/>
      <w:lvlJc w:val="right"/>
      <w:pPr>
        <w:tabs>
          <w:tab w:val="num" w:pos="2160"/>
        </w:tabs>
        <w:ind w:left="2160" w:hanging="180"/>
      </w:pPr>
    </w:lvl>
    <w:lvl w:ilvl="3" w:tplc="B43A9C7E" w:tentative="1">
      <w:start w:val="1"/>
      <w:numFmt w:val="decimal"/>
      <w:lvlText w:val="%4."/>
      <w:lvlJc w:val="left"/>
      <w:pPr>
        <w:tabs>
          <w:tab w:val="num" w:pos="2880"/>
        </w:tabs>
        <w:ind w:left="2880" w:hanging="360"/>
      </w:pPr>
    </w:lvl>
    <w:lvl w:ilvl="4" w:tplc="12660FC4" w:tentative="1">
      <w:start w:val="1"/>
      <w:numFmt w:val="lowerLetter"/>
      <w:lvlText w:val="%5."/>
      <w:lvlJc w:val="left"/>
      <w:pPr>
        <w:tabs>
          <w:tab w:val="num" w:pos="3600"/>
        </w:tabs>
        <w:ind w:left="3600" w:hanging="360"/>
      </w:pPr>
    </w:lvl>
    <w:lvl w:ilvl="5" w:tplc="40B4BE48" w:tentative="1">
      <w:start w:val="1"/>
      <w:numFmt w:val="lowerRoman"/>
      <w:lvlText w:val="%6."/>
      <w:lvlJc w:val="right"/>
      <w:pPr>
        <w:tabs>
          <w:tab w:val="num" w:pos="4320"/>
        </w:tabs>
        <w:ind w:left="4320" w:hanging="180"/>
      </w:pPr>
    </w:lvl>
    <w:lvl w:ilvl="6" w:tplc="49C804C6" w:tentative="1">
      <w:start w:val="1"/>
      <w:numFmt w:val="decimal"/>
      <w:lvlText w:val="%7."/>
      <w:lvlJc w:val="left"/>
      <w:pPr>
        <w:tabs>
          <w:tab w:val="num" w:pos="5040"/>
        </w:tabs>
        <w:ind w:left="5040" w:hanging="360"/>
      </w:pPr>
    </w:lvl>
    <w:lvl w:ilvl="7" w:tplc="908CD558" w:tentative="1">
      <w:start w:val="1"/>
      <w:numFmt w:val="lowerLetter"/>
      <w:lvlText w:val="%8."/>
      <w:lvlJc w:val="left"/>
      <w:pPr>
        <w:tabs>
          <w:tab w:val="num" w:pos="5760"/>
        </w:tabs>
        <w:ind w:left="5760" w:hanging="360"/>
      </w:pPr>
    </w:lvl>
    <w:lvl w:ilvl="8" w:tplc="3AE25F82" w:tentative="1">
      <w:start w:val="1"/>
      <w:numFmt w:val="lowerRoman"/>
      <w:lvlText w:val="%9."/>
      <w:lvlJc w:val="right"/>
      <w:pPr>
        <w:tabs>
          <w:tab w:val="num" w:pos="6480"/>
        </w:tabs>
        <w:ind w:left="6480" w:hanging="180"/>
      </w:pPr>
    </w:lvl>
  </w:abstractNum>
  <w:abstractNum w:abstractNumId="15">
    <w:nsid w:val="6FFF5F5C"/>
    <w:multiLevelType w:val="singleLevel"/>
    <w:tmpl w:val="55226D94"/>
    <w:name w:val="ltFootnt01"/>
    <w:lvl w:ilvl="0">
      <w:start w:val="1"/>
      <w:numFmt w:val="decimal"/>
      <w:pStyle w:val="35Exhibitfootnote"/>
      <w:lvlText w:val="%1."/>
      <w:lvlJc w:val="right"/>
      <w:pPr>
        <w:tabs>
          <w:tab w:val="num" w:pos="230"/>
        </w:tabs>
        <w:ind w:left="230" w:hanging="86"/>
      </w:pPr>
      <w:rPr>
        <w:rFonts w:ascii="Trebuchet MS" w:hAnsi="Trebuchet MS"/>
        <w:b w:val="0"/>
        <w:color w:val="000000"/>
      </w:rPr>
    </w:lvl>
  </w:abstractNum>
  <w:abstractNum w:abstractNumId="16">
    <w:nsid w:val="72A8603C"/>
    <w:multiLevelType w:val="hybridMultilevel"/>
    <w:tmpl w:val="63DA0AF6"/>
    <w:name w:val="ltBullet012"/>
    <w:lvl w:ilvl="0" w:tplc="009EF432">
      <w:start w:val="1"/>
      <w:numFmt w:val="decimal"/>
      <w:lvlText w:val="%1"/>
      <w:lvlJc w:val="right"/>
      <w:pPr>
        <w:tabs>
          <w:tab w:val="num" w:pos="230"/>
        </w:tabs>
        <w:ind w:left="230" w:hanging="86"/>
      </w:pPr>
      <w:rPr>
        <w:rFonts w:ascii="Trebuchet MS" w:hAnsi="Trebuchet MS"/>
        <w:b w:val="0"/>
        <w:i w:val="0"/>
        <w:strike w:val="0"/>
        <w:dstrike w:val="0"/>
        <w:u w:val="none"/>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D601C3D"/>
    <w:multiLevelType w:val="hybridMultilevel"/>
    <w:tmpl w:val="F1563612"/>
    <w:name w:val="ltBullet01"/>
    <w:lvl w:ilvl="0" w:tplc="6F7A3044">
      <w:start w:val="1"/>
      <w:numFmt w:val="bullet"/>
      <w:lvlRestart w:val="0"/>
      <w:lvlText w:val=""/>
      <w:lvlJc w:val="left"/>
      <w:pPr>
        <w:tabs>
          <w:tab w:val="num" w:pos="490"/>
        </w:tabs>
        <w:ind w:left="490" w:hanging="245"/>
      </w:pPr>
      <w:rPr>
        <w:rFonts w:ascii="Wingdings" w:hAnsi="Wingdings" w:hint="default"/>
        <w:color w:val="80808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4"/>
  </w:num>
  <w:num w:numId="4">
    <w:abstractNumId w:val="2"/>
  </w:num>
  <w:num w:numId="5">
    <w:abstractNumId w:val="4"/>
  </w:num>
  <w:num w:numId="6">
    <w:abstractNumId w:val="17"/>
  </w:num>
  <w:num w:numId="7">
    <w:abstractNumId w:val="8"/>
  </w:num>
  <w:num w:numId="8">
    <w:abstractNumId w:val="5"/>
  </w:num>
  <w:num w:numId="9">
    <w:abstractNumId w:val="9"/>
  </w:num>
  <w:num w:numId="10">
    <w:abstractNumId w:val="0"/>
  </w:num>
  <w:num w:numId="11">
    <w:abstractNumId w:val="7"/>
  </w:num>
  <w:num w:numId="12">
    <w:abstractNumId w:val="13"/>
  </w:num>
  <w:num w:numId="13">
    <w:abstractNumId w:val="10"/>
  </w:num>
  <w:num w:numId="14">
    <w:abstractNumId w:val="15"/>
  </w:num>
  <w:num w:numId="15">
    <w:abstractNumId w:val="1"/>
  </w:num>
  <w:num w:numId="16">
    <w:abstractNumId w:val="12"/>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1"/>
  <w:drawingGridVerticalSpacing w:val="187"/>
  <w:displayHorizontalDrawingGridEvery w:val="2"/>
  <w:noPunctuationKerning/>
  <w:characterSpacingControl w:val="doNotCompress"/>
  <w:hdrShapeDefaults>
    <o:shapedefaults v:ext="edit" spidmax="71681">
      <o:colormenu v:ext="edit" fillcolor="#cff" strokecolor="none"/>
    </o:shapedefaults>
    <o:shapelayout v:ext="edit">
      <o:regrouptable v:ext="edit">
        <o:entry new="1" old="0"/>
        <o:entry new="2" old="0"/>
      </o:regrouptable>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jpmHostDocument" w:val="Infomemo"/>
    <w:docVar w:name="jpmTableType" w:val="Text"/>
    <w:docVar w:name="ShapeAltTextReset" w:val="True"/>
    <w:docVar w:name="vtConfidential" w:val="True"/>
    <w:docVar w:name="vtDate" w:val="August 2004"/>
    <w:docVar w:name="vtDictionary" w:val="English (U.S.)"/>
    <w:docVar w:name="vtDisclaimer" w:val="Standard"/>
    <w:docVar w:name="vtJPMBrand" w:val="btJPMorgan"/>
    <w:docVar w:name="vtLanguage" w:val="English"/>
    <w:docVar w:name="vtPaperSize" w:val="A4"/>
    <w:docVar w:name="vtTitle" w:val="INVESTOR PROFILESp"/>
    <w:docVar w:name="vtTOC" w:val="False"/>
    <w:docVar w:name="vtTOE" w:val="False"/>
    <w:docVar w:name="vtTrackerOptions" w:val="00100"/>
    <w:docVar w:name="vtTrackerText" w:val="H04_5571"/>
  </w:docVars>
  <w:rsids>
    <w:rsidRoot w:val="00CA4C03"/>
    <w:rsid w:val="00024FCE"/>
    <w:rsid w:val="00033056"/>
    <w:rsid w:val="00057979"/>
    <w:rsid w:val="00060209"/>
    <w:rsid w:val="0006171E"/>
    <w:rsid w:val="00066BFA"/>
    <w:rsid w:val="000C0D19"/>
    <w:rsid w:val="000E1454"/>
    <w:rsid w:val="000E6A67"/>
    <w:rsid w:val="00102290"/>
    <w:rsid w:val="00107552"/>
    <w:rsid w:val="00130309"/>
    <w:rsid w:val="0013450D"/>
    <w:rsid w:val="00155B44"/>
    <w:rsid w:val="001806F1"/>
    <w:rsid w:val="0018497F"/>
    <w:rsid w:val="001946DB"/>
    <w:rsid w:val="001B6D4E"/>
    <w:rsid w:val="001C3469"/>
    <w:rsid w:val="001D1EF7"/>
    <w:rsid w:val="001F40B6"/>
    <w:rsid w:val="002075D1"/>
    <w:rsid w:val="00220225"/>
    <w:rsid w:val="00222417"/>
    <w:rsid w:val="00222D30"/>
    <w:rsid w:val="00240460"/>
    <w:rsid w:val="00251A99"/>
    <w:rsid w:val="002629CD"/>
    <w:rsid w:val="00275BCB"/>
    <w:rsid w:val="00280BFA"/>
    <w:rsid w:val="00281B16"/>
    <w:rsid w:val="002960E9"/>
    <w:rsid w:val="00296273"/>
    <w:rsid w:val="002A753F"/>
    <w:rsid w:val="002B0B8F"/>
    <w:rsid w:val="002C00E1"/>
    <w:rsid w:val="002C7867"/>
    <w:rsid w:val="002D194D"/>
    <w:rsid w:val="002E38B0"/>
    <w:rsid w:val="002F5328"/>
    <w:rsid w:val="00303688"/>
    <w:rsid w:val="00304173"/>
    <w:rsid w:val="00307693"/>
    <w:rsid w:val="00314703"/>
    <w:rsid w:val="00327DD4"/>
    <w:rsid w:val="003341EC"/>
    <w:rsid w:val="00340123"/>
    <w:rsid w:val="0034799E"/>
    <w:rsid w:val="00347A80"/>
    <w:rsid w:val="00366CCF"/>
    <w:rsid w:val="00371C28"/>
    <w:rsid w:val="00381EF5"/>
    <w:rsid w:val="003910FC"/>
    <w:rsid w:val="003C0F2B"/>
    <w:rsid w:val="003C5F06"/>
    <w:rsid w:val="003D5163"/>
    <w:rsid w:val="003E29E2"/>
    <w:rsid w:val="00406AE3"/>
    <w:rsid w:val="00415C2C"/>
    <w:rsid w:val="00454FF4"/>
    <w:rsid w:val="00455291"/>
    <w:rsid w:val="00460678"/>
    <w:rsid w:val="00463286"/>
    <w:rsid w:val="00464A08"/>
    <w:rsid w:val="004705DF"/>
    <w:rsid w:val="00472873"/>
    <w:rsid w:val="00476926"/>
    <w:rsid w:val="00495212"/>
    <w:rsid w:val="004A3CA2"/>
    <w:rsid w:val="004E4844"/>
    <w:rsid w:val="00500ED3"/>
    <w:rsid w:val="00513F35"/>
    <w:rsid w:val="005258E8"/>
    <w:rsid w:val="00542442"/>
    <w:rsid w:val="00562EC3"/>
    <w:rsid w:val="0057569A"/>
    <w:rsid w:val="00581322"/>
    <w:rsid w:val="005A4495"/>
    <w:rsid w:val="005D1278"/>
    <w:rsid w:val="005D4A69"/>
    <w:rsid w:val="005E2F36"/>
    <w:rsid w:val="005E5088"/>
    <w:rsid w:val="005F1B82"/>
    <w:rsid w:val="005F3254"/>
    <w:rsid w:val="00601CA5"/>
    <w:rsid w:val="00603227"/>
    <w:rsid w:val="006115A7"/>
    <w:rsid w:val="00613DCC"/>
    <w:rsid w:val="0064616E"/>
    <w:rsid w:val="00676DAD"/>
    <w:rsid w:val="0068257B"/>
    <w:rsid w:val="006903C8"/>
    <w:rsid w:val="006A0CA5"/>
    <w:rsid w:val="006B3C1D"/>
    <w:rsid w:val="006B4550"/>
    <w:rsid w:val="007118C1"/>
    <w:rsid w:val="007166EF"/>
    <w:rsid w:val="0072114F"/>
    <w:rsid w:val="00734D88"/>
    <w:rsid w:val="00735D3B"/>
    <w:rsid w:val="00750E70"/>
    <w:rsid w:val="007516CF"/>
    <w:rsid w:val="00757EB4"/>
    <w:rsid w:val="007678AB"/>
    <w:rsid w:val="00775C3D"/>
    <w:rsid w:val="00777DF5"/>
    <w:rsid w:val="0079793E"/>
    <w:rsid w:val="007B27C3"/>
    <w:rsid w:val="007E0BE8"/>
    <w:rsid w:val="007E4556"/>
    <w:rsid w:val="008026BD"/>
    <w:rsid w:val="00817A11"/>
    <w:rsid w:val="00821AE7"/>
    <w:rsid w:val="008305F4"/>
    <w:rsid w:val="00844810"/>
    <w:rsid w:val="008618E8"/>
    <w:rsid w:val="00862290"/>
    <w:rsid w:val="008646E7"/>
    <w:rsid w:val="008719C4"/>
    <w:rsid w:val="008841A5"/>
    <w:rsid w:val="008912E8"/>
    <w:rsid w:val="0089501B"/>
    <w:rsid w:val="008A340B"/>
    <w:rsid w:val="008A52A2"/>
    <w:rsid w:val="008B24EF"/>
    <w:rsid w:val="008B69D7"/>
    <w:rsid w:val="008C1D7B"/>
    <w:rsid w:val="008D15A2"/>
    <w:rsid w:val="008F6D42"/>
    <w:rsid w:val="0090277A"/>
    <w:rsid w:val="00907B36"/>
    <w:rsid w:val="00914621"/>
    <w:rsid w:val="00917B56"/>
    <w:rsid w:val="0092397B"/>
    <w:rsid w:val="00925787"/>
    <w:rsid w:val="009511F7"/>
    <w:rsid w:val="00957A1E"/>
    <w:rsid w:val="009D17C4"/>
    <w:rsid w:val="00A028E7"/>
    <w:rsid w:val="00A2610D"/>
    <w:rsid w:val="00A35980"/>
    <w:rsid w:val="00A70188"/>
    <w:rsid w:val="00A855DD"/>
    <w:rsid w:val="00AA191F"/>
    <w:rsid w:val="00AC1423"/>
    <w:rsid w:val="00AC7FA7"/>
    <w:rsid w:val="00AE6B01"/>
    <w:rsid w:val="00AF3DA0"/>
    <w:rsid w:val="00B10C59"/>
    <w:rsid w:val="00B1413C"/>
    <w:rsid w:val="00B171AC"/>
    <w:rsid w:val="00B21DCC"/>
    <w:rsid w:val="00B2359C"/>
    <w:rsid w:val="00B244F5"/>
    <w:rsid w:val="00B41006"/>
    <w:rsid w:val="00B523D3"/>
    <w:rsid w:val="00B64A1B"/>
    <w:rsid w:val="00B85E1E"/>
    <w:rsid w:val="00B90184"/>
    <w:rsid w:val="00B90B5A"/>
    <w:rsid w:val="00B95A33"/>
    <w:rsid w:val="00BA044F"/>
    <w:rsid w:val="00BB2221"/>
    <w:rsid w:val="00BE7DC7"/>
    <w:rsid w:val="00C341FE"/>
    <w:rsid w:val="00C53B1C"/>
    <w:rsid w:val="00C5456F"/>
    <w:rsid w:val="00C54E54"/>
    <w:rsid w:val="00C57A92"/>
    <w:rsid w:val="00C64A71"/>
    <w:rsid w:val="00C705DE"/>
    <w:rsid w:val="00C85E8A"/>
    <w:rsid w:val="00CA24D9"/>
    <w:rsid w:val="00CA4C03"/>
    <w:rsid w:val="00CC58DE"/>
    <w:rsid w:val="00CD0FDC"/>
    <w:rsid w:val="00CD2DDD"/>
    <w:rsid w:val="00CE1F67"/>
    <w:rsid w:val="00CE6F74"/>
    <w:rsid w:val="00CF2B78"/>
    <w:rsid w:val="00D02CB5"/>
    <w:rsid w:val="00D135F7"/>
    <w:rsid w:val="00D33D5A"/>
    <w:rsid w:val="00D43F23"/>
    <w:rsid w:val="00D50182"/>
    <w:rsid w:val="00D64AD7"/>
    <w:rsid w:val="00D72F50"/>
    <w:rsid w:val="00D91158"/>
    <w:rsid w:val="00D91D3C"/>
    <w:rsid w:val="00DA3D41"/>
    <w:rsid w:val="00DA40BA"/>
    <w:rsid w:val="00DA607C"/>
    <w:rsid w:val="00DD48B5"/>
    <w:rsid w:val="00DE4B1D"/>
    <w:rsid w:val="00DE76CB"/>
    <w:rsid w:val="00DE7761"/>
    <w:rsid w:val="00DF57F5"/>
    <w:rsid w:val="00E04D1F"/>
    <w:rsid w:val="00E112F1"/>
    <w:rsid w:val="00E2135A"/>
    <w:rsid w:val="00E31866"/>
    <w:rsid w:val="00E3299F"/>
    <w:rsid w:val="00E55F16"/>
    <w:rsid w:val="00E60F55"/>
    <w:rsid w:val="00E623C6"/>
    <w:rsid w:val="00E82F59"/>
    <w:rsid w:val="00E92548"/>
    <w:rsid w:val="00E963C4"/>
    <w:rsid w:val="00EA7FDF"/>
    <w:rsid w:val="00EB2858"/>
    <w:rsid w:val="00EB518B"/>
    <w:rsid w:val="00EB78DF"/>
    <w:rsid w:val="00F11A4C"/>
    <w:rsid w:val="00F35915"/>
    <w:rsid w:val="00F43E75"/>
    <w:rsid w:val="00F472D3"/>
    <w:rsid w:val="00F51552"/>
    <w:rsid w:val="00F541A2"/>
    <w:rsid w:val="00F54718"/>
    <w:rsid w:val="00F6365D"/>
    <w:rsid w:val="00F72B85"/>
    <w:rsid w:val="00F956B7"/>
    <w:rsid w:val="00FC616E"/>
    <w:rsid w:val="00FF793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81">
      <o:colormenu v:ext="edit" fillcolor="#cff" strokecolor="none"/>
    </o:shapedefaults>
    <o:shapelayout v:ext="edit">
      <o:idmap v:ext="edit" data="1"/>
    </o:shapelayout>
  </w:shapeDefaults>
  <w:decimalSymbol w:val="."/>
  <w:listSeparator w:val=","/>
  <w14:docId w14:val="73CA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227"/>
    <w:rPr>
      <w:rFonts w:ascii="Trebuchet MS" w:eastAsia="LF_Kai" w:hAnsi="Trebuchet MS"/>
      <w:color w:val="000000"/>
      <w:szCs w:val="24"/>
    </w:rPr>
  </w:style>
  <w:style w:type="paragraph" w:styleId="Heading1">
    <w:name w:val="heading 1"/>
    <w:aliases w:val="Chapter Title"/>
    <w:basedOn w:val="IMNormal"/>
    <w:next w:val="Heading2"/>
    <w:qFormat/>
    <w:rsid w:val="00303688"/>
    <w:pPr>
      <w:keepNext/>
      <w:pageBreakBefore/>
      <w:numPr>
        <w:numId w:val="9"/>
      </w:numPr>
      <w:spacing w:after="160"/>
      <w:outlineLvl w:val="0"/>
    </w:pPr>
    <w:rPr>
      <w:rFonts w:ascii="AmplitudeTF" w:hAnsi="AmplitudeTF"/>
      <w:b/>
      <w:bCs/>
      <w:color w:val="192D4D"/>
      <w:kern w:val="32"/>
      <w:sz w:val="32"/>
      <w:szCs w:val="32"/>
    </w:rPr>
  </w:style>
  <w:style w:type="paragraph" w:styleId="Heading2">
    <w:name w:val="heading 2"/>
    <w:basedOn w:val="IMNormal"/>
    <w:next w:val="23BodyText"/>
    <w:qFormat/>
    <w:rsid w:val="00F35915"/>
    <w:pPr>
      <w:keepNext/>
      <w:tabs>
        <w:tab w:val="left" w:pos="7549"/>
      </w:tabs>
      <w:spacing w:before="240"/>
      <w:outlineLvl w:val="1"/>
    </w:pPr>
    <w:rPr>
      <w:rFonts w:ascii="AmplitudeTF" w:hAnsi="AmplitudeTF"/>
      <w:b/>
      <w:bCs/>
      <w:iCs/>
      <w:sz w:val="26"/>
      <w:szCs w:val="28"/>
    </w:rPr>
  </w:style>
  <w:style w:type="paragraph" w:styleId="Heading3">
    <w:name w:val="heading 3"/>
    <w:basedOn w:val="IMNormal"/>
    <w:next w:val="23BodyText"/>
    <w:qFormat/>
    <w:rsid w:val="00603227"/>
    <w:pPr>
      <w:keepNext/>
      <w:spacing w:before="160"/>
      <w:outlineLvl w:val="2"/>
    </w:pPr>
    <w:rPr>
      <w:b/>
      <w:bCs/>
      <w:szCs w:val="26"/>
    </w:rPr>
  </w:style>
  <w:style w:type="paragraph" w:styleId="Heading4">
    <w:name w:val="heading 4"/>
    <w:basedOn w:val="IMNormal"/>
    <w:next w:val="23BodyText"/>
    <w:qFormat/>
    <w:rsid w:val="00603227"/>
    <w:pPr>
      <w:keepNext/>
      <w:spacing w:before="160"/>
      <w:outlineLvl w:val="3"/>
    </w:pPr>
    <w:rPr>
      <w:bCs/>
      <w:i/>
      <w:szCs w:val="28"/>
    </w:rPr>
  </w:style>
  <w:style w:type="paragraph" w:styleId="Heading5">
    <w:name w:val="heading 5"/>
    <w:aliases w:val="Appendix Title"/>
    <w:basedOn w:val="Heading1"/>
    <w:next w:val="Heading6"/>
    <w:qFormat/>
    <w:rsid w:val="00603227"/>
    <w:pPr>
      <w:numPr>
        <w:ilvl w:val="4"/>
      </w:numPr>
      <w:outlineLvl w:val="4"/>
    </w:pPr>
    <w:rPr>
      <w:bCs w:val="0"/>
      <w:iCs/>
      <w:szCs w:val="26"/>
    </w:rPr>
  </w:style>
  <w:style w:type="paragraph" w:styleId="Heading6">
    <w:name w:val="heading 6"/>
    <w:basedOn w:val="Heading2"/>
    <w:next w:val="23BodyText"/>
    <w:qFormat/>
    <w:rsid w:val="00603227"/>
    <w:pPr>
      <w:outlineLvl w:val="5"/>
    </w:pPr>
    <w:rPr>
      <w:bCs w:val="0"/>
      <w:szCs w:val="22"/>
    </w:rPr>
  </w:style>
  <w:style w:type="paragraph" w:styleId="Heading7">
    <w:name w:val="heading 7"/>
    <w:basedOn w:val="Heading3"/>
    <w:next w:val="23BodyText"/>
    <w:qFormat/>
    <w:rsid w:val="00603227"/>
    <w:pPr>
      <w:outlineLvl w:val="6"/>
    </w:pPr>
  </w:style>
  <w:style w:type="paragraph" w:styleId="Heading8">
    <w:name w:val="heading 8"/>
    <w:basedOn w:val="Heading4"/>
    <w:next w:val="23BodyText"/>
    <w:qFormat/>
    <w:rsid w:val="00603227"/>
    <w:pPr>
      <w:outlineLvl w:val="7"/>
    </w:pPr>
    <w:rPr>
      <w:iCs/>
    </w:rPr>
  </w:style>
  <w:style w:type="paragraph" w:styleId="Heading9">
    <w:name w:val="heading 9"/>
    <w:aliases w:val="Introductory Title"/>
    <w:basedOn w:val="IMNormal"/>
    <w:next w:val="23BodyText"/>
    <w:qFormat/>
    <w:rsid w:val="00603227"/>
    <w:pPr>
      <w:keepNext/>
      <w:pageBreakBefore/>
      <w:spacing w:after="160"/>
      <w:ind w:left="374" w:hanging="374"/>
      <w:outlineLvl w:val="8"/>
    </w:pPr>
    <w:rPr>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Normal">
    <w:name w:val="IM Normal"/>
    <w:rsid w:val="00603227"/>
    <w:pPr>
      <w:spacing w:line="264" w:lineRule="auto"/>
    </w:pPr>
    <w:rPr>
      <w:rFonts w:ascii="Arial" w:eastAsia="LF_Kai" w:hAnsi="Arial" w:cs="Arial"/>
      <w:color w:val="000000"/>
      <w:szCs w:val="24"/>
    </w:rPr>
  </w:style>
  <w:style w:type="paragraph" w:customStyle="1" w:styleId="23BodyText">
    <w:name w:val="23 Body Text"/>
    <w:basedOn w:val="IMNormal"/>
    <w:rsid w:val="00E82F59"/>
    <w:pPr>
      <w:spacing w:before="100"/>
    </w:pPr>
    <w:rPr>
      <w:rFonts w:ascii="AmplitudeTF" w:hAnsi="AmplitudeTF"/>
    </w:rPr>
  </w:style>
  <w:style w:type="paragraph" w:customStyle="1" w:styleId="13aPresentationtext">
    <w:name w:val="13a Presentation text"/>
    <w:basedOn w:val="IMNormal"/>
    <w:rsid w:val="00603227"/>
    <w:pPr>
      <w:spacing w:before="100"/>
      <w:ind w:left="202"/>
    </w:pPr>
    <w:rPr>
      <w:sz w:val="22"/>
    </w:rPr>
  </w:style>
  <w:style w:type="paragraph" w:customStyle="1" w:styleId="13Presentationcovertextblack">
    <w:name w:val="13 Presentation cover text black"/>
    <w:basedOn w:val="IMNormal"/>
    <w:next w:val="13aPresentationtext"/>
    <w:rsid w:val="00603227"/>
    <w:pPr>
      <w:spacing w:before="160"/>
      <w:ind w:left="202"/>
    </w:pPr>
    <w:rPr>
      <w:b/>
      <w:sz w:val="22"/>
    </w:rPr>
  </w:style>
  <w:style w:type="paragraph" w:customStyle="1" w:styleId="12Presentationsubtitlenext">
    <w:name w:val="12 Presentation subtitle next"/>
    <w:basedOn w:val="IMNormal"/>
    <w:next w:val="13Presentationcovertextblack"/>
    <w:rsid w:val="00603227"/>
    <w:pPr>
      <w:spacing w:before="160"/>
      <w:ind w:left="202"/>
    </w:pPr>
    <w:rPr>
      <w:b/>
      <w:color w:val="6D6E71"/>
      <w:sz w:val="22"/>
    </w:rPr>
  </w:style>
  <w:style w:type="paragraph" w:customStyle="1" w:styleId="11Presentationsubtitle">
    <w:name w:val="11 Presentation subtitle"/>
    <w:basedOn w:val="IMNormal"/>
    <w:next w:val="12Presentationsubtitlenext"/>
    <w:rsid w:val="00603227"/>
    <w:pPr>
      <w:spacing w:before="160"/>
      <w:ind w:left="202"/>
    </w:pPr>
    <w:rPr>
      <w:b/>
      <w:color w:val="6D6E71"/>
      <w:sz w:val="22"/>
    </w:rPr>
  </w:style>
  <w:style w:type="paragraph" w:customStyle="1" w:styleId="10Presentationtitle">
    <w:name w:val="10 Presentation title"/>
    <w:basedOn w:val="IMNormal"/>
    <w:next w:val="11Presentationsubtitle"/>
    <w:rsid w:val="00603227"/>
    <w:pPr>
      <w:spacing w:before="200" w:after="120" w:line="260" w:lineRule="exact"/>
      <w:ind w:left="230"/>
    </w:pPr>
    <w:rPr>
      <w:b/>
      <w:caps/>
      <w:color w:val="FFFFFF"/>
      <w:sz w:val="24"/>
    </w:rPr>
  </w:style>
  <w:style w:type="paragraph" w:customStyle="1" w:styleId="15Memodate">
    <w:name w:val="15 Memo date"/>
    <w:basedOn w:val="IMNormal"/>
    <w:rsid w:val="00603227"/>
    <w:pPr>
      <w:jc w:val="right"/>
    </w:pPr>
    <w:rPr>
      <w:caps/>
      <w:color w:val="6D6E71"/>
      <w:spacing w:val="60"/>
      <w:sz w:val="24"/>
    </w:rPr>
  </w:style>
  <w:style w:type="paragraph" w:customStyle="1" w:styleId="13bCoverbodytext">
    <w:name w:val="13b Cover body text"/>
    <w:basedOn w:val="IMNormal"/>
    <w:rsid w:val="00603227"/>
    <w:pPr>
      <w:spacing w:before="100"/>
      <w:ind w:left="-418"/>
    </w:pPr>
    <w:rPr>
      <w:sz w:val="10"/>
    </w:rPr>
  </w:style>
  <w:style w:type="paragraph" w:customStyle="1" w:styleId="18IntroductoryTitle">
    <w:name w:val="18. Introductory Title"/>
    <w:basedOn w:val="IMNormal"/>
    <w:next w:val="23BodyText"/>
    <w:rsid w:val="00603227"/>
    <w:pPr>
      <w:keepNext/>
      <w:pageBreakBefore/>
      <w:spacing w:after="160"/>
    </w:pPr>
    <w:rPr>
      <w:b/>
      <w:sz w:val="28"/>
    </w:rPr>
  </w:style>
  <w:style w:type="paragraph" w:customStyle="1" w:styleId="18aIntroHeading1">
    <w:name w:val="18a Intro Heading 1"/>
    <w:basedOn w:val="IMNormal"/>
    <w:next w:val="23BodyText"/>
    <w:rsid w:val="00603227"/>
    <w:pPr>
      <w:keepNext/>
      <w:spacing w:before="240"/>
    </w:pPr>
    <w:rPr>
      <w:b/>
      <w:sz w:val="26"/>
    </w:rPr>
  </w:style>
  <w:style w:type="paragraph" w:customStyle="1" w:styleId="18bIntroHeading2">
    <w:name w:val="18b Intro Heading 2"/>
    <w:basedOn w:val="IMNormal"/>
    <w:next w:val="23BodyText"/>
    <w:rsid w:val="00603227"/>
    <w:pPr>
      <w:keepNext/>
      <w:spacing w:before="160"/>
    </w:pPr>
    <w:rPr>
      <w:b/>
    </w:rPr>
  </w:style>
  <w:style w:type="paragraph" w:customStyle="1" w:styleId="18cIntroHeading3">
    <w:name w:val="18c Intro Heading 3"/>
    <w:basedOn w:val="IMNormal"/>
    <w:next w:val="23BodyText"/>
    <w:rsid w:val="00603227"/>
    <w:pPr>
      <w:keepNext/>
      <w:spacing w:before="160"/>
    </w:pPr>
    <w:rPr>
      <w:i/>
    </w:rPr>
  </w:style>
  <w:style w:type="paragraph" w:customStyle="1" w:styleId="32Exhibitsubtitle">
    <w:name w:val="32 Exhibit subtitle"/>
    <w:basedOn w:val="IMNormal"/>
    <w:next w:val="23BodyText"/>
    <w:rsid w:val="00107552"/>
    <w:pPr>
      <w:keepNext/>
      <w:pBdr>
        <w:left w:val="single" w:sz="2" w:space="2" w:color="7397BC"/>
        <w:bottom w:val="single" w:sz="2" w:space="2" w:color="7397BC"/>
        <w:right w:val="single" w:sz="2" w:space="0" w:color="7397BC"/>
        <w:between w:val="single" w:sz="2" w:space="1" w:color="000080"/>
      </w:pBdr>
      <w:shd w:val="solid" w:color="7397BC" w:fill="000080"/>
      <w:spacing w:line="220" w:lineRule="atLeast"/>
      <w:ind w:left="72" w:right="43"/>
    </w:pPr>
    <w:rPr>
      <w:color w:val="FFFFFF"/>
      <w:sz w:val="18"/>
    </w:rPr>
  </w:style>
  <w:style w:type="paragraph" w:customStyle="1" w:styleId="31Exhibittitle">
    <w:name w:val="31 Exhibit title"/>
    <w:basedOn w:val="IMNormal"/>
    <w:next w:val="32Exhibitsubtitle"/>
    <w:rsid w:val="00107552"/>
    <w:pPr>
      <w:keepNext/>
      <w:pBdr>
        <w:top w:val="single" w:sz="2" w:space="4" w:color="7397BC"/>
        <w:left w:val="single" w:sz="2" w:space="2" w:color="7397BC"/>
        <w:right w:val="single" w:sz="2" w:space="0" w:color="7397BC"/>
        <w:between w:val="single" w:sz="2" w:space="4" w:color="000080"/>
      </w:pBdr>
      <w:shd w:val="solid" w:color="7397BC" w:fill="000080"/>
      <w:spacing w:before="100" w:line="240" w:lineRule="exact"/>
      <w:ind w:left="72" w:right="43"/>
    </w:pPr>
    <w:rPr>
      <w:b/>
      <w:color w:val="FFFFFF"/>
      <w:position w:val="4"/>
      <w:sz w:val="18"/>
    </w:rPr>
  </w:style>
  <w:style w:type="paragraph" w:customStyle="1" w:styleId="34Exhibitnotesource">
    <w:name w:val="34. Exhibit note/source"/>
    <w:basedOn w:val="IMNormal"/>
    <w:next w:val="23BodyText"/>
    <w:rsid w:val="00603227"/>
    <w:pPr>
      <w:spacing w:before="40"/>
    </w:pPr>
    <w:rPr>
      <w:sz w:val="16"/>
    </w:rPr>
  </w:style>
  <w:style w:type="paragraph" w:customStyle="1" w:styleId="35Exhibitfootnote">
    <w:name w:val="35. Exhibit footnote"/>
    <w:basedOn w:val="IMNormal"/>
    <w:rsid w:val="00603227"/>
    <w:pPr>
      <w:numPr>
        <w:numId w:val="14"/>
      </w:numPr>
      <w:spacing w:before="40"/>
    </w:pPr>
    <w:rPr>
      <w:sz w:val="16"/>
    </w:rPr>
  </w:style>
  <w:style w:type="paragraph" w:customStyle="1" w:styleId="30Exhibitnumber">
    <w:name w:val="30 Exhibit number"/>
    <w:basedOn w:val="IMNormal"/>
    <w:next w:val="31Exhibittitle"/>
    <w:rsid w:val="00603227"/>
    <w:pPr>
      <w:keepNext/>
      <w:spacing w:before="100"/>
    </w:pPr>
    <w:rPr>
      <w:b/>
      <w:color w:val="auto"/>
      <w:sz w:val="18"/>
    </w:rPr>
  </w:style>
  <w:style w:type="paragraph" w:customStyle="1" w:styleId="30aExhibitnumberappx">
    <w:name w:val="30a Exhibit number appx"/>
    <w:basedOn w:val="IMNormal"/>
    <w:next w:val="31Exhibittitle"/>
    <w:rsid w:val="00603227"/>
    <w:pPr>
      <w:keepNext/>
      <w:spacing w:before="100"/>
    </w:pPr>
    <w:rPr>
      <w:b/>
      <w:color w:val="auto"/>
      <w:sz w:val="18"/>
    </w:rPr>
  </w:style>
  <w:style w:type="paragraph" w:customStyle="1" w:styleId="30bExhibitnumberintro">
    <w:name w:val="30b Exhibit number intro"/>
    <w:basedOn w:val="IMNormal"/>
    <w:next w:val="31Exhibittitle"/>
    <w:rsid w:val="00603227"/>
    <w:pPr>
      <w:keepNext/>
      <w:spacing w:before="100"/>
    </w:pPr>
    <w:rPr>
      <w:b/>
      <w:color w:val="auto"/>
      <w:sz w:val="18"/>
    </w:rPr>
  </w:style>
  <w:style w:type="paragraph" w:customStyle="1" w:styleId="36ObjectTitle">
    <w:name w:val="36 Object Title"/>
    <w:basedOn w:val="IMNormal"/>
    <w:next w:val="32Exhibitsubtitle"/>
    <w:rsid w:val="00107552"/>
    <w:pPr>
      <w:keepNext/>
      <w:pBdr>
        <w:top w:val="single" w:sz="2" w:space="4" w:color="7397BC"/>
        <w:left w:val="single" w:sz="2" w:space="2" w:color="7397BC"/>
        <w:right w:val="single" w:sz="2" w:space="0" w:color="7397BC"/>
        <w:between w:val="single" w:sz="2" w:space="4" w:color="000080"/>
      </w:pBdr>
      <w:shd w:val="solid" w:color="7397BC" w:fill="000080"/>
      <w:spacing w:before="100" w:line="240" w:lineRule="exact"/>
      <w:ind w:left="72" w:right="43"/>
    </w:pPr>
    <w:rPr>
      <w:b/>
      <w:color w:val="FFFFFF"/>
      <w:position w:val="4"/>
      <w:sz w:val="18"/>
    </w:rPr>
  </w:style>
  <w:style w:type="paragraph" w:styleId="FootnoteText">
    <w:name w:val="footnote text"/>
    <w:basedOn w:val="IMNormal"/>
    <w:semiHidden/>
    <w:rsid w:val="00603227"/>
    <w:pPr>
      <w:spacing w:before="120" w:line="240" w:lineRule="auto"/>
      <w:ind w:left="230" w:hanging="230"/>
    </w:pPr>
    <w:rPr>
      <w:sz w:val="16"/>
      <w:szCs w:val="20"/>
    </w:rPr>
  </w:style>
  <w:style w:type="paragraph" w:styleId="Footer">
    <w:name w:val="footer"/>
    <w:basedOn w:val="IMNormal"/>
    <w:rsid w:val="00603227"/>
    <w:pPr>
      <w:tabs>
        <w:tab w:val="center" w:pos="4320"/>
        <w:tab w:val="right" w:pos="8640"/>
      </w:tabs>
      <w:ind w:left="-389"/>
    </w:pPr>
    <w:rPr>
      <w:sz w:val="16"/>
    </w:rPr>
  </w:style>
  <w:style w:type="paragraph" w:customStyle="1" w:styleId="16Confidential">
    <w:name w:val="16 Confidential"/>
    <w:basedOn w:val="IMNormal"/>
    <w:rsid w:val="00603227"/>
    <w:pPr>
      <w:jc w:val="right"/>
    </w:pPr>
    <w:rPr>
      <w:caps/>
      <w:color w:val="6D6E71"/>
      <w:spacing w:val="60"/>
      <w:sz w:val="16"/>
    </w:rPr>
  </w:style>
  <w:style w:type="paragraph" w:customStyle="1" w:styleId="17Trackingnumber">
    <w:name w:val="17 Tracking number"/>
    <w:basedOn w:val="IMNormal"/>
    <w:rsid w:val="00603227"/>
    <w:pPr>
      <w:jc w:val="right"/>
    </w:pPr>
    <w:rPr>
      <w:color w:val="808080"/>
      <w:sz w:val="10"/>
    </w:rPr>
  </w:style>
  <w:style w:type="character" w:styleId="PageNumber">
    <w:name w:val="page number"/>
    <w:basedOn w:val="DefaultParagraphFont"/>
    <w:rsid w:val="00603227"/>
    <w:rPr>
      <w:rFonts w:ascii="Arial" w:hAnsi="Arial"/>
      <w:color w:val="808080"/>
      <w:sz w:val="18"/>
    </w:rPr>
  </w:style>
  <w:style w:type="paragraph" w:styleId="TOC1">
    <w:name w:val="toc 1"/>
    <w:aliases w:val="IM1"/>
    <w:basedOn w:val="IMNormal"/>
    <w:next w:val="Normal"/>
    <w:semiHidden/>
    <w:rsid w:val="00603227"/>
    <w:pPr>
      <w:tabs>
        <w:tab w:val="left" w:pos="432"/>
        <w:tab w:val="right" w:leader="dot" w:pos="8554"/>
      </w:tabs>
      <w:spacing w:before="280"/>
      <w:ind w:left="432" w:right="576" w:hanging="432"/>
    </w:pPr>
    <w:rPr>
      <w:b/>
      <w:sz w:val="22"/>
    </w:rPr>
  </w:style>
  <w:style w:type="paragraph" w:styleId="TOC2">
    <w:name w:val="toc 2"/>
    <w:aliases w:val="IM2"/>
    <w:basedOn w:val="IMNormal"/>
    <w:next w:val="Normal"/>
    <w:semiHidden/>
    <w:rsid w:val="00603227"/>
    <w:pPr>
      <w:tabs>
        <w:tab w:val="right" w:pos="8554"/>
      </w:tabs>
      <w:spacing w:before="20"/>
      <w:ind w:left="432" w:right="576"/>
    </w:pPr>
  </w:style>
  <w:style w:type="paragraph" w:styleId="TOC3">
    <w:name w:val="toc 3"/>
    <w:aliases w:val="IM3"/>
    <w:basedOn w:val="IMNormal"/>
    <w:next w:val="Normal"/>
    <w:semiHidden/>
    <w:rsid w:val="00603227"/>
    <w:pPr>
      <w:tabs>
        <w:tab w:val="right" w:pos="8554"/>
      </w:tabs>
      <w:ind w:left="432" w:right="576"/>
    </w:pPr>
  </w:style>
  <w:style w:type="paragraph" w:styleId="TOC4">
    <w:name w:val="toc 4"/>
    <w:aliases w:val="IM4"/>
    <w:basedOn w:val="IMNormal"/>
    <w:next w:val="Normal"/>
    <w:semiHidden/>
    <w:rsid w:val="00603227"/>
    <w:pPr>
      <w:tabs>
        <w:tab w:val="right" w:pos="8554"/>
      </w:tabs>
      <w:ind w:left="432" w:right="576"/>
    </w:pPr>
  </w:style>
  <w:style w:type="paragraph" w:styleId="TOC5">
    <w:name w:val="toc 5"/>
    <w:aliases w:val="AP1"/>
    <w:basedOn w:val="IMNormal"/>
    <w:next w:val="Normal"/>
    <w:semiHidden/>
    <w:rsid w:val="00603227"/>
    <w:pPr>
      <w:tabs>
        <w:tab w:val="left" w:pos="432"/>
        <w:tab w:val="right" w:leader="dot" w:pos="8554"/>
      </w:tabs>
      <w:spacing w:before="280"/>
      <w:ind w:left="432" w:right="576" w:hanging="432"/>
    </w:pPr>
    <w:rPr>
      <w:b/>
      <w:sz w:val="22"/>
    </w:rPr>
  </w:style>
  <w:style w:type="paragraph" w:styleId="TOC6">
    <w:name w:val="toc 6"/>
    <w:aliases w:val="AP2"/>
    <w:basedOn w:val="IMNormal"/>
    <w:next w:val="Normal"/>
    <w:semiHidden/>
    <w:rsid w:val="00603227"/>
    <w:pPr>
      <w:tabs>
        <w:tab w:val="right" w:pos="8554"/>
      </w:tabs>
      <w:spacing w:before="20"/>
      <w:ind w:left="432" w:right="576"/>
    </w:pPr>
  </w:style>
  <w:style w:type="paragraph" w:styleId="TOC7">
    <w:name w:val="toc 7"/>
    <w:aliases w:val="AP3"/>
    <w:basedOn w:val="IMNormal"/>
    <w:next w:val="Normal"/>
    <w:semiHidden/>
    <w:rsid w:val="00603227"/>
    <w:pPr>
      <w:tabs>
        <w:tab w:val="right" w:pos="8554"/>
      </w:tabs>
      <w:ind w:left="432" w:right="576"/>
    </w:pPr>
  </w:style>
  <w:style w:type="paragraph" w:styleId="TOC8">
    <w:name w:val="toc 8"/>
    <w:aliases w:val="EX"/>
    <w:basedOn w:val="IMNormal"/>
    <w:next w:val="Normal"/>
    <w:semiHidden/>
    <w:rsid w:val="00603227"/>
    <w:pPr>
      <w:tabs>
        <w:tab w:val="left" w:pos="1440"/>
        <w:tab w:val="right" w:leader="dot" w:pos="8554"/>
      </w:tabs>
      <w:spacing w:after="240"/>
      <w:ind w:left="1440" w:right="576" w:hanging="1440"/>
    </w:pPr>
  </w:style>
  <w:style w:type="paragraph" w:styleId="TOC9">
    <w:name w:val="toc 9"/>
    <w:aliases w:val="AP"/>
    <w:basedOn w:val="IMNormal"/>
    <w:next w:val="Normal"/>
    <w:semiHidden/>
    <w:rsid w:val="00603227"/>
    <w:pPr>
      <w:spacing w:before="240"/>
    </w:pPr>
    <w:rPr>
      <w:b/>
      <w:sz w:val="26"/>
    </w:rPr>
  </w:style>
  <w:style w:type="paragraph" w:customStyle="1" w:styleId="19Disclaimertext">
    <w:name w:val="19 Disclaimer text"/>
    <w:basedOn w:val="IMNormal"/>
    <w:rsid w:val="00603227"/>
    <w:pPr>
      <w:spacing w:before="100"/>
    </w:pPr>
    <w:rPr>
      <w:sz w:val="18"/>
    </w:rPr>
  </w:style>
  <w:style w:type="paragraph" w:customStyle="1" w:styleId="14Trackertext">
    <w:name w:val="14 Tracker text"/>
    <w:basedOn w:val="IMNormal"/>
    <w:rsid w:val="00603227"/>
    <w:rPr>
      <w:caps/>
      <w:color w:val="808080"/>
      <w:spacing w:val="70"/>
      <w:sz w:val="18"/>
    </w:rPr>
  </w:style>
  <w:style w:type="paragraph" w:customStyle="1" w:styleId="50Calendarmonth">
    <w:name w:val="50 Calendar month"/>
    <w:basedOn w:val="IMNormal"/>
    <w:rsid w:val="00603227"/>
    <w:pPr>
      <w:keepNext/>
      <w:keepLines/>
      <w:spacing w:before="100" w:line="240" w:lineRule="exact"/>
      <w:ind w:left="72" w:right="43"/>
    </w:pPr>
    <w:rPr>
      <w:b/>
      <w:color w:val="FFFFFF"/>
      <w:position w:val="4"/>
      <w:sz w:val="18"/>
    </w:rPr>
  </w:style>
  <w:style w:type="paragraph" w:customStyle="1" w:styleId="51Calendarweek">
    <w:name w:val="51 Calendar week"/>
    <w:basedOn w:val="IMNormal"/>
    <w:rsid w:val="00603227"/>
    <w:pPr>
      <w:keepNext/>
      <w:keepLines/>
      <w:spacing w:before="120" w:after="20" w:line="160" w:lineRule="exact"/>
      <w:ind w:right="115"/>
      <w:jc w:val="right"/>
    </w:pPr>
    <w:rPr>
      <w:b/>
      <w:caps/>
      <w:color w:val="6D6E71"/>
      <w:sz w:val="14"/>
    </w:rPr>
  </w:style>
  <w:style w:type="paragraph" w:customStyle="1" w:styleId="52Calendardays">
    <w:name w:val="52 Calendar days"/>
    <w:basedOn w:val="IMNormal"/>
    <w:rsid w:val="00603227"/>
    <w:pPr>
      <w:keepNext/>
      <w:keepLines/>
      <w:spacing w:before="60" w:after="60" w:line="220" w:lineRule="exact"/>
      <w:ind w:right="115"/>
      <w:jc w:val="right"/>
    </w:pPr>
    <w:rPr>
      <w:sz w:val="18"/>
    </w:rPr>
  </w:style>
  <w:style w:type="paragraph" w:customStyle="1" w:styleId="24Chapterbullet1">
    <w:name w:val="24 Chapter bullet 1"/>
    <w:basedOn w:val="IMNormal"/>
    <w:rsid w:val="00603227"/>
    <w:pPr>
      <w:numPr>
        <w:numId w:val="10"/>
      </w:numPr>
      <w:spacing w:before="100" w:after="20"/>
    </w:pPr>
  </w:style>
  <w:style w:type="paragraph" w:customStyle="1" w:styleId="25Chapterbullet2">
    <w:name w:val="25 Chapter bullet 2"/>
    <w:basedOn w:val="IMNormal"/>
    <w:rsid w:val="00603227"/>
    <w:pPr>
      <w:numPr>
        <w:numId w:val="11"/>
      </w:numPr>
      <w:spacing w:before="20"/>
    </w:pPr>
  </w:style>
  <w:style w:type="paragraph" w:customStyle="1" w:styleId="26Chapterbullet3">
    <w:name w:val="26 Chapter bullet 3"/>
    <w:basedOn w:val="IMNormal"/>
    <w:rsid w:val="00603227"/>
    <w:pPr>
      <w:numPr>
        <w:numId w:val="12"/>
      </w:numPr>
      <w:spacing w:before="20"/>
    </w:pPr>
  </w:style>
  <w:style w:type="paragraph" w:customStyle="1" w:styleId="27Chapterbullet4">
    <w:name w:val="27 Chapter bullet 4"/>
    <w:basedOn w:val="IMNormal"/>
    <w:rsid w:val="00603227"/>
    <w:pPr>
      <w:numPr>
        <w:numId w:val="13"/>
      </w:numPr>
      <w:spacing w:before="20"/>
    </w:pPr>
  </w:style>
  <w:style w:type="paragraph" w:customStyle="1" w:styleId="38Tablenormal">
    <w:name w:val="38 Table normal"/>
    <w:basedOn w:val="IMNormal"/>
    <w:rsid w:val="00603227"/>
    <w:pPr>
      <w:keepNext/>
      <w:keepLines/>
      <w:spacing w:before="60" w:line="288" w:lineRule="auto"/>
      <w:ind w:right="72"/>
    </w:pPr>
    <w:rPr>
      <w:sz w:val="18"/>
    </w:rPr>
  </w:style>
  <w:style w:type="paragraph" w:customStyle="1" w:styleId="38aTablestyletext">
    <w:name w:val="38a Table style text"/>
    <w:basedOn w:val="38Tablenormal"/>
    <w:rsid w:val="00603227"/>
  </w:style>
  <w:style w:type="paragraph" w:customStyle="1" w:styleId="38bTablestylenumeric">
    <w:name w:val="38b Table style numeric"/>
    <w:basedOn w:val="38Tablenormal"/>
    <w:rsid w:val="00603227"/>
  </w:style>
  <w:style w:type="paragraph" w:customStyle="1" w:styleId="38fTablestylecalendar">
    <w:name w:val="38f Table style calendar"/>
    <w:basedOn w:val="IMNormal"/>
    <w:rsid w:val="00603227"/>
    <w:pPr>
      <w:keepNext/>
      <w:keepLines/>
      <w:spacing w:before="40" w:after="40" w:line="260" w:lineRule="atLeast"/>
    </w:pPr>
    <w:rPr>
      <w:sz w:val="18"/>
    </w:rPr>
  </w:style>
  <w:style w:type="paragraph" w:customStyle="1" w:styleId="37Tablecolumnhead">
    <w:name w:val="37 Table column head"/>
    <w:basedOn w:val="IMNormal"/>
    <w:rsid w:val="00603227"/>
    <w:pPr>
      <w:keepNext/>
      <w:spacing w:before="40" w:after="40"/>
    </w:pPr>
    <w:rPr>
      <w:b/>
      <w:sz w:val="14"/>
    </w:rPr>
  </w:style>
  <w:style w:type="paragraph" w:customStyle="1" w:styleId="38aContacttabletext">
    <w:name w:val="38a Contact table text"/>
    <w:basedOn w:val="IMNormal"/>
    <w:rsid w:val="00603227"/>
    <w:pPr>
      <w:spacing w:before="120" w:after="120"/>
    </w:pPr>
  </w:style>
  <w:style w:type="paragraph" w:styleId="Header">
    <w:name w:val="header"/>
    <w:basedOn w:val="Normal"/>
    <w:rsid w:val="00603227"/>
    <w:pPr>
      <w:tabs>
        <w:tab w:val="center" w:pos="4320"/>
        <w:tab w:val="right" w:pos="8640"/>
      </w:tabs>
    </w:pPr>
  </w:style>
  <w:style w:type="paragraph" w:styleId="BodyText3">
    <w:name w:val="Body Text 3"/>
    <w:basedOn w:val="Normal"/>
    <w:rsid w:val="000E6A67"/>
    <w:pPr>
      <w:jc w:val="both"/>
    </w:pPr>
    <w:rPr>
      <w:sz w:val="18"/>
      <w:szCs w:val="18"/>
    </w:rPr>
  </w:style>
  <w:style w:type="table" w:styleId="TableGrid">
    <w:name w:val="Table Grid"/>
    <w:basedOn w:val="TableNormal"/>
    <w:rsid w:val="00907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12F1"/>
    <w:rPr>
      <w:rFonts w:ascii="Tahoma" w:hAnsi="Tahoma" w:cs="Tahoma"/>
      <w:sz w:val="16"/>
      <w:szCs w:val="16"/>
    </w:rPr>
  </w:style>
  <w:style w:type="character" w:customStyle="1" w:styleId="BalloonTextChar">
    <w:name w:val="Balloon Text Char"/>
    <w:basedOn w:val="DefaultParagraphFont"/>
    <w:link w:val="BalloonText"/>
    <w:uiPriority w:val="99"/>
    <w:semiHidden/>
    <w:rsid w:val="00E112F1"/>
    <w:rPr>
      <w:rFonts w:ascii="Tahoma" w:eastAsia="LF_Kai" w:hAnsi="Tahoma" w:cs="Tahoma"/>
      <w:color w:val="000000"/>
      <w:sz w:val="16"/>
      <w:szCs w:val="16"/>
    </w:rPr>
  </w:style>
  <w:style w:type="paragraph" w:styleId="NormalWeb">
    <w:name w:val="Normal (Web)"/>
    <w:basedOn w:val="Normal"/>
    <w:uiPriority w:val="99"/>
    <w:semiHidden/>
    <w:unhideWhenUsed/>
    <w:rsid w:val="00B10C59"/>
    <w:pPr>
      <w:spacing w:before="100" w:beforeAutospacing="1" w:after="100" w:afterAutospacing="1"/>
    </w:pPr>
    <w:rPr>
      <w:rFonts w:ascii="Times New Roman" w:eastAsiaTheme="minorEastAsia" w:hAnsi="Times New Roman"/>
      <w:color w:val="auto"/>
      <w:sz w:val="24"/>
    </w:rPr>
  </w:style>
  <w:style w:type="character" w:styleId="Hyperlink">
    <w:name w:val="Hyperlink"/>
    <w:basedOn w:val="DefaultParagraphFont"/>
    <w:uiPriority w:val="99"/>
    <w:unhideWhenUsed/>
    <w:rsid w:val="001806F1"/>
    <w:rPr>
      <w:color w:val="0000FF" w:themeColor="hyperlink"/>
      <w:u w:val="single"/>
    </w:rPr>
  </w:style>
  <w:style w:type="character" w:styleId="CommentReference">
    <w:name w:val="annotation reference"/>
    <w:basedOn w:val="DefaultParagraphFont"/>
    <w:uiPriority w:val="99"/>
    <w:semiHidden/>
    <w:unhideWhenUsed/>
    <w:rsid w:val="002E38B0"/>
    <w:rPr>
      <w:sz w:val="16"/>
      <w:szCs w:val="16"/>
    </w:rPr>
  </w:style>
  <w:style w:type="paragraph" w:styleId="CommentText">
    <w:name w:val="annotation text"/>
    <w:basedOn w:val="Normal"/>
    <w:link w:val="CommentTextChar"/>
    <w:uiPriority w:val="99"/>
    <w:semiHidden/>
    <w:unhideWhenUsed/>
    <w:rsid w:val="002E38B0"/>
    <w:rPr>
      <w:szCs w:val="20"/>
    </w:rPr>
  </w:style>
  <w:style w:type="character" w:customStyle="1" w:styleId="CommentTextChar">
    <w:name w:val="Comment Text Char"/>
    <w:basedOn w:val="DefaultParagraphFont"/>
    <w:link w:val="CommentText"/>
    <w:uiPriority w:val="99"/>
    <w:semiHidden/>
    <w:rsid w:val="002E38B0"/>
    <w:rPr>
      <w:rFonts w:ascii="Trebuchet MS" w:eastAsia="LF_Kai" w:hAnsi="Trebuchet MS"/>
      <w:color w:val="000000"/>
    </w:rPr>
  </w:style>
  <w:style w:type="paragraph" w:styleId="CommentSubject">
    <w:name w:val="annotation subject"/>
    <w:basedOn w:val="CommentText"/>
    <w:next w:val="CommentText"/>
    <w:link w:val="CommentSubjectChar"/>
    <w:uiPriority w:val="99"/>
    <w:semiHidden/>
    <w:unhideWhenUsed/>
    <w:rsid w:val="002E38B0"/>
    <w:rPr>
      <w:b/>
      <w:bCs/>
    </w:rPr>
  </w:style>
  <w:style w:type="character" w:customStyle="1" w:styleId="CommentSubjectChar">
    <w:name w:val="Comment Subject Char"/>
    <w:basedOn w:val="CommentTextChar"/>
    <w:link w:val="CommentSubject"/>
    <w:uiPriority w:val="99"/>
    <w:semiHidden/>
    <w:rsid w:val="002E38B0"/>
    <w:rPr>
      <w:rFonts w:ascii="Trebuchet MS" w:eastAsia="LF_Kai" w:hAnsi="Trebuchet MS"/>
      <w:b/>
      <w:bCs/>
      <w:color w:val="000000"/>
    </w:rPr>
  </w:style>
  <w:style w:type="character" w:styleId="FollowedHyperlink">
    <w:name w:val="FollowedHyperlink"/>
    <w:basedOn w:val="DefaultParagraphFont"/>
    <w:uiPriority w:val="99"/>
    <w:semiHidden/>
    <w:unhideWhenUsed/>
    <w:rsid w:val="00464A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227"/>
    <w:rPr>
      <w:rFonts w:ascii="Trebuchet MS" w:eastAsia="LF_Kai" w:hAnsi="Trebuchet MS"/>
      <w:color w:val="000000"/>
      <w:szCs w:val="24"/>
    </w:rPr>
  </w:style>
  <w:style w:type="paragraph" w:styleId="Heading1">
    <w:name w:val="heading 1"/>
    <w:aliases w:val="Chapter Title"/>
    <w:basedOn w:val="IMNormal"/>
    <w:next w:val="Heading2"/>
    <w:qFormat/>
    <w:rsid w:val="00303688"/>
    <w:pPr>
      <w:keepNext/>
      <w:pageBreakBefore/>
      <w:numPr>
        <w:numId w:val="9"/>
      </w:numPr>
      <w:spacing w:after="160"/>
      <w:outlineLvl w:val="0"/>
    </w:pPr>
    <w:rPr>
      <w:rFonts w:ascii="AmplitudeTF" w:hAnsi="AmplitudeTF"/>
      <w:b/>
      <w:bCs/>
      <w:color w:val="192D4D"/>
      <w:kern w:val="32"/>
      <w:sz w:val="32"/>
      <w:szCs w:val="32"/>
    </w:rPr>
  </w:style>
  <w:style w:type="paragraph" w:styleId="Heading2">
    <w:name w:val="heading 2"/>
    <w:basedOn w:val="IMNormal"/>
    <w:next w:val="23BodyText"/>
    <w:qFormat/>
    <w:rsid w:val="00F35915"/>
    <w:pPr>
      <w:keepNext/>
      <w:tabs>
        <w:tab w:val="left" w:pos="7549"/>
      </w:tabs>
      <w:spacing w:before="240"/>
      <w:outlineLvl w:val="1"/>
    </w:pPr>
    <w:rPr>
      <w:rFonts w:ascii="AmplitudeTF" w:hAnsi="AmplitudeTF"/>
      <w:b/>
      <w:bCs/>
      <w:iCs/>
      <w:sz w:val="26"/>
      <w:szCs w:val="28"/>
    </w:rPr>
  </w:style>
  <w:style w:type="paragraph" w:styleId="Heading3">
    <w:name w:val="heading 3"/>
    <w:basedOn w:val="IMNormal"/>
    <w:next w:val="23BodyText"/>
    <w:qFormat/>
    <w:rsid w:val="00603227"/>
    <w:pPr>
      <w:keepNext/>
      <w:spacing w:before="160"/>
      <w:outlineLvl w:val="2"/>
    </w:pPr>
    <w:rPr>
      <w:b/>
      <w:bCs/>
      <w:szCs w:val="26"/>
    </w:rPr>
  </w:style>
  <w:style w:type="paragraph" w:styleId="Heading4">
    <w:name w:val="heading 4"/>
    <w:basedOn w:val="IMNormal"/>
    <w:next w:val="23BodyText"/>
    <w:qFormat/>
    <w:rsid w:val="00603227"/>
    <w:pPr>
      <w:keepNext/>
      <w:spacing w:before="160"/>
      <w:outlineLvl w:val="3"/>
    </w:pPr>
    <w:rPr>
      <w:bCs/>
      <w:i/>
      <w:szCs w:val="28"/>
    </w:rPr>
  </w:style>
  <w:style w:type="paragraph" w:styleId="Heading5">
    <w:name w:val="heading 5"/>
    <w:aliases w:val="Appendix Title"/>
    <w:basedOn w:val="Heading1"/>
    <w:next w:val="Heading6"/>
    <w:qFormat/>
    <w:rsid w:val="00603227"/>
    <w:pPr>
      <w:numPr>
        <w:ilvl w:val="4"/>
      </w:numPr>
      <w:outlineLvl w:val="4"/>
    </w:pPr>
    <w:rPr>
      <w:bCs w:val="0"/>
      <w:iCs/>
      <w:szCs w:val="26"/>
    </w:rPr>
  </w:style>
  <w:style w:type="paragraph" w:styleId="Heading6">
    <w:name w:val="heading 6"/>
    <w:basedOn w:val="Heading2"/>
    <w:next w:val="23BodyText"/>
    <w:qFormat/>
    <w:rsid w:val="00603227"/>
    <w:pPr>
      <w:outlineLvl w:val="5"/>
    </w:pPr>
    <w:rPr>
      <w:bCs w:val="0"/>
      <w:szCs w:val="22"/>
    </w:rPr>
  </w:style>
  <w:style w:type="paragraph" w:styleId="Heading7">
    <w:name w:val="heading 7"/>
    <w:basedOn w:val="Heading3"/>
    <w:next w:val="23BodyText"/>
    <w:qFormat/>
    <w:rsid w:val="00603227"/>
    <w:pPr>
      <w:outlineLvl w:val="6"/>
    </w:pPr>
  </w:style>
  <w:style w:type="paragraph" w:styleId="Heading8">
    <w:name w:val="heading 8"/>
    <w:basedOn w:val="Heading4"/>
    <w:next w:val="23BodyText"/>
    <w:qFormat/>
    <w:rsid w:val="00603227"/>
    <w:pPr>
      <w:outlineLvl w:val="7"/>
    </w:pPr>
    <w:rPr>
      <w:iCs/>
    </w:rPr>
  </w:style>
  <w:style w:type="paragraph" w:styleId="Heading9">
    <w:name w:val="heading 9"/>
    <w:aliases w:val="Introductory Title"/>
    <w:basedOn w:val="IMNormal"/>
    <w:next w:val="23BodyText"/>
    <w:qFormat/>
    <w:rsid w:val="00603227"/>
    <w:pPr>
      <w:keepNext/>
      <w:pageBreakBefore/>
      <w:spacing w:after="160"/>
      <w:ind w:left="374" w:hanging="374"/>
      <w:outlineLvl w:val="8"/>
    </w:pPr>
    <w:rPr>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Normal">
    <w:name w:val="IM Normal"/>
    <w:rsid w:val="00603227"/>
    <w:pPr>
      <w:spacing w:line="264" w:lineRule="auto"/>
    </w:pPr>
    <w:rPr>
      <w:rFonts w:ascii="Arial" w:eastAsia="LF_Kai" w:hAnsi="Arial" w:cs="Arial"/>
      <w:color w:val="000000"/>
      <w:szCs w:val="24"/>
    </w:rPr>
  </w:style>
  <w:style w:type="paragraph" w:customStyle="1" w:styleId="23BodyText">
    <w:name w:val="23 Body Text"/>
    <w:basedOn w:val="IMNormal"/>
    <w:rsid w:val="00E82F59"/>
    <w:pPr>
      <w:spacing w:before="100"/>
    </w:pPr>
    <w:rPr>
      <w:rFonts w:ascii="AmplitudeTF" w:hAnsi="AmplitudeTF"/>
    </w:rPr>
  </w:style>
  <w:style w:type="paragraph" w:customStyle="1" w:styleId="13aPresentationtext">
    <w:name w:val="13a Presentation text"/>
    <w:basedOn w:val="IMNormal"/>
    <w:rsid w:val="00603227"/>
    <w:pPr>
      <w:spacing w:before="100"/>
      <w:ind w:left="202"/>
    </w:pPr>
    <w:rPr>
      <w:sz w:val="22"/>
    </w:rPr>
  </w:style>
  <w:style w:type="paragraph" w:customStyle="1" w:styleId="13Presentationcovertextblack">
    <w:name w:val="13 Presentation cover text black"/>
    <w:basedOn w:val="IMNormal"/>
    <w:next w:val="13aPresentationtext"/>
    <w:rsid w:val="00603227"/>
    <w:pPr>
      <w:spacing w:before="160"/>
      <w:ind w:left="202"/>
    </w:pPr>
    <w:rPr>
      <w:b/>
      <w:sz w:val="22"/>
    </w:rPr>
  </w:style>
  <w:style w:type="paragraph" w:customStyle="1" w:styleId="12Presentationsubtitlenext">
    <w:name w:val="12 Presentation subtitle next"/>
    <w:basedOn w:val="IMNormal"/>
    <w:next w:val="13Presentationcovertextblack"/>
    <w:rsid w:val="00603227"/>
    <w:pPr>
      <w:spacing w:before="160"/>
      <w:ind w:left="202"/>
    </w:pPr>
    <w:rPr>
      <w:b/>
      <w:color w:val="6D6E71"/>
      <w:sz w:val="22"/>
    </w:rPr>
  </w:style>
  <w:style w:type="paragraph" w:customStyle="1" w:styleId="11Presentationsubtitle">
    <w:name w:val="11 Presentation subtitle"/>
    <w:basedOn w:val="IMNormal"/>
    <w:next w:val="12Presentationsubtitlenext"/>
    <w:rsid w:val="00603227"/>
    <w:pPr>
      <w:spacing w:before="160"/>
      <w:ind w:left="202"/>
    </w:pPr>
    <w:rPr>
      <w:b/>
      <w:color w:val="6D6E71"/>
      <w:sz w:val="22"/>
    </w:rPr>
  </w:style>
  <w:style w:type="paragraph" w:customStyle="1" w:styleId="10Presentationtitle">
    <w:name w:val="10 Presentation title"/>
    <w:basedOn w:val="IMNormal"/>
    <w:next w:val="11Presentationsubtitle"/>
    <w:rsid w:val="00603227"/>
    <w:pPr>
      <w:spacing w:before="200" w:after="120" w:line="260" w:lineRule="exact"/>
      <w:ind w:left="230"/>
    </w:pPr>
    <w:rPr>
      <w:b/>
      <w:caps/>
      <w:color w:val="FFFFFF"/>
      <w:sz w:val="24"/>
    </w:rPr>
  </w:style>
  <w:style w:type="paragraph" w:customStyle="1" w:styleId="15Memodate">
    <w:name w:val="15 Memo date"/>
    <w:basedOn w:val="IMNormal"/>
    <w:rsid w:val="00603227"/>
    <w:pPr>
      <w:jc w:val="right"/>
    </w:pPr>
    <w:rPr>
      <w:caps/>
      <w:color w:val="6D6E71"/>
      <w:spacing w:val="60"/>
      <w:sz w:val="24"/>
    </w:rPr>
  </w:style>
  <w:style w:type="paragraph" w:customStyle="1" w:styleId="13bCoverbodytext">
    <w:name w:val="13b Cover body text"/>
    <w:basedOn w:val="IMNormal"/>
    <w:rsid w:val="00603227"/>
    <w:pPr>
      <w:spacing w:before="100"/>
      <w:ind w:left="-418"/>
    </w:pPr>
    <w:rPr>
      <w:sz w:val="10"/>
    </w:rPr>
  </w:style>
  <w:style w:type="paragraph" w:customStyle="1" w:styleId="18IntroductoryTitle">
    <w:name w:val="18. Introductory Title"/>
    <w:basedOn w:val="IMNormal"/>
    <w:next w:val="23BodyText"/>
    <w:rsid w:val="00603227"/>
    <w:pPr>
      <w:keepNext/>
      <w:pageBreakBefore/>
      <w:spacing w:after="160"/>
    </w:pPr>
    <w:rPr>
      <w:b/>
      <w:sz w:val="28"/>
    </w:rPr>
  </w:style>
  <w:style w:type="paragraph" w:customStyle="1" w:styleId="18aIntroHeading1">
    <w:name w:val="18a Intro Heading 1"/>
    <w:basedOn w:val="IMNormal"/>
    <w:next w:val="23BodyText"/>
    <w:rsid w:val="00603227"/>
    <w:pPr>
      <w:keepNext/>
      <w:spacing w:before="240"/>
    </w:pPr>
    <w:rPr>
      <w:b/>
      <w:sz w:val="26"/>
    </w:rPr>
  </w:style>
  <w:style w:type="paragraph" w:customStyle="1" w:styleId="18bIntroHeading2">
    <w:name w:val="18b Intro Heading 2"/>
    <w:basedOn w:val="IMNormal"/>
    <w:next w:val="23BodyText"/>
    <w:rsid w:val="00603227"/>
    <w:pPr>
      <w:keepNext/>
      <w:spacing w:before="160"/>
    </w:pPr>
    <w:rPr>
      <w:b/>
    </w:rPr>
  </w:style>
  <w:style w:type="paragraph" w:customStyle="1" w:styleId="18cIntroHeading3">
    <w:name w:val="18c Intro Heading 3"/>
    <w:basedOn w:val="IMNormal"/>
    <w:next w:val="23BodyText"/>
    <w:rsid w:val="00603227"/>
    <w:pPr>
      <w:keepNext/>
      <w:spacing w:before="160"/>
    </w:pPr>
    <w:rPr>
      <w:i/>
    </w:rPr>
  </w:style>
  <w:style w:type="paragraph" w:customStyle="1" w:styleId="32Exhibitsubtitle">
    <w:name w:val="32 Exhibit subtitle"/>
    <w:basedOn w:val="IMNormal"/>
    <w:next w:val="23BodyText"/>
    <w:rsid w:val="00107552"/>
    <w:pPr>
      <w:keepNext/>
      <w:pBdr>
        <w:left w:val="single" w:sz="2" w:space="2" w:color="7397BC"/>
        <w:bottom w:val="single" w:sz="2" w:space="2" w:color="7397BC"/>
        <w:right w:val="single" w:sz="2" w:space="0" w:color="7397BC"/>
        <w:between w:val="single" w:sz="2" w:space="1" w:color="000080"/>
      </w:pBdr>
      <w:shd w:val="solid" w:color="7397BC" w:fill="000080"/>
      <w:spacing w:line="220" w:lineRule="atLeast"/>
      <w:ind w:left="72" w:right="43"/>
    </w:pPr>
    <w:rPr>
      <w:color w:val="FFFFFF"/>
      <w:sz w:val="18"/>
    </w:rPr>
  </w:style>
  <w:style w:type="paragraph" w:customStyle="1" w:styleId="31Exhibittitle">
    <w:name w:val="31 Exhibit title"/>
    <w:basedOn w:val="IMNormal"/>
    <w:next w:val="32Exhibitsubtitle"/>
    <w:rsid w:val="00107552"/>
    <w:pPr>
      <w:keepNext/>
      <w:pBdr>
        <w:top w:val="single" w:sz="2" w:space="4" w:color="7397BC"/>
        <w:left w:val="single" w:sz="2" w:space="2" w:color="7397BC"/>
        <w:right w:val="single" w:sz="2" w:space="0" w:color="7397BC"/>
        <w:between w:val="single" w:sz="2" w:space="4" w:color="000080"/>
      </w:pBdr>
      <w:shd w:val="solid" w:color="7397BC" w:fill="000080"/>
      <w:spacing w:before="100" w:line="240" w:lineRule="exact"/>
      <w:ind w:left="72" w:right="43"/>
    </w:pPr>
    <w:rPr>
      <w:b/>
      <w:color w:val="FFFFFF"/>
      <w:position w:val="4"/>
      <w:sz w:val="18"/>
    </w:rPr>
  </w:style>
  <w:style w:type="paragraph" w:customStyle="1" w:styleId="34Exhibitnotesource">
    <w:name w:val="34. Exhibit note/source"/>
    <w:basedOn w:val="IMNormal"/>
    <w:next w:val="23BodyText"/>
    <w:rsid w:val="00603227"/>
    <w:pPr>
      <w:spacing w:before="40"/>
    </w:pPr>
    <w:rPr>
      <w:sz w:val="16"/>
    </w:rPr>
  </w:style>
  <w:style w:type="paragraph" w:customStyle="1" w:styleId="35Exhibitfootnote">
    <w:name w:val="35. Exhibit footnote"/>
    <w:basedOn w:val="IMNormal"/>
    <w:rsid w:val="00603227"/>
    <w:pPr>
      <w:numPr>
        <w:numId w:val="14"/>
      </w:numPr>
      <w:spacing w:before="40"/>
    </w:pPr>
    <w:rPr>
      <w:sz w:val="16"/>
    </w:rPr>
  </w:style>
  <w:style w:type="paragraph" w:customStyle="1" w:styleId="30Exhibitnumber">
    <w:name w:val="30 Exhibit number"/>
    <w:basedOn w:val="IMNormal"/>
    <w:next w:val="31Exhibittitle"/>
    <w:rsid w:val="00603227"/>
    <w:pPr>
      <w:keepNext/>
      <w:spacing w:before="100"/>
    </w:pPr>
    <w:rPr>
      <w:b/>
      <w:color w:val="auto"/>
      <w:sz w:val="18"/>
    </w:rPr>
  </w:style>
  <w:style w:type="paragraph" w:customStyle="1" w:styleId="30aExhibitnumberappx">
    <w:name w:val="30a Exhibit number appx"/>
    <w:basedOn w:val="IMNormal"/>
    <w:next w:val="31Exhibittitle"/>
    <w:rsid w:val="00603227"/>
    <w:pPr>
      <w:keepNext/>
      <w:spacing w:before="100"/>
    </w:pPr>
    <w:rPr>
      <w:b/>
      <w:color w:val="auto"/>
      <w:sz w:val="18"/>
    </w:rPr>
  </w:style>
  <w:style w:type="paragraph" w:customStyle="1" w:styleId="30bExhibitnumberintro">
    <w:name w:val="30b Exhibit number intro"/>
    <w:basedOn w:val="IMNormal"/>
    <w:next w:val="31Exhibittitle"/>
    <w:rsid w:val="00603227"/>
    <w:pPr>
      <w:keepNext/>
      <w:spacing w:before="100"/>
    </w:pPr>
    <w:rPr>
      <w:b/>
      <w:color w:val="auto"/>
      <w:sz w:val="18"/>
    </w:rPr>
  </w:style>
  <w:style w:type="paragraph" w:customStyle="1" w:styleId="36ObjectTitle">
    <w:name w:val="36 Object Title"/>
    <w:basedOn w:val="IMNormal"/>
    <w:next w:val="32Exhibitsubtitle"/>
    <w:rsid w:val="00107552"/>
    <w:pPr>
      <w:keepNext/>
      <w:pBdr>
        <w:top w:val="single" w:sz="2" w:space="4" w:color="7397BC"/>
        <w:left w:val="single" w:sz="2" w:space="2" w:color="7397BC"/>
        <w:right w:val="single" w:sz="2" w:space="0" w:color="7397BC"/>
        <w:between w:val="single" w:sz="2" w:space="4" w:color="000080"/>
      </w:pBdr>
      <w:shd w:val="solid" w:color="7397BC" w:fill="000080"/>
      <w:spacing w:before="100" w:line="240" w:lineRule="exact"/>
      <w:ind w:left="72" w:right="43"/>
    </w:pPr>
    <w:rPr>
      <w:b/>
      <w:color w:val="FFFFFF"/>
      <w:position w:val="4"/>
      <w:sz w:val="18"/>
    </w:rPr>
  </w:style>
  <w:style w:type="paragraph" w:styleId="FootnoteText">
    <w:name w:val="footnote text"/>
    <w:basedOn w:val="IMNormal"/>
    <w:semiHidden/>
    <w:rsid w:val="00603227"/>
    <w:pPr>
      <w:spacing w:before="120" w:line="240" w:lineRule="auto"/>
      <w:ind w:left="230" w:hanging="230"/>
    </w:pPr>
    <w:rPr>
      <w:sz w:val="16"/>
      <w:szCs w:val="20"/>
    </w:rPr>
  </w:style>
  <w:style w:type="paragraph" w:styleId="Footer">
    <w:name w:val="footer"/>
    <w:basedOn w:val="IMNormal"/>
    <w:rsid w:val="00603227"/>
    <w:pPr>
      <w:tabs>
        <w:tab w:val="center" w:pos="4320"/>
        <w:tab w:val="right" w:pos="8640"/>
      </w:tabs>
      <w:ind w:left="-389"/>
    </w:pPr>
    <w:rPr>
      <w:sz w:val="16"/>
    </w:rPr>
  </w:style>
  <w:style w:type="paragraph" w:customStyle="1" w:styleId="16Confidential">
    <w:name w:val="16 Confidential"/>
    <w:basedOn w:val="IMNormal"/>
    <w:rsid w:val="00603227"/>
    <w:pPr>
      <w:jc w:val="right"/>
    </w:pPr>
    <w:rPr>
      <w:caps/>
      <w:color w:val="6D6E71"/>
      <w:spacing w:val="60"/>
      <w:sz w:val="16"/>
    </w:rPr>
  </w:style>
  <w:style w:type="paragraph" w:customStyle="1" w:styleId="17Trackingnumber">
    <w:name w:val="17 Tracking number"/>
    <w:basedOn w:val="IMNormal"/>
    <w:rsid w:val="00603227"/>
    <w:pPr>
      <w:jc w:val="right"/>
    </w:pPr>
    <w:rPr>
      <w:color w:val="808080"/>
      <w:sz w:val="10"/>
    </w:rPr>
  </w:style>
  <w:style w:type="character" w:styleId="PageNumber">
    <w:name w:val="page number"/>
    <w:basedOn w:val="DefaultParagraphFont"/>
    <w:rsid w:val="00603227"/>
    <w:rPr>
      <w:rFonts w:ascii="Arial" w:hAnsi="Arial"/>
      <w:color w:val="808080"/>
      <w:sz w:val="18"/>
    </w:rPr>
  </w:style>
  <w:style w:type="paragraph" w:styleId="TOC1">
    <w:name w:val="toc 1"/>
    <w:aliases w:val="IM1"/>
    <w:basedOn w:val="IMNormal"/>
    <w:next w:val="Normal"/>
    <w:semiHidden/>
    <w:rsid w:val="00603227"/>
    <w:pPr>
      <w:tabs>
        <w:tab w:val="left" w:pos="432"/>
        <w:tab w:val="right" w:leader="dot" w:pos="8554"/>
      </w:tabs>
      <w:spacing w:before="280"/>
      <w:ind w:left="432" w:right="576" w:hanging="432"/>
    </w:pPr>
    <w:rPr>
      <w:b/>
      <w:sz w:val="22"/>
    </w:rPr>
  </w:style>
  <w:style w:type="paragraph" w:styleId="TOC2">
    <w:name w:val="toc 2"/>
    <w:aliases w:val="IM2"/>
    <w:basedOn w:val="IMNormal"/>
    <w:next w:val="Normal"/>
    <w:semiHidden/>
    <w:rsid w:val="00603227"/>
    <w:pPr>
      <w:tabs>
        <w:tab w:val="right" w:pos="8554"/>
      </w:tabs>
      <w:spacing w:before="20"/>
      <w:ind w:left="432" w:right="576"/>
    </w:pPr>
  </w:style>
  <w:style w:type="paragraph" w:styleId="TOC3">
    <w:name w:val="toc 3"/>
    <w:aliases w:val="IM3"/>
    <w:basedOn w:val="IMNormal"/>
    <w:next w:val="Normal"/>
    <w:semiHidden/>
    <w:rsid w:val="00603227"/>
    <w:pPr>
      <w:tabs>
        <w:tab w:val="right" w:pos="8554"/>
      </w:tabs>
      <w:ind w:left="432" w:right="576"/>
    </w:pPr>
  </w:style>
  <w:style w:type="paragraph" w:styleId="TOC4">
    <w:name w:val="toc 4"/>
    <w:aliases w:val="IM4"/>
    <w:basedOn w:val="IMNormal"/>
    <w:next w:val="Normal"/>
    <w:semiHidden/>
    <w:rsid w:val="00603227"/>
    <w:pPr>
      <w:tabs>
        <w:tab w:val="right" w:pos="8554"/>
      </w:tabs>
      <w:ind w:left="432" w:right="576"/>
    </w:pPr>
  </w:style>
  <w:style w:type="paragraph" w:styleId="TOC5">
    <w:name w:val="toc 5"/>
    <w:aliases w:val="AP1"/>
    <w:basedOn w:val="IMNormal"/>
    <w:next w:val="Normal"/>
    <w:semiHidden/>
    <w:rsid w:val="00603227"/>
    <w:pPr>
      <w:tabs>
        <w:tab w:val="left" w:pos="432"/>
        <w:tab w:val="right" w:leader="dot" w:pos="8554"/>
      </w:tabs>
      <w:spacing w:before="280"/>
      <w:ind w:left="432" w:right="576" w:hanging="432"/>
    </w:pPr>
    <w:rPr>
      <w:b/>
      <w:sz w:val="22"/>
    </w:rPr>
  </w:style>
  <w:style w:type="paragraph" w:styleId="TOC6">
    <w:name w:val="toc 6"/>
    <w:aliases w:val="AP2"/>
    <w:basedOn w:val="IMNormal"/>
    <w:next w:val="Normal"/>
    <w:semiHidden/>
    <w:rsid w:val="00603227"/>
    <w:pPr>
      <w:tabs>
        <w:tab w:val="right" w:pos="8554"/>
      </w:tabs>
      <w:spacing w:before="20"/>
      <w:ind w:left="432" w:right="576"/>
    </w:pPr>
  </w:style>
  <w:style w:type="paragraph" w:styleId="TOC7">
    <w:name w:val="toc 7"/>
    <w:aliases w:val="AP3"/>
    <w:basedOn w:val="IMNormal"/>
    <w:next w:val="Normal"/>
    <w:semiHidden/>
    <w:rsid w:val="00603227"/>
    <w:pPr>
      <w:tabs>
        <w:tab w:val="right" w:pos="8554"/>
      </w:tabs>
      <w:ind w:left="432" w:right="576"/>
    </w:pPr>
  </w:style>
  <w:style w:type="paragraph" w:styleId="TOC8">
    <w:name w:val="toc 8"/>
    <w:aliases w:val="EX"/>
    <w:basedOn w:val="IMNormal"/>
    <w:next w:val="Normal"/>
    <w:semiHidden/>
    <w:rsid w:val="00603227"/>
    <w:pPr>
      <w:tabs>
        <w:tab w:val="left" w:pos="1440"/>
        <w:tab w:val="right" w:leader="dot" w:pos="8554"/>
      </w:tabs>
      <w:spacing w:after="240"/>
      <w:ind w:left="1440" w:right="576" w:hanging="1440"/>
    </w:pPr>
  </w:style>
  <w:style w:type="paragraph" w:styleId="TOC9">
    <w:name w:val="toc 9"/>
    <w:aliases w:val="AP"/>
    <w:basedOn w:val="IMNormal"/>
    <w:next w:val="Normal"/>
    <w:semiHidden/>
    <w:rsid w:val="00603227"/>
    <w:pPr>
      <w:spacing w:before="240"/>
    </w:pPr>
    <w:rPr>
      <w:b/>
      <w:sz w:val="26"/>
    </w:rPr>
  </w:style>
  <w:style w:type="paragraph" w:customStyle="1" w:styleId="19Disclaimertext">
    <w:name w:val="19 Disclaimer text"/>
    <w:basedOn w:val="IMNormal"/>
    <w:rsid w:val="00603227"/>
    <w:pPr>
      <w:spacing w:before="100"/>
    </w:pPr>
    <w:rPr>
      <w:sz w:val="18"/>
    </w:rPr>
  </w:style>
  <w:style w:type="paragraph" w:customStyle="1" w:styleId="14Trackertext">
    <w:name w:val="14 Tracker text"/>
    <w:basedOn w:val="IMNormal"/>
    <w:rsid w:val="00603227"/>
    <w:rPr>
      <w:caps/>
      <w:color w:val="808080"/>
      <w:spacing w:val="70"/>
      <w:sz w:val="18"/>
    </w:rPr>
  </w:style>
  <w:style w:type="paragraph" w:customStyle="1" w:styleId="50Calendarmonth">
    <w:name w:val="50 Calendar month"/>
    <w:basedOn w:val="IMNormal"/>
    <w:rsid w:val="00603227"/>
    <w:pPr>
      <w:keepNext/>
      <w:keepLines/>
      <w:spacing w:before="100" w:line="240" w:lineRule="exact"/>
      <w:ind w:left="72" w:right="43"/>
    </w:pPr>
    <w:rPr>
      <w:b/>
      <w:color w:val="FFFFFF"/>
      <w:position w:val="4"/>
      <w:sz w:val="18"/>
    </w:rPr>
  </w:style>
  <w:style w:type="paragraph" w:customStyle="1" w:styleId="51Calendarweek">
    <w:name w:val="51 Calendar week"/>
    <w:basedOn w:val="IMNormal"/>
    <w:rsid w:val="00603227"/>
    <w:pPr>
      <w:keepNext/>
      <w:keepLines/>
      <w:spacing w:before="120" w:after="20" w:line="160" w:lineRule="exact"/>
      <w:ind w:right="115"/>
      <w:jc w:val="right"/>
    </w:pPr>
    <w:rPr>
      <w:b/>
      <w:caps/>
      <w:color w:val="6D6E71"/>
      <w:sz w:val="14"/>
    </w:rPr>
  </w:style>
  <w:style w:type="paragraph" w:customStyle="1" w:styleId="52Calendardays">
    <w:name w:val="52 Calendar days"/>
    <w:basedOn w:val="IMNormal"/>
    <w:rsid w:val="00603227"/>
    <w:pPr>
      <w:keepNext/>
      <w:keepLines/>
      <w:spacing w:before="60" w:after="60" w:line="220" w:lineRule="exact"/>
      <w:ind w:right="115"/>
      <w:jc w:val="right"/>
    </w:pPr>
    <w:rPr>
      <w:sz w:val="18"/>
    </w:rPr>
  </w:style>
  <w:style w:type="paragraph" w:customStyle="1" w:styleId="24Chapterbullet1">
    <w:name w:val="24 Chapter bullet 1"/>
    <w:basedOn w:val="IMNormal"/>
    <w:rsid w:val="00603227"/>
    <w:pPr>
      <w:numPr>
        <w:numId w:val="10"/>
      </w:numPr>
      <w:spacing w:before="100" w:after="20"/>
    </w:pPr>
  </w:style>
  <w:style w:type="paragraph" w:customStyle="1" w:styleId="25Chapterbullet2">
    <w:name w:val="25 Chapter bullet 2"/>
    <w:basedOn w:val="IMNormal"/>
    <w:rsid w:val="00603227"/>
    <w:pPr>
      <w:numPr>
        <w:numId w:val="11"/>
      </w:numPr>
      <w:spacing w:before="20"/>
    </w:pPr>
  </w:style>
  <w:style w:type="paragraph" w:customStyle="1" w:styleId="26Chapterbullet3">
    <w:name w:val="26 Chapter bullet 3"/>
    <w:basedOn w:val="IMNormal"/>
    <w:rsid w:val="00603227"/>
    <w:pPr>
      <w:numPr>
        <w:numId w:val="12"/>
      </w:numPr>
      <w:spacing w:before="20"/>
    </w:pPr>
  </w:style>
  <w:style w:type="paragraph" w:customStyle="1" w:styleId="27Chapterbullet4">
    <w:name w:val="27 Chapter bullet 4"/>
    <w:basedOn w:val="IMNormal"/>
    <w:rsid w:val="00603227"/>
    <w:pPr>
      <w:numPr>
        <w:numId w:val="13"/>
      </w:numPr>
      <w:spacing w:before="20"/>
    </w:pPr>
  </w:style>
  <w:style w:type="paragraph" w:customStyle="1" w:styleId="38Tablenormal">
    <w:name w:val="38 Table normal"/>
    <w:basedOn w:val="IMNormal"/>
    <w:rsid w:val="00603227"/>
    <w:pPr>
      <w:keepNext/>
      <w:keepLines/>
      <w:spacing w:before="60" w:line="288" w:lineRule="auto"/>
      <w:ind w:right="72"/>
    </w:pPr>
    <w:rPr>
      <w:sz w:val="18"/>
    </w:rPr>
  </w:style>
  <w:style w:type="paragraph" w:customStyle="1" w:styleId="38aTablestyletext">
    <w:name w:val="38a Table style text"/>
    <w:basedOn w:val="38Tablenormal"/>
    <w:rsid w:val="00603227"/>
  </w:style>
  <w:style w:type="paragraph" w:customStyle="1" w:styleId="38bTablestylenumeric">
    <w:name w:val="38b Table style numeric"/>
    <w:basedOn w:val="38Tablenormal"/>
    <w:rsid w:val="00603227"/>
  </w:style>
  <w:style w:type="paragraph" w:customStyle="1" w:styleId="38fTablestylecalendar">
    <w:name w:val="38f Table style calendar"/>
    <w:basedOn w:val="IMNormal"/>
    <w:rsid w:val="00603227"/>
    <w:pPr>
      <w:keepNext/>
      <w:keepLines/>
      <w:spacing w:before="40" w:after="40" w:line="260" w:lineRule="atLeast"/>
    </w:pPr>
    <w:rPr>
      <w:sz w:val="18"/>
    </w:rPr>
  </w:style>
  <w:style w:type="paragraph" w:customStyle="1" w:styleId="37Tablecolumnhead">
    <w:name w:val="37 Table column head"/>
    <w:basedOn w:val="IMNormal"/>
    <w:rsid w:val="00603227"/>
    <w:pPr>
      <w:keepNext/>
      <w:spacing w:before="40" w:after="40"/>
    </w:pPr>
    <w:rPr>
      <w:b/>
      <w:sz w:val="14"/>
    </w:rPr>
  </w:style>
  <w:style w:type="paragraph" w:customStyle="1" w:styleId="38aContacttabletext">
    <w:name w:val="38a Contact table text"/>
    <w:basedOn w:val="IMNormal"/>
    <w:rsid w:val="00603227"/>
    <w:pPr>
      <w:spacing w:before="120" w:after="120"/>
    </w:pPr>
  </w:style>
  <w:style w:type="paragraph" w:styleId="Header">
    <w:name w:val="header"/>
    <w:basedOn w:val="Normal"/>
    <w:rsid w:val="00603227"/>
    <w:pPr>
      <w:tabs>
        <w:tab w:val="center" w:pos="4320"/>
        <w:tab w:val="right" w:pos="8640"/>
      </w:tabs>
    </w:pPr>
  </w:style>
  <w:style w:type="paragraph" w:styleId="BodyText3">
    <w:name w:val="Body Text 3"/>
    <w:basedOn w:val="Normal"/>
    <w:rsid w:val="000E6A67"/>
    <w:pPr>
      <w:jc w:val="both"/>
    </w:pPr>
    <w:rPr>
      <w:sz w:val="18"/>
      <w:szCs w:val="18"/>
    </w:rPr>
  </w:style>
  <w:style w:type="table" w:styleId="TableGrid">
    <w:name w:val="Table Grid"/>
    <w:basedOn w:val="TableNormal"/>
    <w:rsid w:val="00907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12F1"/>
    <w:rPr>
      <w:rFonts w:ascii="Tahoma" w:hAnsi="Tahoma" w:cs="Tahoma"/>
      <w:sz w:val="16"/>
      <w:szCs w:val="16"/>
    </w:rPr>
  </w:style>
  <w:style w:type="character" w:customStyle="1" w:styleId="BalloonTextChar">
    <w:name w:val="Balloon Text Char"/>
    <w:basedOn w:val="DefaultParagraphFont"/>
    <w:link w:val="BalloonText"/>
    <w:uiPriority w:val="99"/>
    <w:semiHidden/>
    <w:rsid w:val="00E112F1"/>
    <w:rPr>
      <w:rFonts w:ascii="Tahoma" w:eastAsia="LF_Kai" w:hAnsi="Tahoma" w:cs="Tahoma"/>
      <w:color w:val="000000"/>
      <w:sz w:val="16"/>
      <w:szCs w:val="16"/>
    </w:rPr>
  </w:style>
  <w:style w:type="paragraph" w:styleId="NormalWeb">
    <w:name w:val="Normal (Web)"/>
    <w:basedOn w:val="Normal"/>
    <w:uiPriority w:val="99"/>
    <w:semiHidden/>
    <w:unhideWhenUsed/>
    <w:rsid w:val="00B10C59"/>
    <w:pPr>
      <w:spacing w:before="100" w:beforeAutospacing="1" w:after="100" w:afterAutospacing="1"/>
    </w:pPr>
    <w:rPr>
      <w:rFonts w:ascii="Times New Roman" w:eastAsiaTheme="minorEastAsia" w:hAnsi="Times New Roman"/>
      <w:color w:val="auto"/>
      <w:sz w:val="24"/>
    </w:rPr>
  </w:style>
  <w:style w:type="character" w:styleId="Hyperlink">
    <w:name w:val="Hyperlink"/>
    <w:basedOn w:val="DefaultParagraphFont"/>
    <w:uiPriority w:val="99"/>
    <w:unhideWhenUsed/>
    <w:rsid w:val="001806F1"/>
    <w:rPr>
      <w:color w:val="0000FF" w:themeColor="hyperlink"/>
      <w:u w:val="single"/>
    </w:rPr>
  </w:style>
  <w:style w:type="character" w:styleId="CommentReference">
    <w:name w:val="annotation reference"/>
    <w:basedOn w:val="DefaultParagraphFont"/>
    <w:uiPriority w:val="99"/>
    <w:semiHidden/>
    <w:unhideWhenUsed/>
    <w:rsid w:val="002E38B0"/>
    <w:rPr>
      <w:sz w:val="16"/>
      <w:szCs w:val="16"/>
    </w:rPr>
  </w:style>
  <w:style w:type="paragraph" w:styleId="CommentText">
    <w:name w:val="annotation text"/>
    <w:basedOn w:val="Normal"/>
    <w:link w:val="CommentTextChar"/>
    <w:uiPriority w:val="99"/>
    <w:semiHidden/>
    <w:unhideWhenUsed/>
    <w:rsid w:val="002E38B0"/>
    <w:rPr>
      <w:szCs w:val="20"/>
    </w:rPr>
  </w:style>
  <w:style w:type="character" w:customStyle="1" w:styleId="CommentTextChar">
    <w:name w:val="Comment Text Char"/>
    <w:basedOn w:val="DefaultParagraphFont"/>
    <w:link w:val="CommentText"/>
    <w:uiPriority w:val="99"/>
    <w:semiHidden/>
    <w:rsid w:val="002E38B0"/>
    <w:rPr>
      <w:rFonts w:ascii="Trebuchet MS" w:eastAsia="LF_Kai" w:hAnsi="Trebuchet MS"/>
      <w:color w:val="000000"/>
    </w:rPr>
  </w:style>
  <w:style w:type="paragraph" w:styleId="CommentSubject">
    <w:name w:val="annotation subject"/>
    <w:basedOn w:val="CommentText"/>
    <w:next w:val="CommentText"/>
    <w:link w:val="CommentSubjectChar"/>
    <w:uiPriority w:val="99"/>
    <w:semiHidden/>
    <w:unhideWhenUsed/>
    <w:rsid w:val="002E38B0"/>
    <w:rPr>
      <w:b/>
      <w:bCs/>
    </w:rPr>
  </w:style>
  <w:style w:type="character" w:customStyle="1" w:styleId="CommentSubjectChar">
    <w:name w:val="Comment Subject Char"/>
    <w:basedOn w:val="CommentTextChar"/>
    <w:link w:val="CommentSubject"/>
    <w:uiPriority w:val="99"/>
    <w:semiHidden/>
    <w:rsid w:val="002E38B0"/>
    <w:rPr>
      <w:rFonts w:ascii="Trebuchet MS" w:eastAsia="LF_Kai" w:hAnsi="Trebuchet MS"/>
      <w:b/>
      <w:bCs/>
      <w:color w:val="000000"/>
    </w:rPr>
  </w:style>
  <w:style w:type="character" w:styleId="FollowedHyperlink">
    <w:name w:val="FollowedHyperlink"/>
    <w:basedOn w:val="DefaultParagraphFont"/>
    <w:uiPriority w:val="99"/>
    <w:semiHidden/>
    <w:unhideWhenUsed/>
    <w:rsid w:val="00464A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33946">
      <w:bodyDiv w:val="1"/>
      <w:marLeft w:val="0"/>
      <w:marRight w:val="0"/>
      <w:marTop w:val="0"/>
      <w:marBottom w:val="0"/>
      <w:divBdr>
        <w:top w:val="none" w:sz="0" w:space="0" w:color="auto"/>
        <w:left w:val="none" w:sz="0" w:space="0" w:color="auto"/>
        <w:bottom w:val="none" w:sz="0" w:space="0" w:color="auto"/>
        <w:right w:val="none" w:sz="0" w:space="0" w:color="auto"/>
      </w:divBdr>
    </w:div>
    <w:div w:id="1121341378">
      <w:bodyDiv w:val="1"/>
      <w:marLeft w:val="0"/>
      <w:marRight w:val="0"/>
      <w:marTop w:val="0"/>
      <w:marBottom w:val="0"/>
      <w:divBdr>
        <w:top w:val="none" w:sz="0" w:space="0" w:color="auto"/>
        <w:left w:val="none" w:sz="0" w:space="0" w:color="auto"/>
        <w:bottom w:val="none" w:sz="0" w:space="0" w:color="auto"/>
        <w:right w:val="none" w:sz="0" w:space="0" w:color="auto"/>
      </w:divBdr>
    </w:div>
    <w:div w:id="1750036256">
      <w:bodyDiv w:val="1"/>
      <w:marLeft w:val="0"/>
      <w:marRight w:val="0"/>
      <w:marTop w:val="0"/>
      <w:marBottom w:val="0"/>
      <w:divBdr>
        <w:top w:val="none" w:sz="0" w:space="0" w:color="auto"/>
        <w:left w:val="none" w:sz="0" w:space="0" w:color="auto"/>
        <w:bottom w:val="none" w:sz="0" w:space="0" w:color="auto"/>
        <w:right w:val="none" w:sz="0" w:space="0" w:color="auto"/>
      </w:divBdr>
      <w:divsChild>
        <w:div w:id="1144859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acebook.com/thefoodbanksingapore"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www.foodbank.s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stagram.com/foodbanks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JPMorganNew\DocPRO%20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2A919F3B334E4C808156FD0355B0C9" ma:contentTypeVersion="0" ma:contentTypeDescription="Create a new document." ma:contentTypeScope="" ma:versionID="dd8b226faf3742bb38d9c65a00c7d6e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507DC-7165-489D-8FE1-02BE100417D5}">
  <ds:schemaRefs>
    <ds:schemaRef ds:uri="http://schemas.microsoft.com/sharepoint/v3/contenttype/forms"/>
  </ds:schemaRefs>
</ds:datastoreItem>
</file>

<file path=customXml/itemProps2.xml><?xml version="1.0" encoding="utf-8"?>
<ds:datastoreItem xmlns:ds="http://schemas.openxmlformats.org/officeDocument/2006/customXml" ds:itemID="{1C4B3FE9-236A-4573-963D-4C1F017B432F}">
  <ds:schemaRefs>
    <ds:schemaRef ds:uri="http://schemas.microsoft.com/office/2006/documentManagement/types"/>
    <ds:schemaRef ds:uri="http://purl.org/dc/terms/"/>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69B54B5B-BB7C-4C60-9BED-53F7A6F030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3FA70D1-2029-48BD-B597-E85782C7C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DocPRO Letter.dot</Template>
  <TotalTime>5</TotalTime>
  <Pages>2</Pages>
  <Words>509</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J.P. Morgan Chase &amp; Co.</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u206477</dc:creator>
  <dc:description>Opened 10/7/2003 package from FTP server and manually set reference to DocPRO</dc:description>
  <cp:lastModifiedBy>Pupatwibul, Veeraya</cp:lastModifiedBy>
  <cp:revision>3</cp:revision>
  <cp:lastPrinted>2016-10-28T00:32:00Z</cp:lastPrinted>
  <dcterms:created xsi:type="dcterms:W3CDTF">2017-09-21T21:18:00Z</dcterms:created>
  <dcterms:modified xsi:type="dcterms:W3CDTF">2017-09-25T08:35:00Z</dcterms:modified>
  <cp:category>297272-009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Current">
    <vt:lpwstr>3.0.0</vt:lpwstr>
  </property>
  <property fmtid="{D5CDD505-2E9C-101B-9397-08002B2CF9AE}" pid="3" name="VersionOriginal">
    <vt:lpwstr>3.0.0</vt:lpwstr>
  </property>
  <property fmtid="{D5CDD505-2E9C-101B-9397-08002B2CF9AE}" pid="4" name="ProductID">
    <vt:lpwstr>3.0.0</vt:lpwstr>
  </property>
  <property fmtid="{D5CDD505-2E9C-101B-9397-08002B2CF9AE}" pid="5" name="ContentTypeId">
    <vt:lpwstr>0x0101004E2A919F3B334E4C808156FD0355B0C9</vt:lpwstr>
  </property>
</Properties>
</file>